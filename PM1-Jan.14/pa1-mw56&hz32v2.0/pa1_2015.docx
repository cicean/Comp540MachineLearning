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1" w:after="0" w:line="240" w:lineRule="auto"/>
        <w:ind w:left="233" w:right="-20"/>
        <w:jc w:val="left"/>
        <w:tabs>
          <w:tab w:pos="628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14.763pt;margin-top:498.161987pt;width:3.273pt;height:.1pt;mso-position-horizontal-relative:page;mso-position-vertical-relative:page;z-index:-2295" coordorigin="2295,9963" coordsize="65,2">
            <v:shape style="position:absolute;left:2295;top:9963;width:65;height:2" coordorigin="2295,9963" coordsize="65,0" path="m2295,9963l2361,996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hine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Learning</w:t>
      </w:r>
      <w:r>
        <w:rPr>
          <w:rFonts w:ascii="Arial" w:hAnsi="Arial" w:cs="Arial" w:eastAsia="Arial"/>
          <w:sz w:val="22"/>
          <w:szCs w:val="22"/>
          <w:spacing w:val="-3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Progra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ming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Assignme</w:t>
      </w:r>
      <w:r>
        <w:rPr>
          <w:rFonts w:ascii="Arial" w:hAnsi="Arial" w:cs="Arial" w:eastAsia="Arial"/>
          <w:sz w:val="22"/>
          <w:szCs w:val="22"/>
          <w:spacing w:val="-6"/>
          <w:w w:val="99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233" w:right="-20"/>
        <w:jc w:val="left"/>
        <w:tabs>
          <w:tab w:pos="61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Comp540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Spring</w:t>
      </w:r>
      <w:r>
        <w:rPr>
          <w:rFonts w:ascii="Arial" w:hAnsi="Arial" w:cs="Arial" w:eastAsia="Arial"/>
          <w:sz w:val="22"/>
          <w:szCs w:val="22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2015</w:t>
      </w:r>
      <w:r>
        <w:rPr>
          <w:rFonts w:ascii="Arial" w:hAnsi="Arial" w:cs="Arial" w:eastAsia="Arial"/>
          <w:sz w:val="22"/>
          <w:szCs w:val="22"/>
          <w:spacing w:val="-5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due</w:t>
      </w:r>
      <w:r>
        <w:rPr>
          <w:rFonts w:ascii="Arial" w:hAnsi="Arial" w:cs="Arial" w:eastAsia="Arial"/>
          <w:sz w:val="22"/>
          <w:szCs w:val="22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23</w:t>
      </w:r>
      <w:r>
        <w:rPr>
          <w:rFonts w:ascii="Arial" w:hAnsi="Arial" w:cs="Arial" w:eastAsia="Arial"/>
          <w:sz w:val="22"/>
          <w:szCs w:val="22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uary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2015</w:t>
      </w:r>
      <w:r>
        <w:rPr>
          <w:rFonts w:ascii="Arial" w:hAnsi="Arial" w:cs="Arial" w:eastAsia="Arial"/>
          <w:sz w:val="22"/>
          <w:szCs w:val="22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1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7"/>
          <w:w w:val="11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2"/>
          <w:szCs w:val="22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b/>
          <w:bCs/>
        </w:rPr>
        <w:t>pm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2" w:after="0" w:line="240" w:lineRule="auto"/>
        <w:ind w:left="120" w:right="7621"/>
        <w:jc w:val="both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.091499pt;margin-top:-51.297169pt;width:467.816pt;height:32.984pt;mso-position-horizontal-relative:page;mso-position-vertical-relative:paragraph;z-index:-2296" coordorigin="1442,-1026" coordsize="9356,660">
            <v:group style="position:absolute;left:1457;top:-1011;width:9326;height:2" coordorigin="1457,-1011" coordsize="9326,2">
              <v:shape style="position:absolute;left:1457;top:-1011;width:9326;height:2" coordorigin="1457,-1011" coordsize="9326,0" path="m1457,-1011l10783,-1011e" filled="f" stroked="t" strokeweight="1.517pt" strokecolor="#000000">
                <v:path arrowok="t"/>
              </v:shape>
            </v:group>
            <v:group style="position:absolute;left:1471;top:-997;width:2;height:601" coordorigin="1471,-997" coordsize="2,601">
              <v:shape style="position:absolute;left:1471;top:-997;width:2;height:601" coordorigin="1471,-997" coordsize="0,601" path="m1471,-997l1471,-396e" filled="f" stroked="t" strokeweight="1.517pt" strokecolor="#000000">
                <v:path arrowok="t"/>
              </v:shape>
            </v:group>
            <v:group style="position:absolute;left:10769;top:-997;width:2;height:601" coordorigin="10769,-997" coordsize="2,601">
              <v:shape style="position:absolute;left:10769;top:-997;width:2;height:601" coordorigin="10769,-997" coordsize="0,601" path="m10769,-997l10769,-396e" filled="f" stroked="t" strokeweight="1.517pt" strokecolor="#000000">
                <v:path arrowok="t"/>
              </v:shape>
            </v:group>
            <v:group style="position:absolute;left:1457;top:-381;width:9326;height:2" coordorigin="1457,-381" coordsize="9326,2">
              <v:shape style="position:absolute;left:1457;top:-381;width:9326;height:2" coordorigin="1457,-381" coordsize="9326,0" path="m1457,-381l10783,-381e" filled="f" stroked="t" strokeweight="1.517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8"/>
          <w:szCs w:val="28"/>
          <w:w w:val="12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9"/>
          <w:w w:val="12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12"/>
          <w:b/>
          <w:bCs/>
        </w:rPr>
        <w:t>tr</w:t>
      </w:r>
      <w:r>
        <w:rPr>
          <w:rFonts w:ascii="Arial" w:hAnsi="Arial" w:cs="Arial" w:eastAsia="Arial"/>
          <w:sz w:val="28"/>
          <w:szCs w:val="28"/>
          <w:spacing w:val="9"/>
          <w:w w:val="112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4"/>
          <w:b/>
          <w:bCs/>
        </w:rPr>
        <w:t>duction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20" w:right="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o-part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assignme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fir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classical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predicting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home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census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Boston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subur</w:t>
      </w:r>
      <w:r>
        <w:rPr>
          <w:rFonts w:ascii="Arial" w:hAnsi="Arial" w:cs="Arial" w:eastAsia="Arial"/>
          <w:sz w:val="22"/>
          <w:szCs w:val="22"/>
          <w:spacing w:val="1"/>
          <w:w w:val="9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Initially</w:t>
      </w:r>
      <w:r>
        <w:rPr>
          <w:rFonts w:ascii="Arial" w:hAnsi="Arial" w:cs="Arial" w:eastAsia="Arial"/>
          <w:sz w:val="22"/>
          <w:szCs w:val="22"/>
          <w:spacing w:val="33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explore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extend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ariables.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second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part,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regularized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dels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bias-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ariance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erties.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pa1.zip</w:t>
      </w:r>
      <w:r>
        <w:rPr>
          <w:rFonts w:ascii="Arial" w:hAnsi="Arial" w:cs="Arial" w:eastAsia="Arial"/>
          <w:sz w:val="22"/>
          <w:szCs w:val="22"/>
          <w:spacing w:val="-2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assignme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Owlspace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Resources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tab.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unzip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folders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material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assignme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folder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wn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Complete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problems</w:t>
      </w:r>
      <w:r>
        <w:rPr>
          <w:rFonts w:ascii="Arial" w:hAnsi="Arial" w:cs="Arial" w:eastAsia="Arial"/>
          <w:sz w:val="22"/>
          <w:szCs w:val="22"/>
          <w:spacing w:val="1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efore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390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art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8"/>
          <w:szCs w:val="28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b/>
          <w:bCs/>
        </w:rPr>
        <w:t>Impleme</w:t>
      </w:r>
      <w:r>
        <w:rPr>
          <w:rFonts w:ascii="Arial" w:hAnsi="Arial" w:cs="Arial" w:eastAsia="Arial"/>
          <w:sz w:val="28"/>
          <w:szCs w:val="28"/>
          <w:spacing w:val="-9"/>
          <w:w w:val="107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7"/>
          <w:b/>
          <w:bCs/>
        </w:rPr>
        <w:t>ting</w:t>
      </w:r>
      <w:r>
        <w:rPr>
          <w:rFonts w:ascii="Arial" w:hAnsi="Arial" w:cs="Arial" w:eastAsia="Arial"/>
          <w:sz w:val="28"/>
          <w:szCs w:val="28"/>
          <w:spacing w:val="30"/>
          <w:w w:val="107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linear</w:t>
      </w:r>
      <w:r>
        <w:rPr>
          <w:rFonts w:ascii="Arial" w:hAnsi="Arial" w:cs="Arial" w:eastAsia="Arial"/>
          <w:sz w:val="28"/>
          <w:szCs w:val="28"/>
          <w:spacing w:val="7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regression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17.419968" w:type="dxa"/>
      </w:tblPr>
      <w:tblGrid/>
      <w:tr>
        <w:trPr>
          <w:trHeight w:val="279" w:hRule="exact"/>
        </w:trPr>
        <w:tc>
          <w:tcPr>
            <w:tcW w:w="2535" w:type="dxa"/>
            <w:tcBorders>
              <w:top w:val="single" w:sz="3.184" w:space="0" w:color="000000"/>
              <w:bottom w:val="single" w:sz="3.184" w:space="0" w:color="000000"/>
              <w:left w:val="single" w:sz="3.184027" w:space="0" w:color="000000"/>
              <w:right w:val="single" w:sz="3.184312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  <w:b/>
                <w:bCs/>
              </w:rPr>
              <w:t>Name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29" w:type="dxa"/>
            <w:tcBorders>
              <w:top w:val="single" w:sz="3.184" w:space="0" w:color="000000"/>
              <w:bottom w:val="single" w:sz="3.184" w:space="0" w:color="000000"/>
              <w:left w:val="single" w:sz="3.184312" w:space="0" w:color="000000"/>
              <w:right w:val="single" w:sz="3.184473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  <w:b/>
                <w:bCs/>
              </w:rPr>
              <w:t>Edit?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2" w:type="dxa"/>
            <w:tcBorders>
              <w:top w:val="single" w:sz="3.184" w:space="0" w:color="000000"/>
              <w:bottom w:val="single" w:sz="3.184" w:space="0" w:color="000000"/>
              <w:left w:val="single" w:sz="3.184473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1"/>
                <w:b/>
                <w:bCs/>
              </w:rPr>
              <w:t>Read?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271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645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  <w:b/>
                <w:bCs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531" w:hRule="exact"/>
        </w:trPr>
        <w:tc>
          <w:tcPr>
            <w:tcW w:w="2535" w:type="dxa"/>
            <w:tcBorders>
              <w:top w:val="single" w:sz="3.184" w:space="0" w:color="000000"/>
              <w:bottom w:val="single" w:sz="3.184" w:space="0" w:color="000000"/>
              <w:left w:val="single" w:sz="3.184027" w:space="0" w:color="000000"/>
              <w:right w:val="single" w:sz="3.184312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computeCost.m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gradie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tDesce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t.m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57" w:lineRule="auto"/>
              <w:ind w:left="116" w:right="5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computeCostMulti.m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gradie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tDesce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tMulti.m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featureNormalize.m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normalEqn.m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ex1.m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ex1</w:t>
            </w:r>
            <w:r>
              <w:rPr>
                <w:rFonts w:ascii="Arial" w:hAnsi="Arial" w:cs="Arial" w:eastAsia="Arial"/>
                <w:sz w:val="22"/>
                <w:szCs w:val="22"/>
                <w:spacing w:val="-1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99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8"/>
              </w:rPr>
              <w:t>ulti.m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29" w:type="dxa"/>
            <w:tcBorders>
              <w:top w:val="single" w:sz="3.184" w:space="0" w:color="000000"/>
              <w:bottom w:val="single" w:sz="3.184" w:space="0" w:color="000000"/>
              <w:left w:val="single" w:sz="3.184312" w:space="0" w:color="000000"/>
              <w:right w:val="single" w:sz="3.184473" w:space="0" w:color="000000"/>
            </w:tcBorders>
          </w:tcPr>
          <w:p>
            <w:pPr>
              <w:spacing w:before="0" w:after="0" w:line="236" w:lineRule="exact"/>
              <w:ind w:left="116" w:right="324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6" w:right="324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57" w:lineRule="auto"/>
              <w:ind w:left="116" w:right="319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16" w:right="324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2" w:type="dxa"/>
            <w:tcBorders>
              <w:top w:val="single" w:sz="3.184" w:space="0" w:color="000000"/>
              <w:bottom w:val="single" w:sz="3.184" w:space="0" w:color="000000"/>
              <w:left w:val="single" w:sz="3.184473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116" w:right="418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6" w:right="418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57" w:lineRule="auto"/>
              <w:ind w:left="116" w:right="412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16" w:right="418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271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645" w:space="0" w:color="000000"/>
            </w:tcBorders>
          </w:tcPr>
          <w:p>
            <w:pPr>
              <w:spacing w:before="0" w:after="0" w:line="236" w:lineRule="exact"/>
              <w:ind w:left="116" w:right="794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Cost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function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first</w:t>
            </w:r>
            <w:r>
              <w:rPr>
                <w:rFonts w:ascii="Arial" w:hAnsi="Arial" w:cs="Arial" w:eastAsia="Arial"/>
                <w:sz w:val="22"/>
                <w:szCs w:val="22"/>
                <w:spacing w:val="3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problem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57" w:lineRule="auto"/>
              <w:ind w:left="116" w:right="58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unction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that</w:t>
            </w:r>
            <w:r>
              <w:rPr>
                <w:rFonts w:ascii="Arial" w:hAnsi="Arial" w:cs="Arial" w:eastAsia="Arial"/>
                <w:sz w:val="22"/>
                <w:szCs w:val="22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6"/>
              </w:rPr>
              <w:t>impleme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96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6"/>
              </w:rPr>
              <w:t>ts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9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5"/>
              </w:rPr>
              <w:t>gradie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95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8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des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86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9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8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first</w:t>
            </w:r>
            <w:r>
              <w:rPr>
                <w:rFonts w:ascii="Arial" w:hAnsi="Arial" w:cs="Arial" w:eastAsia="Arial"/>
                <w:sz w:val="22"/>
                <w:szCs w:val="22"/>
                <w:spacing w:val="3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problem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57" w:lineRule="auto"/>
              <w:ind w:left="116" w:right="21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Cost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function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second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oblem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7"/>
              </w:rPr>
              <w:t>Gradie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97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8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de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85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ce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8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8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second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problem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unction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6"/>
              </w:rPr>
              <w:t>normalize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9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7"/>
              </w:rPr>
              <w:t>featu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re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57" w:lineRule="auto"/>
              <w:ind w:left="116" w:right="58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unction</w:t>
            </w:r>
            <w:r>
              <w:rPr>
                <w:rFonts w:ascii="Arial" w:hAnsi="Arial" w:cs="Arial" w:eastAsia="Arial"/>
                <w:sz w:val="22"/>
                <w:szCs w:val="22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6"/>
              </w:rPr>
              <w:t>compute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9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normal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6"/>
              </w:rPr>
              <w:t>qu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7"/>
              </w:rPr>
              <w:t>ations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Matlab</w:t>
            </w:r>
            <w:r>
              <w:rPr>
                <w:rFonts w:ascii="Arial" w:hAnsi="Arial" w:cs="Arial" w:eastAsia="Arial"/>
                <w:sz w:val="22"/>
                <w:szCs w:val="22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script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that</w:t>
            </w:r>
            <w:r>
              <w:rPr>
                <w:rFonts w:ascii="Arial" w:hAnsi="Arial" w:cs="Arial" w:eastAsia="Arial"/>
                <w:sz w:val="22"/>
                <w:szCs w:val="22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will</w:t>
            </w:r>
            <w:r>
              <w:rPr>
                <w:rFonts w:ascii="Arial" w:hAnsi="Arial" w:cs="Arial" w:eastAsia="Arial"/>
                <w:sz w:val="22"/>
                <w:szCs w:val="22"/>
                <w:spacing w:val="4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run</w:t>
            </w:r>
            <w:r>
              <w:rPr>
                <w:rFonts w:ascii="Arial" w:hAnsi="Arial" w:cs="Arial" w:eastAsia="Arial"/>
                <w:sz w:val="22"/>
                <w:szCs w:val="22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our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functions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rst</w:t>
            </w:r>
            <w:r>
              <w:rPr>
                <w:rFonts w:ascii="Arial" w:hAnsi="Arial" w:cs="Arial" w:eastAsia="Arial"/>
                <w:sz w:val="22"/>
                <w:szCs w:val="22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problem</w:t>
            </w:r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(edit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only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where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</w:rPr>
              <w:t>indi-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cated)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57" w:lineRule="auto"/>
              <w:ind w:left="116" w:right="58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Matlab</w:t>
            </w:r>
            <w:r>
              <w:rPr>
                <w:rFonts w:ascii="Arial" w:hAnsi="Arial" w:cs="Arial" w:eastAsia="Arial"/>
                <w:sz w:val="22"/>
                <w:szCs w:val="22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script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that</w:t>
            </w:r>
            <w:r>
              <w:rPr>
                <w:rFonts w:ascii="Arial" w:hAnsi="Arial" w:cs="Arial" w:eastAsia="Arial"/>
                <w:sz w:val="22"/>
                <w:szCs w:val="22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will</w:t>
            </w:r>
            <w:r>
              <w:rPr>
                <w:rFonts w:ascii="Arial" w:hAnsi="Arial" w:cs="Arial" w:eastAsia="Arial"/>
                <w:sz w:val="22"/>
                <w:szCs w:val="22"/>
                <w:spacing w:val="4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run</w:t>
            </w:r>
            <w:r>
              <w:rPr>
                <w:rFonts w:ascii="Arial" w:hAnsi="Arial" w:cs="Arial" w:eastAsia="Arial"/>
                <w:sz w:val="22"/>
                <w:szCs w:val="22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our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functions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  <w:spacing w:val="5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second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problem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(edit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only</w:t>
            </w:r>
            <w:r>
              <w:rPr>
                <w:rFonts w:ascii="Arial" w:hAnsi="Arial" w:cs="Arial" w:eastAsia="Arial"/>
                <w:sz w:val="22"/>
                <w:szCs w:val="22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where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indicated)</w:t>
            </w:r>
          </w:p>
        </w:tc>
      </w:tr>
      <w:tr>
        <w:trPr>
          <w:trHeight w:val="1634" w:hRule="exact"/>
        </w:trPr>
        <w:tc>
          <w:tcPr>
            <w:tcW w:w="2535" w:type="dxa"/>
            <w:tcBorders>
              <w:top w:val="single" w:sz="3.184" w:space="0" w:color="000000"/>
              <w:bottom w:val="single" w:sz="3.184" w:space="0" w:color="000000"/>
              <w:left w:val="single" w:sz="3.184027" w:space="0" w:color="000000"/>
              <w:right w:val="single" w:sz="3.184312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housing.data.txt</w:t>
            </w:r>
          </w:p>
          <w:p>
            <w:pPr>
              <w:spacing w:before="18" w:after="0" w:line="514" w:lineRule="auto"/>
              <w:ind w:left="116" w:right="48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housing.data.names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2"/>
              </w:rPr>
              <w:t>plotData.m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8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pa1</w:t>
            </w:r>
            <w:r>
              <w:rPr>
                <w:rFonts w:ascii="Arial" w:hAnsi="Arial" w:cs="Arial" w:eastAsia="Arial"/>
                <w:sz w:val="22"/>
                <w:szCs w:val="22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2015.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29" w:type="dxa"/>
            <w:tcBorders>
              <w:top w:val="single" w:sz="3.184" w:space="0" w:color="000000"/>
              <w:bottom w:val="single" w:sz="3.184" w:space="0" w:color="000000"/>
              <w:left w:val="single" w:sz="3.184312" w:space="0" w:color="000000"/>
              <w:right w:val="single" w:sz="3.184473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22" w:type="dxa"/>
            <w:tcBorders>
              <w:top w:val="single" w:sz="3.184" w:space="0" w:color="000000"/>
              <w:bottom w:val="single" w:sz="3.184" w:space="0" w:color="000000"/>
              <w:left w:val="single" w:sz="3.184473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11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8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271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645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Boston</w:t>
            </w:r>
            <w:r>
              <w:rPr>
                <w:rFonts w:ascii="Arial" w:hAnsi="Arial" w:cs="Arial" w:eastAsia="Arial"/>
                <w:sz w:val="22"/>
                <w:szCs w:val="22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housing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data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57" w:lineRule="auto"/>
              <w:ind w:left="116" w:right="5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ariables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Boston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housing</w:t>
            </w:r>
            <w:r>
              <w:rPr>
                <w:rFonts w:ascii="Arial" w:hAnsi="Arial" w:cs="Arial" w:eastAsia="Arial"/>
                <w:sz w:val="22"/>
                <w:szCs w:val="22"/>
                <w:spacing w:val="16"/>
                <w:w w:val="9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data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57" w:lineRule="auto"/>
              <w:ind w:left="116" w:right="5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8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unction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visualize</w:t>
            </w:r>
            <w:r>
              <w:rPr>
                <w:rFonts w:ascii="Arial" w:hAnsi="Arial" w:cs="Arial" w:eastAsia="Arial"/>
                <w:sz w:val="22"/>
                <w:szCs w:val="22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data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6"/>
              </w:rPr>
              <w:t>first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problem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6"/>
                <w:w w:val="94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3"/>
              </w:rPr>
              <w:t>cume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93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38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1630" w:right="1590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15.671997pt;margin-top:-23.984131pt;width:3.273pt;height:.1pt;mso-position-horizontal-relative:page;mso-position-vertical-relative:paragraph;z-index:-2294" coordorigin="2313,-480" coordsize="65,2">
            <v:shape style="position:absolute;left:2313;top:-480;width:65;height:2" coordorigin="2313,-480" coordsize="65,0" path="m2313,-480l2379,-48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folder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assignme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09" w:right="4669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20" w:bottom="280" w:left="1320" w:right="1340"/>
        </w:sectPr>
      </w:pPr>
      <w:rPr/>
    </w:p>
    <w:p>
      <w:pPr>
        <w:spacing w:before="53" w:after="0" w:line="240" w:lineRule="auto"/>
        <w:ind w:left="120" w:right="-20"/>
        <w:jc w:val="left"/>
        <w:tabs>
          <w:tab w:pos="93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Problem</w:t>
      </w:r>
      <w:r>
        <w:rPr>
          <w:rFonts w:ascii="Arial" w:hAnsi="Arial" w:cs="Arial" w:eastAsia="Arial"/>
          <w:sz w:val="24"/>
          <w:szCs w:val="24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4"/>
          <w:szCs w:val="24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Linear</w:t>
      </w:r>
      <w:r>
        <w:rPr>
          <w:rFonts w:ascii="Arial" w:hAnsi="Arial" w:cs="Arial" w:eastAsia="Arial"/>
          <w:sz w:val="24"/>
          <w:szCs w:val="24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b/>
          <w:bCs/>
        </w:rPr>
        <w:t>regression</w:t>
      </w:r>
      <w:r>
        <w:rPr>
          <w:rFonts w:ascii="Arial" w:hAnsi="Arial" w:cs="Arial" w:eastAsia="Arial"/>
          <w:sz w:val="24"/>
          <w:szCs w:val="24"/>
          <w:spacing w:val="27"/>
          <w:w w:val="9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4"/>
          <w:szCs w:val="24"/>
          <w:spacing w:val="6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one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5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ariable</w:t>
      </w:r>
      <w:r>
        <w:rPr>
          <w:rFonts w:ascii="Arial" w:hAnsi="Arial" w:cs="Arial" w:eastAsia="Arial"/>
          <w:sz w:val="24"/>
          <w:szCs w:val="24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(20</w:t>
      </w:r>
      <w:r>
        <w:rPr>
          <w:rFonts w:ascii="Arial" w:hAnsi="Arial" w:cs="Arial" w:eastAsia="Arial"/>
          <w:sz w:val="24"/>
          <w:szCs w:val="24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oi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ts)</w:t>
      </w:r>
      <w:r>
        <w:rPr>
          <w:rFonts w:ascii="Arial" w:hAnsi="Arial" w:cs="Arial" w:eastAsia="Arial"/>
          <w:sz w:val="24"/>
          <w:szCs w:val="24"/>
          <w:spacing w:val="-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7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home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census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Boston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suburbs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erce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tage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opulation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census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ic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housing.data.txt</w:t>
      </w:r>
      <w:r>
        <w:rPr>
          <w:rFonts w:ascii="Arial" w:hAnsi="Arial" w:cs="Arial" w:eastAsia="Arial"/>
          <w:sz w:val="22"/>
          <w:szCs w:val="22"/>
          <w:spacing w:val="-2"/>
          <w:w w:val="1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tains</w:t>
      </w:r>
      <w:r>
        <w:rPr>
          <w:rFonts w:ascii="Arial" w:hAnsi="Arial" w:cs="Arial" w:eastAsia="Arial"/>
          <w:sz w:val="22"/>
          <w:szCs w:val="22"/>
          <w:spacing w:val="1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thirtee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column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erce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tage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opulation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economic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fourtee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column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home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alu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census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$10000s).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ex1.m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script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already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een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load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53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Plotting</w:t>
      </w:r>
      <w:r>
        <w:rPr>
          <w:rFonts w:ascii="Arial" w:hAnsi="Arial" w:cs="Arial" w:eastAsia="Arial"/>
          <w:sz w:val="22"/>
          <w:szCs w:val="22"/>
          <w:spacing w:val="17"/>
          <w:w w:val="10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Before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starting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often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useful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understand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visualizing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dataset,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scatter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visualize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plot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erce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tage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opulation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economic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edian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home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alue).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encou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ter</w:t>
      </w:r>
      <w:r>
        <w:rPr>
          <w:rFonts w:ascii="Arial" w:hAnsi="Arial" w:cs="Arial" w:eastAsia="Arial"/>
          <w:sz w:val="22"/>
          <w:szCs w:val="22"/>
          <w:spacing w:val="2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life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ulti-dimensional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plotted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2-d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ex1.m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dataset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loaded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ariables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27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generated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plotData.m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8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155.050537pt;margin-top:5.978536pt;width:316.128358pt;height:251.980352pt;mso-position-horizontal-relative:page;mso-position-vertical-relative:paragraph;z-index:-2293" coordorigin="3101,120" coordsize="6323,5040">
            <v:group style="position:absolute;left:3106;top:5105;width:6314;height:2" coordorigin="3106,5105" coordsize="6314,2">
              <v:shape style="position:absolute;left:3106;top:5105;width:6314;height:2" coordorigin="3106,5105" coordsize="6314,0" path="m3106,5105l9419,5105e" filled="f" stroked="t" strokeweight=".363653pt" strokecolor="#000000">
                <v:path arrowok="t"/>
              </v:shape>
            </v:group>
            <v:group style="position:absolute;left:3106;top:124;width:6314;height:2" coordorigin="3106,124" coordsize="6314,2">
              <v:shape style="position:absolute;left:3106;top:124;width:6314;height:2" coordorigin="3106,124" coordsize="6314,0" path="m3106,124l9419,124e" filled="f" stroked="t" strokeweight=".450928pt" strokecolor="#000000">
                <v:path arrowok="t"/>
              </v:shape>
            </v:group>
            <v:group style="position:absolute;left:3106;top:123;width:2;height:4982" coordorigin="3106,123" coordsize="2,4982">
              <v:shape style="position:absolute;left:3106;top:123;width:2;height:4982" coordorigin="3106,123" coordsize="0,4982" path="m3106,123l3106,5105e" filled="f" stroked="t" strokeweight=".363657pt" strokecolor="#000000">
                <v:path arrowok="t"/>
              </v:shape>
            </v:group>
            <v:group style="position:absolute;left:9419;top:123;width:2;height:4982" coordorigin="9419,123" coordsize="2,4982">
              <v:shape style="position:absolute;left:9419;top:123;width:2;height:4982" coordorigin="9419,123" coordsize="0,4982" path="m9419,123l9419,5105e" filled="f" stroked="t" strokeweight=".363655pt" strokecolor="#000000">
                <v:path arrowok="t"/>
              </v:shape>
            </v:group>
            <v:group style="position:absolute;left:3894;top:5040;width:2;height:65" coordorigin="3894,5040" coordsize="2,65">
              <v:shape style="position:absolute;left:3894;top:5040;width:2;height:65" coordorigin="3894,5040" coordsize="0,65" path="m3894,5105l3894,5040e" filled="f" stroked="t" strokeweight=".363651pt" strokecolor="#000000">
                <v:path arrowok="t"/>
              </v:shape>
            </v:group>
            <v:group style="position:absolute;left:3894;top:125;width:2;height:63" coordorigin="3894,125" coordsize="2,63">
              <v:shape style="position:absolute;left:3894;top:125;width:2;height:63" coordorigin="3894,125" coordsize="0,63" path="m3894,125l3894,188e" filled="f" stroked="t" strokeweight=".363651pt" strokecolor="#000000">
                <v:path arrowok="t"/>
              </v:shape>
            </v:group>
            <v:group style="position:absolute;left:4683;top:5040;width:2;height:65" coordorigin="4683,5040" coordsize="2,65">
              <v:shape style="position:absolute;left:4683;top:5040;width:2;height:65" coordorigin="4683,5040" coordsize="0,65" path="m4683,5105l4683,5040e" filled="f" stroked="t" strokeweight=".363651pt" strokecolor="#000000">
                <v:path arrowok="t"/>
              </v:shape>
            </v:group>
            <v:group style="position:absolute;left:4683;top:125;width:2;height:63" coordorigin="4683,125" coordsize="2,63">
              <v:shape style="position:absolute;left:4683;top:125;width:2;height:63" coordorigin="4683,125" coordsize="0,63" path="m4683,125l4683,188e" filled="f" stroked="t" strokeweight=".363651pt" strokecolor="#000000">
                <v:path arrowok="t"/>
              </v:shape>
            </v:group>
            <v:group style="position:absolute;left:5472;top:5040;width:2;height:65" coordorigin="5472,5040" coordsize="2,65">
              <v:shape style="position:absolute;left:5472;top:5040;width:2;height:65" coordorigin="5472,5040" coordsize="0,65" path="m5472,5105l5472,5040e" filled="f" stroked="t" strokeweight=".363651pt" strokecolor="#000000">
                <v:path arrowok="t"/>
              </v:shape>
            </v:group>
            <v:group style="position:absolute;left:5472;top:125;width:2;height:63" coordorigin="5472,125" coordsize="2,63">
              <v:shape style="position:absolute;left:5472;top:125;width:2;height:63" coordorigin="5472,125" coordsize="0,63" path="m5472,125l5472,188e" filled="f" stroked="t" strokeweight=".363651pt" strokecolor="#000000">
                <v:path arrowok="t"/>
              </v:shape>
            </v:group>
            <v:group style="position:absolute;left:6261;top:5040;width:2;height:65" coordorigin="6261,5040" coordsize="2,65">
              <v:shape style="position:absolute;left:6261;top:5040;width:2;height:65" coordorigin="6261,5040" coordsize="0,65" path="m6261,5105l6261,5040e" filled="f" stroked="t" strokeweight=".363651pt" strokecolor="#000000">
                <v:path arrowok="t"/>
              </v:shape>
            </v:group>
            <v:group style="position:absolute;left:6261;top:125;width:2;height:63" coordorigin="6261,125" coordsize="2,63">
              <v:shape style="position:absolute;left:6261;top:125;width:2;height:63" coordorigin="6261,125" coordsize="0,63" path="m6261,125l6261,188e" filled="f" stroked="t" strokeweight=".363651pt" strokecolor="#000000">
                <v:path arrowok="t"/>
              </v:shape>
            </v:group>
            <v:group style="position:absolute;left:7050;top:5040;width:2;height:65" coordorigin="7050,5040" coordsize="2,65">
              <v:shape style="position:absolute;left:7050;top:5040;width:2;height:65" coordorigin="7050,5040" coordsize="0,65" path="m7050,5105l7050,5040e" filled="f" stroked="t" strokeweight=".363651pt" strokecolor="#000000">
                <v:path arrowok="t"/>
              </v:shape>
            </v:group>
            <v:group style="position:absolute;left:7050;top:125;width:2;height:63" coordorigin="7050,125" coordsize="2,63">
              <v:shape style="position:absolute;left:7050;top:125;width:2;height:63" coordorigin="7050,125" coordsize="0,63" path="m7050,125l7050,188e" filled="f" stroked="t" strokeweight=".363651pt" strokecolor="#000000">
                <v:path arrowok="t"/>
              </v:shape>
            </v:group>
            <v:group style="position:absolute;left:7839;top:5040;width:2;height:65" coordorigin="7839,5040" coordsize="2,65">
              <v:shape style="position:absolute;left:7839;top:5040;width:2;height:65" coordorigin="7839,5040" coordsize="0,65" path="m7839,5105l7839,5040e" filled="f" stroked="t" strokeweight=".363651pt" strokecolor="#000000">
                <v:path arrowok="t"/>
              </v:shape>
            </v:group>
            <v:group style="position:absolute;left:7839;top:125;width:2;height:63" coordorigin="7839,125" coordsize="2,63">
              <v:shape style="position:absolute;left:7839;top:125;width:2;height:63" coordorigin="7839,125" coordsize="0,63" path="m7839,125l7839,188e" filled="f" stroked="t" strokeweight=".363651pt" strokecolor="#000000">
                <v:path arrowok="t"/>
              </v:shape>
            </v:group>
            <v:group style="position:absolute;left:8628;top:5040;width:2;height:65" coordorigin="8628,5040" coordsize="2,65">
              <v:shape style="position:absolute;left:8628;top:5040;width:2;height:65" coordorigin="8628,5040" coordsize="0,65" path="m8628,5105l8628,5040e" filled="f" stroked="t" strokeweight=".363651pt" strokecolor="#000000">
                <v:path arrowok="t"/>
              </v:shape>
            </v:group>
            <v:group style="position:absolute;left:8628;top:125;width:2;height:63" coordorigin="8628,125" coordsize="2,63">
              <v:shape style="position:absolute;left:8628;top:125;width:2;height:63" coordorigin="8628,125" coordsize="0,63" path="m8628,125l8628,188e" filled="f" stroked="t" strokeweight=".363651pt" strokecolor="#000000">
                <v:path arrowok="t"/>
              </v:shape>
            </v:group>
            <v:group style="position:absolute;left:3106;top:4552;width:63;height:2" coordorigin="3106,4552" coordsize="63,2">
              <v:shape style="position:absolute;left:3106;top:4552;width:63;height:2" coordorigin="3106,4552" coordsize="63,0" path="m3106,4552l3168,4552e" filled="f" stroked="t" strokeweight=".363651pt" strokecolor="#000000">
                <v:path arrowok="t"/>
              </v:shape>
            </v:group>
            <v:group style="position:absolute;left:9354;top:4552;width:65;height:2" coordorigin="9354,4552" coordsize="65,2">
              <v:shape style="position:absolute;left:9354;top:4552;width:65;height:2" coordorigin="9354,4552" coordsize="65,0" path="m9419,4552l9354,4552e" filled="f" stroked="t" strokeweight=".363651pt" strokecolor="#000000">
                <v:path arrowok="t"/>
              </v:shape>
            </v:group>
            <v:group style="position:absolute;left:3106;top:3998;width:63;height:2" coordorigin="3106,3998" coordsize="63,2">
              <v:shape style="position:absolute;left:3106;top:3998;width:63;height:2" coordorigin="3106,3998" coordsize="63,0" path="m3106,3998l3168,3998e" filled="f" stroked="t" strokeweight=".363651pt" strokecolor="#000000">
                <v:path arrowok="t"/>
              </v:shape>
            </v:group>
            <v:group style="position:absolute;left:9354;top:3998;width:65;height:2" coordorigin="9354,3998" coordsize="65,2">
              <v:shape style="position:absolute;left:9354;top:3998;width:65;height:2" coordorigin="9354,3998" coordsize="65,0" path="m9419,3998l9354,3998e" filled="f" stroked="t" strokeweight=".363651pt" strokecolor="#000000">
                <v:path arrowok="t"/>
              </v:shape>
            </v:group>
            <v:group style="position:absolute;left:3106;top:3445;width:63;height:2" coordorigin="3106,3445" coordsize="63,2">
              <v:shape style="position:absolute;left:3106;top:3445;width:63;height:2" coordorigin="3106,3445" coordsize="63,0" path="m3106,3445l3168,3445e" filled="f" stroked="t" strokeweight=".363651pt" strokecolor="#000000">
                <v:path arrowok="t"/>
              </v:shape>
            </v:group>
            <v:group style="position:absolute;left:9354;top:3445;width:65;height:2" coordorigin="9354,3445" coordsize="65,2">
              <v:shape style="position:absolute;left:9354;top:3445;width:65;height:2" coordorigin="9354,3445" coordsize="65,0" path="m9419,3445l9354,3445e" filled="f" stroked="t" strokeweight=".363651pt" strokecolor="#000000">
                <v:path arrowok="t"/>
              </v:shape>
            </v:group>
            <v:group style="position:absolute;left:3106;top:2892;width:63;height:2" coordorigin="3106,2892" coordsize="63,2">
              <v:shape style="position:absolute;left:3106;top:2892;width:63;height:2" coordorigin="3106,2892" coordsize="63,0" path="m3106,2892l3168,2892e" filled="f" stroked="t" strokeweight=".363651pt" strokecolor="#000000">
                <v:path arrowok="t"/>
              </v:shape>
            </v:group>
            <v:group style="position:absolute;left:9354;top:2892;width:65;height:2" coordorigin="9354,2892" coordsize="65,2">
              <v:shape style="position:absolute;left:9354;top:2892;width:65;height:2" coordorigin="9354,2892" coordsize="65,0" path="m9419,2892l9354,2892e" filled="f" stroked="t" strokeweight=".363651pt" strokecolor="#000000">
                <v:path arrowok="t"/>
              </v:shape>
            </v:group>
            <v:group style="position:absolute;left:3106;top:2338;width:63;height:2" coordorigin="3106,2338" coordsize="63,2">
              <v:shape style="position:absolute;left:3106;top:2338;width:63;height:2" coordorigin="3106,2338" coordsize="63,0" path="m3106,2338l3168,2338e" filled="f" stroked="t" strokeweight=".363651pt" strokecolor="#000000">
                <v:path arrowok="t"/>
              </v:shape>
            </v:group>
            <v:group style="position:absolute;left:9354;top:2338;width:65;height:2" coordorigin="9354,2338" coordsize="65,2">
              <v:shape style="position:absolute;left:9354;top:2338;width:65;height:2" coordorigin="9354,2338" coordsize="65,0" path="m9419,2338l9354,2338e" filled="f" stroked="t" strokeweight=".363651pt" strokecolor="#000000">
                <v:path arrowok="t"/>
              </v:shape>
            </v:group>
            <v:group style="position:absolute;left:3106;top:1785;width:63;height:2" coordorigin="3106,1785" coordsize="63,2">
              <v:shape style="position:absolute;left:3106;top:1785;width:63;height:2" coordorigin="3106,1785" coordsize="63,0" path="m3106,1785l3168,1785e" filled="f" stroked="t" strokeweight=".363651pt" strokecolor="#000000">
                <v:path arrowok="t"/>
              </v:shape>
            </v:group>
            <v:group style="position:absolute;left:9354;top:1785;width:65;height:2" coordorigin="9354,1785" coordsize="65,2">
              <v:shape style="position:absolute;left:9354;top:1785;width:65;height:2" coordorigin="9354,1785" coordsize="65,0" path="m9419,1785l9354,1785e" filled="f" stroked="t" strokeweight=".363651pt" strokecolor="#000000">
                <v:path arrowok="t"/>
              </v:shape>
            </v:group>
            <v:group style="position:absolute;left:3106;top:1232;width:63;height:2" coordorigin="3106,1232" coordsize="63,2">
              <v:shape style="position:absolute;left:3106;top:1232;width:63;height:2" coordorigin="3106,1232" coordsize="63,0" path="m3106,1232l3168,1232e" filled="f" stroked="t" strokeweight=".363651pt" strokecolor="#000000">
                <v:path arrowok="t"/>
              </v:shape>
            </v:group>
            <v:group style="position:absolute;left:9354;top:1232;width:65;height:2" coordorigin="9354,1232" coordsize="65,2">
              <v:shape style="position:absolute;left:9354;top:1232;width:65;height:2" coordorigin="9354,1232" coordsize="65,0" path="m9419,1232l9354,1232e" filled="f" stroked="t" strokeweight=".363651pt" strokecolor="#000000">
                <v:path arrowok="t"/>
              </v:shape>
            </v:group>
            <v:group style="position:absolute;left:3106;top:678;width:63;height:2" coordorigin="3106,678" coordsize="63,2">
              <v:shape style="position:absolute;left:3106;top:678;width:63;height:2" coordorigin="3106,678" coordsize="63,0" path="m3106,678l3168,678e" filled="f" stroked="t" strokeweight=".363651pt" strokecolor="#000000">
                <v:path arrowok="t"/>
              </v:shape>
            </v:group>
            <v:group style="position:absolute;left:9354;top:678;width:65;height:2" coordorigin="9354,678" coordsize="65,2">
              <v:shape style="position:absolute;left:9354;top:678;width:65;height:2" coordorigin="9354,678" coordsize="65,0" path="m9419,678l9354,678e" filled="f" stroked="t" strokeweight=".363651pt" strokecolor="#000000">
                <v:path arrowok="t"/>
              </v:shape>
              <v:shape style="position:absolute;left:3503;top:1320;width:3146;height:3329" type="#_x0000_t75">
                <v:imagedata r:id="rId7" o:title=""/>
              </v:shape>
            </v:group>
            <v:group style="position:absolute;left:6076;top:2607;width:101;height:101" coordorigin="6076,2607" coordsize="101,101">
              <v:shape style="position:absolute;left:6076;top:2607;width:101;height:101" coordorigin="6076,2607" coordsize="101,101" path="m6076,2607l6178,2708e" filled="f" stroked="t" strokeweight=".363651pt" strokecolor="#FF0000">
                <v:path arrowok="t"/>
              </v:shape>
            </v:group>
            <v:group style="position:absolute;left:6076;top:2607;width:101;height:101" coordorigin="6076,2607" coordsize="101,101">
              <v:shape style="position:absolute;left:6076;top:2607;width:101;height:101" coordorigin="6076,2607" coordsize="101,101" path="m6178,2607l6076,2708e" filled="f" stroked="t" strokeweight=".363651pt" strokecolor="#FF0000">
                <v:path arrowok="t"/>
              </v:shape>
            </v:group>
            <v:group style="position:absolute;left:7778;top:3780;width:101;height:101" coordorigin="7778,3780" coordsize="101,101">
              <v:shape style="position:absolute;left:7778;top:3780;width:101;height:101" coordorigin="7778,3780" coordsize="101,101" path="m7778,3780l7880,3881e" filled="f" stroked="t" strokeweight=".363651pt" strokecolor="#FF0000">
                <v:path arrowok="t"/>
              </v:shape>
            </v:group>
            <v:group style="position:absolute;left:7778;top:3780;width:101;height:101" coordorigin="7778,3780" coordsize="101,101">
              <v:shape style="position:absolute;left:7778;top:3780;width:101;height:101" coordorigin="7778,3780" coordsize="101,101" path="m7880,3780l7778,3881e" filled="f" stroked="t" strokeweight=".363651pt" strokecolor="#FF0000">
                <v:path arrowok="t"/>
              </v:shape>
            </v:group>
            <v:group style="position:absolute;left:6621;top:4201;width:101;height:101" coordorigin="6621,4201" coordsize="101,101">
              <v:shape style="position:absolute;left:6621;top:4201;width:101;height:101" coordorigin="6621,4201" coordsize="101,101" path="m6621,4201l6722,4302e" filled="f" stroked="t" strokeweight=".363651pt" strokecolor="#FF0000">
                <v:path arrowok="t"/>
              </v:shape>
            </v:group>
            <v:group style="position:absolute;left:6621;top:4201;width:101;height:101" coordorigin="6621,4201" coordsize="101,101">
              <v:shape style="position:absolute;left:6621;top:4201;width:101;height:101" coordorigin="6621,4201" coordsize="101,101" path="m6722,4201l6621,4302e" filled="f" stroked="t" strokeweight=".363651pt" strokecolor="#FF0000">
                <v:path arrowok="t"/>
              </v:shape>
            </v:group>
            <v:group style="position:absolute;left:7427;top:4147;width:101;height:101" coordorigin="7427,4147" coordsize="101,101">
              <v:shape style="position:absolute;left:7427;top:4147;width:101;height:101" coordorigin="7427,4147" coordsize="101,101" path="m7427,4147l7529,4248e" filled="f" stroked="t" strokeweight=".363651pt" strokecolor="#FF0000">
                <v:path arrowok="t"/>
              </v:shape>
            </v:group>
            <v:group style="position:absolute;left:7427;top:4147;width:101;height:101" coordorigin="7427,4147" coordsize="101,101">
              <v:shape style="position:absolute;left:7427;top:4147;width:101;height:101" coordorigin="7427,4147" coordsize="101,101" path="m7529,4147l7427,4248e" filled="f" stroked="t" strokeweight=".363651pt" strokecolor="#FF0000">
                <v:path arrowok="t"/>
              </v:shape>
            </v:group>
            <v:group style="position:absolute;left:3367;top:1745;width:101;height:101" coordorigin="3367,1745" coordsize="101,101">
              <v:shape style="position:absolute;left:3367;top:1745;width:101;height:101" coordorigin="3367,1745" coordsize="101,101" path="m3367,1745l3469,1846e" filled="f" stroked="t" strokeweight=".363651pt" strokecolor="#FF0000">
                <v:path arrowok="t"/>
              </v:shape>
            </v:group>
            <v:group style="position:absolute;left:3367;top:1745;width:101;height:101" coordorigin="3367,1745" coordsize="101,101">
              <v:shape style="position:absolute;left:3367;top:1745;width:101;height:101" coordorigin="3367,1745" coordsize="101,101" path="m3469,1745l3367,1846e" filled="f" stroked="t" strokeweight=".363651pt" strokecolor="#FF0000">
                <v:path arrowok="t"/>
              </v:shape>
            </v:group>
            <v:group style="position:absolute;left:7916;top:4014;width:101;height:101" coordorigin="7916,4014" coordsize="101,101">
              <v:shape style="position:absolute;left:7916;top:4014;width:101;height:101" coordorigin="7916,4014" coordsize="101,101" path="m7916,4014l8017,4115e" filled="f" stroked="t" strokeweight=".363651pt" strokecolor="#FF0000">
                <v:path arrowok="t"/>
              </v:shape>
            </v:group>
            <v:group style="position:absolute;left:7916;top:4014;width:101;height:101" coordorigin="7916,4014" coordsize="101,101">
              <v:shape style="position:absolute;left:7916;top:4014;width:101;height:101" coordorigin="7916,4014" coordsize="101,101" path="m8017,4014l7916,4115e" filled="f" stroked="t" strokeweight=".363651pt" strokecolor="#FF0000">
                <v:path arrowok="t"/>
              </v:shape>
            </v:group>
            <v:group style="position:absolute;left:3617;top:760;width:101;height:101" coordorigin="3617,760" coordsize="101,101">
              <v:shape style="position:absolute;left:3617;top:760;width:101;height:101" coordorigin="3617,760" coordsize="101,101" path="m3617,760l3718,862e" filled="f" stroked="t" strokeweight=".363651pt" strokecolor="#FF0000">
                <v:path arrowok="t"/>
              </v:shape>
            </v:group>
            <v:group style="position:absolute;left:3617;top:760;width:101;height:101" coordorigin="3617,760" coordsize="101,101">
              <v:shape style="position:absolute;left:3617;top:760;width:101;height:101" coordorigin="3617,760" coordsize="101,101" path="m3718,760l3617,862e" filled="f" stroked="t" strokeweight=".363651pt" strokecolor="#FF0000">
                <v:path arrowok="t"/>
              </v:shape>
            </v:group>
            <v:group style="position:absolute;left:7064;top:3693;width:101;height:101" coordorigin="7064,3693" coordsize="101,101">
              <v:shape style="position:absolute;left:7064;top:3693;width:101;height:101" coordorigin="7064,3693" coordsize="101,101" path="m7064,3693l7166,3794e" filled="f" stroked="t" strokeweight=".363651pt" strokecolor="#FF0000">
                <v:path arrowok="t"/>
              </v:shape>
            </v:group>
            <v:group style="position:absolute;left:7064;top:3693;width:101;height:101" coordorigin="7064,3693" coordsize="101,101">
              <v:shape style="position:absolute;left:7064;top:3693;width:101;height:101" coordorigin="7064,3693" coordsize="101,101" path="m7166,3693l7064,3794e" filled="f" stroked="t" strokeweight=".363651pt" strokecolor="#FF0000">
                <v:path arrowok="t"/>
              </v:shape>
            </v:group>
            <v:group style="position:absolute;left:7356;top:3869;width:101;height:101" coordorigin="7356,3869" coordsize="101,101">
              <v:shape style="position:absolute;left:7356;top:3869;width:101;height:101" coordorigin="7356,3869" coordsize="101,101" path="m7356,3869l7457,3970e" filled="f" stroked="t" strokeweight=".363651pt" strokecolor="#FF0000">
                <v:path arrowok="t"/>
              </v:shape>
            </v:group>
            <v:group style="position:absolute;left:7356;top:3869;width:101;height:101" coordorigin="7356,3869" coordsize="101,101">
              <v:shape style="position:absolute;left:7356;top:3869;width:101;height:101" coordorigin="7356,3869" coordsize="101,101" path="m7457,3869l7356,3970e" filled="f" stroked="t" strokeweight=".363651pt" strokecolor="#FF0000">
                <v:path arrowok="t"/>
              </v:shape>
            </v:group>
            <v:group style="position:absolute;left:6867;top:4058;width:101;height:101" coordorigin="6867,4058" coordsize="101,101">
              <v:shape style="position:absolute;left:6867;top:4058;width:101;height:101" coordorigin="6867,4058" coordsize="101,101" path="m6867,4058l6968,4159e" filled="f" stroked="t" strokeweight=".363651pt" strokecolor="#FF0000">
                <v:path arrowok="t"/>
              </v:shape>
            </v:group>
            <v:group style="position:absolute;left:6867;top:4058;width:101;height:101" coordorigin="6867,4058" coordsize="101,101">
              <v:shape style="position:absolute;left:6867;top:4058;width:101;height:101" coordorigin="6867,4058" coordsize="101,101" path="m6968,4058l6867,4159e" filled="f" stroked="t" strokeweight=".363651pt" strokecolor="#FF0000">
                <v:path arrowok="t"/>
              </v:shape>
            </v:group>
            <v:group style="position:absolute;left:8485;top:4014;width:101;height:101" coordorigin="8485,4014" coordsize="101,101">
              <v:shape style="position:absolute;left:8485;top:4014;width:101;height:101" coordorigin="8485,4014" coordsize="101,101" path="m8485,4014l8586,4115e" filled="f" stroked="t" strokeweight=".363651pt" strokecolor="#FF0000">
                <v:path arrowok="t"/>
              </v:shape>
            </v:group>
            <v:group style="position:absolute;left:8485;top:4014;width:101;height:101" coordorigin="8485,4014" coordsize="101,101">
              <v:shape style="position:absolute;left:8485;top:4014;width:101;height:101" coordorigin="8485,4014" coordsize="101,101" path="m8586,4014l8485,4115e" filled="f" stroked="t" strokeweight=".363651pt" strokecolor="#FF0000">
                <v:path arrowok="t"/>
              </v:shape>
            </v:group>
            <v:group style="position:absolute;left:7288;top:4124;width:101;height:101" coordorigin="7288,4124" coordsize="101,101">
              <v:shape style="position:absolute;left:7288;top:4124;width:101;height:101" coordorigin="7288,4124" coordsize="101,101" path="m7288,4124l7389,4225e" filled="f" stroked="t" strokeweight=".363651pt" strokecolor="#FF0000">
                <v:path arrowok="t"/>
              </v:shape>
            </v:group>
            <v:group style="position:absolute;left:7288;top:4124;width:101;height:101" coordorigin="7288,4124" coordsize="101,101">
              <v:shape style="position:absolute;left:7288;top:4124;width:101;height:101" coordorigin="7288,4124" coordsize="101,101" path="m7389,4124l7288,4225e" filled="f" stroked="t" strokeweight=".363651pt" strokecolor="#FF0000">
                <v:path arrowok="t"/>
              </v:shape>
            </v:group>
            <v:group style="position:absolute;left:7225;top:3880;width:101;height:101" coordorigin="7225,3880" coordsize="101,101">
              <v:shape style="position:absolute;left:7225;top:3880;width:101;height:101" coordorigin="7225,3880" coordsize="101,101" path="m7225,3880l7326,3981e" filled="f" stroked="t" strokeweight=".363651pt" strokecolor="#FF0000">
                <v:path arrowok="t"/>
              </v:shape>
            </v:group>
            <v:group style="position:absolute;left:7225;top:3880;width:101;height:101" coordorigin="7225,3880" coordsize="101,101">
              <v:shape style="position:absolute;left:7225;top:3880;width:101;height:101" coordorigin="7225,3880" coordsize="101,101" path="m7326,3880l7225,3981e" filled="f" stroked="t" strokeweight=".363651pt" strokecolor="#FF0000">
                <v:path arrowok="t"/>
              </v:shape>
            </v:group>
            <v:group style="position:absolute;left:7677;top:4300;width:101;height:101" coordorigin="7677,4300" coordsize="101,101">
              <v:shape style="position:absolute;left:7677;top:4300;width:101;height:101" coordorigin="7677,4300" coordsize="101,101" path="m7677,4300l7778,4401e" filled="f" stroked="t" strokeweight=".363651pt" strokecolor="#FF0000">
                <v:path arrowok="t"/>
              </v:shape>
            </v:group>
            <v:group style="position:absolute;left:7677;top:4300;width:101;height:101" coordorigin="7677,4300" coordsize="101,101">
              <v:shape style="position:absolute;left:7677;top:4300;width:101;height:101" coordorigin="7677,4300" coordsize="101,101" path="m7778,4300l7677,4401e" filled="f" stroked="t" strokeweight=".363651pt" strokecolor="#FF0000">
                <v:path arrowok="t"/>
              </v:shape>
            </v:group>
            <v:group style="position:absolute;left:7441;top:4080;width:101;height:101" coordorigin="7441,4080" coordsize="101,101">
              <v:shape style="position:absolute;left:7441;top:4080;width:101;height:101" coordorigin="7441,4080" coordsize="101,101" path="m7441,4080l7543,4182e" filled="f" stroked="t" strokeweight=".363651pt" strokecolor="#FF0000">
                <v:path arrowok="t"/>
              </v:shape>
            </v:group>
            <v:group style="position:absolute;left:7441;top:4080;width:101;height:101" coordorigin="7441,4080" coordsize="101,101">
              <v:shape style="position:absolute;left:7441;top:4080;width:101;height:101" coordorigin="7441,4080" coordsize="101,101" path="m7543,4080l7441,4182e" filled="f" stroked="t" strokeweight=".363651pt" strokecolor="#FF0000">
                <v:path arrowok="t"/>
              </v:shape>
            </v:group>
            <v:group style="position:absolute;left:7715;top:3991;width:101;height:101" coordorigin="7715,3991" coordsize="101,101">
              <v:shape style="position:absolute;left:7715;top:3991;width:101;height:101" coordorigin="7715,3991" coordsize="101,101" path="m7715,3991l7817,4093e" filled="f" stroked="t" strokeweight=".363651pt" strokecolor="#FF0000">
                <v:path arrowok="t"/>
              </v:shape>
            </v:group>
            <v:group style="position:absolute;left:7715;top:3991;width:101;height:101" coordorigin="7715,3991" coordsize="101,101">
              <v:shape style="position:absolute;left:7715;top:3991;width:101;height:101" coordorigin="7715,3991" coordsize="101,101" path="m7817,3991l7715,4093e" filled="f" stroked="t" strokeweight=".363651pt" strokecolor="#FF0000">
                <v:path arrowok="t"/>
              </v:shape>
            </v:group>
            <v:group style="position:absolute;left:7523;top:3637;width:101;height:101" coordorigin="7523,3637" coordsize="101,101">
              <v:shape style="position:absolute;left:7523;top:3637;width:101;height:101" coordorigin="7523,3637" coordsize="101,101" path="m7523,3637l7625,3738e" filled="f" stroked="t" strokeweight=".363651pt" strokecolor="#FF0000">
                <v:path arrowok="t"/>
              </v:shape>
            </v:group>
            <v:group style="position:absolute;left:7523;top:3637;width:101;height:101" coordorigin="7523,3637" coordsize="101,101">
              <v:shape style="position:absolute;left:7523;top:3637;width:101;height:101" coordorigin="7523,3637" coordsize="101,101" path="m7625,3637l7523,3738e" filled="f" stroked="t" strokeweight=".363651pt" strokecolor="#FF0000">
                <v:path arrowok="t"/>
              </v:shape>
            </v:group>
            <v:group style="position:absolute;left:3779;top:1036;width:101;height:101" coordorigin="3779,1036" coordsize="101,101">
              <v:shape style="position:absolute;left:3779;top:1036;width:101;height:101" coordorigin="3779,1036" coordsize="101,101" path="m3779,1036l3881,1137e" filled="f" stroked="t" strokeweight=".363651pt" strokecolor="#FF0000">
                <v:path arrowok="t"/>
              </v:shape>
            </v:group>
            <v:group style="position:absolute;left:3779;top:1036;width:101;height:101" coordorigin="3779,1036" coordsize="101,101">
              <v:shape style="position:absolute;left:3779;top:1036;width:101;height:101" coordorigin="3779,1036" coordsize="101,101" path="m3881,1036l3779,1137e" filled="f" stroked="t" strokeweight=".363651pt" strokecolor="#FF0000">
                <v:path arrowok="t"/>
              </v:shape>
            </v:group>
            <v:group style="position:absolute;left:4247;top:1202;width:101;height:101" coordorigin="4247,1202" coordsize="101,101">
              <v:shape style="position:absolute;left:4247;top:1202;width:101;height:101" coordorigin="4247,1202" coordsize="101,101" path="m4247,1202l4348,1303e" filled="f" stroked="t" strokeweight=".363651pt" strokecolor="#FF0000">
                <v:path arrowok="t"/>
              </v:shape>
            </v:group>
            <v:group style="position:absolute;left:4247;top:1202;width:101;height:101" coordorigin="4247,1202" coordsize="101,101">
              <v:shape style="position:absolute;left:4247;top:1202;width:101;height:101" coordorigin="4247,1202" coordsize="101,101" path="m4348,1202l4247,1303e" filled="f" stroked="t" strokeweight=".363651pt" strokecolor="#FF0000">
                <v:path arrowok="t"/>
              </v:shape>
            </v:group>
            <v:group style="position:absolute;left:4546;top:1600;width:101;height:101" coordorigin="4546,1600" coordsize="101,101">
              <v:shape style="position:absolute;left:4546;top:1600;width:101;height:101" coordorigin="4546,1600" coordsize="101,101" path="m4546,1600l4647,1701e" filled="f" stroked="t" strokeweight=".363651pt" strokecolor="#FF0000">
                <v:path arrowok="t"/>
              </v:shape>
            </v:group>
            <v:group style="position:absolute;left:4546;top:1600;width:101;height:101" coordorigin="4546,1600" coordsize="101,101">
              <v:shape style="position:absolute;left:4546;top:1600;width:101;height:101" coordorigin="4546,1600" coordsize="101,101" path="m4647,1600l4546,1701e" filled="f" stroked="t" strokeweight=".363651pt" strokecolor="#FF0000">
                <v:path arrowok="t"/>
              </v:shape>
            </v:group>
            <v:group style="position:absolute;left:5261;top:2686;width:101;height:101" coordorigin="5261,2686" coordsize="101,101">
              <v:shape style="position:absolute;left:5261;top:2686;width:101;height:101" coordorigin="5261,2686" coordsize="101,101" path="m5261,2686l5362,2787e" filled="f" stroked="t" strokeweight=".363651pt" strokecolor="#FF0000">
                <v:path arrowok="t"/>
              </v:shape>
            </v:group>
            <v:group style="position:absolute;left:5261;top:2686;width:101;height:101" coordorigin="5261,2686" coordsize="101,101">
              <v:shape style="position:absolute;left:5261;top:2686;width:101;height:101" coordorigin="5261,2686" coordsize="101,101" path="m5362,2686l5261,2787e" filled="f" stroked="t" strokeweight=".363651pt" strokecolor="#FF0000">
                <v:path arrowok="t"/>
              </v:shape>
            </v:group>
            <v:group style="position:absolute;left:5130;top:2331;width:101;height:101" coordorigin="5130,2331" coordsize="101,101">
              <v:shape style="position:absolute;left:5130;top:2331;width:101;height:101" coordorigin="5130,2331" coordsize="101,101" path="m5130,2331l5232,2433e" filled="f" stroked="t" strokeweight=".363651pt" strokecolor="#FF0000">
                <v:path arrowok="t"/>
              </v:shape>
            </v:group>
            <v:group style="position:absolute;left:5130;top:2331;width:101;height:101" coordorigin="5130,2331" coordsize="101,101">
              <v:shape style="position:absolute;left:5130;top:2331;width:101;height:101" coordorigin="5130,2331" coordsize="101,101" path="m5232,2331l5130,2433e" filled="f" stroked="t" strokeweight=".363651pt" strokecolor="#FF0000">
                <v:path arrowok="t"/>
              </v:shape>
            </v:group>
            <v:group style="position:absolute;left:3545;top:926;width:101;height:101" coordorigin="3545,926" coordsize="101,101">
              <v:shape style="position:absolute;left:3545;top:926;width:101;height:101" coordorigin="3545,926" coordsize="101,101" path="m3545,926l3647,1027e" filled="f" stroked="t" strokeweight=".363651pt" strokecolor="#FF0000">
                <v:path arrowok="t"/>
              </v:shape>
            </v:group>
            <v:group style="position:absolute;left:3545;top:926;width:101;height:101" coordorigin="3545,926" coordsize="101,101">
              <v:shape style="position:absolute;left:3545;top:926;width:101;height:101" coordorigin="3545,926" coordsize="101,101" path="m3647,926l3545,1027e" filled="f" stroked="t" strokeweight=".363651pt" strokecolor="#FF0000">
                <v:path arrowok="t"/>
              </v:shape>
            </v:group>
            <v:group style="position:absolute;left:3655;top:240;width:101;height:101" coordorigin="3655,240" coordsize="101,101">
              <v:shape style="position:absolute;left:3655;top:240;width:101;height:101" coordorigin="3655,240" coordsize="101,101" path="m3655,240l3757,341e" filled="f" stroked="t" strokeweight=".363651pt" strokecolor="#FF0000">
                <v:path arrowok="t"/>
              </v:shape>
            </v:group>
            <v:group style="position:absolute;left:3655;top:240;width:101;height:101" coordorigin="3655,240" coordsize="101,101">
              <v:shape style="position:absolute;left:3655;top:240;width:101;height:101" coordorigin="3655,240" coordsize="101,101" path="m3757,240l3655,341e" filled="f" stroked="t" strokeweight=".363651pt" strokecolor="#FF0000">
                <v:path arrowok="t"/>
              </v:shape>
            </v:group>
            <v:group style="position:absolute;left:6698;top:3394;width:101;height:101" coordorigin="6698,3394" coordsize="101,101">
              <v:shape style="position:absolute;left:6698;top:3394;width:101;height:101" coordorigin="6698,3394" coordsize="101,101" path="m6698,3394l6799,3496e" filled="f" stroked="t" strokeweight=".363651pt" strokecolor="#FF0000">
                <v:path arrowok="t"/>
              </v:shape>
            </v:group>
            <v:group style="position:absolute;left:6698;top:3394;width:101;height:101" coordorigin="6698,3394" coordsize="101,101">
              <v:shape style="position:absolute;left:6698;top:3394;width:101;height:101" coordorigin="6698,3394" coordsize="101,101" path="m6799,3394l6698,3496e" filled="f" stroked="t" strokeweight=".363651pt" strokecolor="#FF0000">
                <v:path arrowok="t"/>
              </v:shape>
            </v:group>
            <v:group style="position:absolute;left:6839;top:3471;width:101;height:101" coordorigin="6839,3471" coordsize="101,101">
              <v:shape style="position:absolute;left:6839;top:3471;width:101;height:101" coordorigin="6839,3471" coordsize="101,101" path="m6839,3471l6940,3572e" filled="f" stroked="t" strokeweight=".363651pt" strokecolor="#FF0000">
                <v:path arrowok="t"/>
              </v:shape>
            </v:group>
            <v:group style="position:absolute;left:6839;top:3471;width:101;height:101" coordorigin="6839,3471" coordsize="101,101">
              <v:shape style="position:absolute;left:6839;top:3471;width:101;height:101" coordorigin="6839,3471" coordsize="101,101" path="m6940,3471l6839,3572e" filled="f" stroked="t" strokeweight=".363651pt" strokecolor="#FF0000">
                <v:path arrowok="t"/>
              </v:shape>
            </v:group>
            <v:group style="position:absolute;left:7719;top:2984;width:101;height:101" coordorigin="7719,2984" coordsize="101,101">
              <v:shape style="position:absolute;left:7719;top:2984;width:101;height:101" coordorigin="7719,2984" coordsize="101,101" path="m7719,2984l7820,3085e" filled="f" stroked="t" strokeweight=".363651pt" strokecolor="#FF0000">
                <v:path arrowok="t"/>
              </v:shape>
            </v:group>
            <v:group style="position:absolute;left:7719;top:2984;width:101;height:101" coordorigin="7719,2984" coordsize="101,101">
              <v:shape style="position:absolute;left:7719;top:2984;width:101;height:101" coordorigin="7719,2984" coordsize="101,101" path="m7820,2984l7719,3085e" filled="f" stroked="t" strokeweight=".363651pt" strokecolor="#FF0000">
                <v:path arrowok="t"/>
              </v:shape>
            </v:group>
            <v:group style="position:absolute;left:6441;top:3206;width:101;height:101" coordorigin="6441,3206" coordsize="101,101">
              <v:shape style="position:absolute;left:6441;top:3206;width:101;height:101" coordorigin="6441,3206" coordsize="101,101" path="m6441,3206l6542,3307e" filled="f" stroked="t" strokeweight=".363651pt" strokecolor="#FF0000">
                <v:path arrowok="t"/>
              </v:shape>
            </v:group>
            <v:group style="position:absolute;left:6441;top:3206;width:101;height:101" coordorigin="6441,3206" coordsize="101,101">
              <v:shape style="position:absolute;left:6441;top:3206;width:101;height:101" coordorigin="6441,3206" coordsize="101,101" path="m6542,3206l6441,3307e" filled="f" stroked="t" strokeweight=".363651pt" strokecolor="#FF0000">
                <v:path arrowok="t"/>
              </v:shape>
            </v:group>
            <v:group style="position:absolute;left:3708;top:649;width:101;height:101" coordorigin="3708,649" coordsize="101,101">
              <v:shape style="position:absolute;left:3708;top:649;width:101;height:101" coordorigin="3708,649" coordsize="101,101" path="m3708,649l3809,750e" filled="f" stroked="t" strokeweight=".363651pt" strokecolor="#FF0000">
                <v:path arrowok="t"/>
              </v:shape>
            </v:group>
            <v:group style="position:absolute;left:3708;top:649;width:101;height:101" coordorigin="3708,649" coordsize="101,101">
              <v:shape style="position:absolute;left:3708;top:649;width:101;height:101" coordorigin="3708,649" coordsize="101,101" path="m3809,649l3708,750e" filled="f" stroked="t" strokeweight=".363651pt" strokecolor="#FF0000">
                <v:path arrowok="t"/>
              </v:shape>
            </v:group>
            <v:group style="position:absolute;left:3673;top:439;width:101;height:101" coordorigin="3673,439" coordsize="101,101">
              <v:shape style="position:absolute;left:3673;top:439;width:101;height:101" coordorigin="3673,439" coordsize="101,101" path="m3673,439l3774,540e" filled="f" stroked="t" strokeweight=".363651pt" strokecolor="#FF0000">
                <v:path arrowok="t"/>
              </v:shape>
            </v:group>
            <v:group style="position:absolute;left:3673;top:439;width:101;height:101" coordorigin="3673,439" coordsize="101,101">
              <v:shape style="position:absolute;left:3673;top:439;width:101;height:101" coordorigin="3673,439" coordsize="101,101" path="m3774,439l3673,540e" filled="f" stroked="t" strokeweight=".363651pt" strokecolor="#FF0000">
                <v:path arrowok="t"/>
              </v:shape>
            </v:group>
            <v:group style="position:absolute;left:3444;top:992;width:101;height:101" coordorigin="3444,992" coordsize="101,101">
              <v:shape style="position:absolute;left:3444;top:992;width:101;height:101" coordorigin="3444,992" coordsize="101,101" path="m3444,992l3545,1094e" filled="f" stroked="t" strokeweight=".363651pt" strokecolor="#FF0000">
                <v:path arrowok="t"/>
              </v:shape>
            </v:group>
            <v:group style="position:absolute;left:3444;top:992;width:101;height:101" coordorigin="3444,992" coordsize="101,101">
              <v:shape style="position:absolute;left:3444;top:992;width:101;height:101" coordorigin="3444,992" coordsize="101,101" path="m3545,992l3444,1094e" filled="f" stroked="t" strokeweight=".363651pt" strokecolor="#FF0000">
                <v:path arrowok="t"/>
              </v:shape>
            </v:group>
            <v:group style="position:absolute;left:3678;top:261;width:101;height:101" coordorigin="3678,261" coordsize="101,101">
              <v:shape style="position:absolute;left:3678;top:261;width:101;height:101" coordorigin="3678,261" coordsize="101,101" path="m3678,261l3779,362e" filled="f" stroked="t" strokeweight=".363651pt" strokecolor="#FF0000">
                <v:path arrowok="t"/>
              </v:shape>
            </v:group>
            <v:group style="position:absolute;left:3678;top:261;width:101;height:101" coordorigin="3678,261" coordsize="101,101">
              <v:shape style="position:absolute;left:3678;top:261;width:101;height:101" coordorigin="3678,261" coordsize="101,101" path="m3779,261l3678,362e" filled="f" stroked="t" strokeweight=".363651pt" strokecolor="#FF0000">
                <v:path arrowok="t"/>
              </v:shape>
            </v:group>
            <v:group style="position:absolute;left:3620;top:2862;width:101;height:101" coordorigin="3620,2862" coordsize="101,101">
              <v:shape style="position:absolute;left:3620;top:2862;width:101;height:101" coordorigin="3620,2862" coordsize="101,101" path="m3620,2862l3722,2963e" filled="f" stroked="t" strokeweight=".363651pt" strokecolor="#FF0000">
                <v:path arrowok="t"/>
              </v:shape>
            </v:group>
            <v:group style="position:absolute;left:3620;top:2862;width:101;height:101" coordorigin="3620,2862" coordsize="101,101">
              <v:shape style="position:absolute;left:3620;top:2862;width:101;height:101" coordorigin="3620,2862" coordsize="101,101" path="m3722,2862l3620,2963e" filled="f" stroked="t" strokeweight=".363651pt" strokecolor="#FF0000">
                <v:path arrowok="t"/>
              </v:shape>
            </v:group>
            <v:group style="position:absolute;left:3613;top:870;width:101;height:101" coordorigin="3613,870" coordsize="101,101">
              <v:shape style="position:absolute;left:3613;top:870;width:101;height:101" coordorigin="3613,870" coordsize="101,101" path="m3613,870l3715,972e" filled="f" stroked="t" strokeweight=".363651pt" strokecolor="#FF0000">
                <v:path arrowok="t"/>
              </v:shape>
            </v:group>
            <v:group style="position:absolute;left:3613;top:870;width:101;height:101" coordorigin="3613,870" coordsize="101,101">
              <v:shape style="position:absolute;left:3613;top:870;width:101;height:101" coordorigin="3613,870" coordsize="101,101" path="m3715,870l3613,972e" filled="f" stroked="t" strokeweight=".363651pt" strokecolor="#FF0000">
                <v:path arrowok="t"/>
              </v:shape>
            </v:group>
            <v:group style="position:absolute;left:3545;top:738;width:101;height:101" coordorigin="3545,738" coordsize="101,101">
              <v:shape style="position:absolute;left:3545;top:738;width:101;height:101" coordorigin="3545,738" coordsize="101,101" path="m3545,738l3647,839e" filled="f" stroked="t" strokeweight=".363651pt" strokecolor="#FF0000">
                <v:path arrowok="t"/>
              </v:shape>
            </v:group>
            <v:group style="position:absolute;left:3545;top:738;width:101;height:101" coordorigin="3545,738" coordsize="101,101">
              <v:shape style="position:absolute;left:3545;top:738;width:101;height:101" coordorigin="3545,738" coordsize="101,101" path="m3647,738l3545,839e" filled="f" stroked="t" strokeweight=".363651pt" strokecolor="#FF0000">
                <v:path arrowok="t"/>
              </v:shape>
            </v:group>
            <v:group style="position:absolute;left:4568;top:1867;width:101;height:101" coordorigin="4568,1867" coordsize="101,101">
              <v:shape style="position:absolute;left:4568;top:1867;width:101;height:101" coordorigin="4568,1867" coordsize="101,101" path="m4568,1867l4670,1968e" filled="f" stroked="t" strokeweight=".363651pt" strokecolor="#FF0000">
                <v:path arrowok="t"/>
              </v:shape>
            </v:group>
            <v:group style="position:absolute;left:4568;top:1867;width:101;height:101" coordorigin="4568,1867" coordsize="101,101">
              <v:shape style="position:absolute;left:4568;top:1867;width:101;height:101" coordorigin="4568,1867" coordsize="101,101" path="m4670,1867l4568,1968e" filled="f" stroked="t" strokeweight=".363651pt" strokecolor="#FF0000">
                <v:path arrowok="t"/>
              </v:shape>
            </v:group>
            <v:group style="position:absolute;left:4200;top:837;width:101;height:101" coordorigin="4200,837" coordsize="101,101">
              <v:shape style="position:absolute;left:4200;top:837;width:101;height:101" coordorigin="4200,837" coordsize="101,101" path="m4200,837l4301,938e" filled="f" stroked="t" strokeweight=".363651pt" strokecolor="#FF0000">
                <v:path arrowok="t"/>
              </v:shape>
            </v:group>
            <v:group style="position:absolute;left:4200;top:837;width:101;height:101" coordorigin="4200,837" coordsize="101,101">
              <v:shape style="position:absolute;left:4200;top:837;width:101;height:101" coordorigin="4200,837" coordsize="101,101" path="m4301,837l4200,938e" filled="f" stroked="t" strokeweight=".363651pt" strokecolor="#FF0000">
                <v:path arrowok="t"/>
              </v:shape>
            </v:group>
            <v:group style="position:absolute;left:3987;top:207;width:101;height:101" coordorigin="3987,207" coordsize="101,101">
              <v:shape style="position:absolute;left:3987;top:207;width:101;height:101" coordorigin="3987,207" coordsize="101,101" path="m3987,207l4088,308e" filled="f" stroked="t" strokeweight=".363651pt" strokecolor="#FF0000">
                <v:path arrowok="t"/>
              </v:shape>
            </v:group>
            <v:group style="position:absolute;left:3987;top:207;width:101;height:101" coordorigin="3987,207" coordsize="101,101">
              <v:shape style="position:absolute;left:3987;top:207;width:101;height:101" coordorigin="3987,207" coordsize="101,101" path="m4088,207l3987,308e" filled="f" stroked="t" strokeweight=".363651pt" strokecolor="#FF0000">
                <v:path arrowok="t"/>
              </v:shape>
            </v:group>
            <v:group style="position:absolute;left:4830;top:2176;width:101;height:101" coordorigin="4830,2176" coordsize="101,101">
              <v:shape style="position:absolute;left:4830;top:2176;width:101;height:101" coordorigin="4830,2176" coordsize="101,101" path="m4830,2176l4931,2277e" filled="f" stroked="t" strokeweight=".363651pt" strokecolor="#FF0000">
                <v:path arrowok="t"/>
              </v:shape>
            </v:group>
            <v:group style="position:absolute;left:4830;top:2176;width:101;height:101" coordorigin="4830,2176" coordsize="101,101">
              <v:shape style="position:absolute;left:4830;top:2176;width:101;height:101" coordorigin="4830,2176" coordsize="101,101" path="m4931,2176l4830,2277e" filled="f" stroked="t" strokeweight=".363651pt" strokecolor="#FF0000">
                <v:path arrowok="t"/>
              </v:shape>
            </v:group>
            <v:group style="position:absolute;left:5389;top:2209;width:101;height:101" coordorigin="5389,2209" coordsize="101,101">
              <v:shape style="position:absolute;left:5389;top:2209;width:101;height:101" coordorigin="5389,2209" coordsize="101,101" path="m5389,2209l5490,2310e" filled="f" stroked="t" strokeweight=".363651pt" strokecolor="#FF0000">
                <v:path arrowok="t"/>
              </v:shape>
            </v:group>
            <v:group style="position:absolute;left:5389;top:2209;width:101;height:101" coordorigin="5389,2209" coordsize="101,101">
              <v:shape style="position:absolute;left:5389;top:2209;width:101;height:101" coordorigin="5389,2209" coordsize="101,101" path="m5490,2209l5389,2310e" filled="f" stroked="t" strokeweight=".363651pt" strokecolor="#FF0000">
                <v:path arrowok="t"/>
              </v:shape>
            </v:group>
            <v:group style="position:absolute;left:3552;top:793;width:101;height:101" coordorigin="3552,793" coordsize="101,101">
              <v:shape style="position:absolute;left:3552;top:793;width:101;height:101" coordorigin="3552,793" coordsize="101,101" path="m3552,793l3654,895e" filled="f" stroked="t" strokeweight=".363651pt" strokecolor="#FF0000">
                <v:path arrowok="t"/>
              </v:shape>
            </v:group>
            <v:group style="position:absolute;left:3552;top:793;width:101;height:101" coordorigin="3552,793" coordsize="101,101">
              <v:shape style="position:absolute;left:3552;top:793;width:101;height:101" coordorigin="3552,793" coordsize="101,101" path="m3654,793l3552,895e" filled="f" stroked="t" strokeweight=".363651pt" strokecolor="#FF0000">
                <v:path arrowok="t"/>
              </v:shape>
            </v:group>
            <v:group style="position:absolute;left:3647;top:582;width:101;height:101" coordorigin="3647,582" coordsize="101,101">
              <v:shape style="position:absolute;left:3647;top:582;width:101;height:101" coordorigin="3647,582" coordsize="101,101" path="m3647,582l3748,684e" filled="f" stroked="t" strokeweight=".363651pt" strokecolor="#FF0000">
                <v:path arrowok="t"/>
              </v:shape>
            </v:group>
            <v:group style="position:absolute;left:3647;top:582;width:101;height:101" coordorigin="3647,582" coordsize="101,101">
              <v:shape style="position:absolute;left:3647;top:582;width:101;height:101" coordorigin="3647,582" coordsize="101,101" path="m3748,582l3647,684e" filled="f" stroked="t" strokeweight=".363651pt" strokecolor="#FF0000">
                <v:path arrowok="t"/>
              </v:shape>
            </v:group>
            <v:group style="position:absolute;left:3530;top:516;width:101;height:101" coordorigin="3530,516" coordsize="101,101">
              <v:shape style="position:absolute;left:3530;top:516;width:101;height:101" coordorigin="3530,516" coordsize="101,101" path="m3530,516l3631,617e" filled="f" stroked="t" strokeweight=".363651pt" strokecolor="#FF0000">
                <v:path arrowok="t"/>
              </v:shape>
            </v:group>
            <v:group style="position:absolute;left:3530;top:516;width:101;height:101" coordorigin="3530,516" coordsize="101,101">
              <v:shape style="position:absolute;left:3530;top:516;width:101;height:101" coordorigin="3530,516" coordsize="101,101" path="m3631,516l3530,617e" filled="f" stroked="t" strokeweight=".363651pt" strokecolor="#FF0000">
                <v:path arrowok="t"/>
              </v:shape>
            </v:group>
            <v:group style="position:absolute;left:8543;top:4080;width:101;height:101" coordorigin="8543,4080" coordsize="101,101">
              <v:shape style="position:absolute;left:8543;top:4080;width:101;height:101" coordorigin="8543,4080" coordsize="101,101" path="m8543,4080l8644,4182e" filled="f" stroked="t" strokeweight=".363651pt" strokecolor="#FF0000">
                <v:path arrowok="t"/>
              </v:shape>
            </v:group>
            <v:group style="position:absolute;left:8543;top:4080;width:101;height:101" coordorigin="8543,4080" coordsize="101,101">
              <v:shape style="position:absolute;left:8543;top:4080;width:101;height:101" coordorigin="8543,4080" coordsize="101,101" path="m8644,4080l8543,4182e" filled="f" stroked="t" strokeweight=".363651pt" strokecolor="#FF0000">
                <v:path arrowok="t"/>
              </v:shape>
            </v:group>
            <v:group style="position:absolute;left:9047;top:4080;width:101;height:101" coordorigin="9047,4080" coordsize="101,101">
              <v:shape style="position:absolute;left:9047;top:4080;width:101;height:101" coordorigin="9047,4080" coordsize="101,101" path="m9047,4080l9149,4182e" filled="f" stroked="t" strokeweight=".363651pt" strokecolor="#FF0000">
                <v:path arrowok="t"/>
              </v:shape>
            </v:group>
            <v:group style="position:absolute;left:9047;top:4080;width:101;height:101" coordorigin="9047,4080" coordsize="101,101">
              <v:shape style="position:absolute;left:9047;top:4080;width:101;height:101" coordorigin="9047,4080" coordsize="101,101" path="m9149,4080l9047,4182e" filled="f" stroked="t" strokeweight=".363651pt" strokecolor="#FF0000">
                <v:path arrowok="t"/>
              </v:shape>
            </v:group>
            <v:group style="position:absolute;left:6722;top:4068;width:101;height:101" coordorigin="6722,4068" coordsize="101,101">
              <v:shape style="position:absolute;left:6722;top:4068;width:101;height:101" coordorigin="6722,4068" coordsize="101,101" path="m6722,4068l6823,4169e" filled="f" stroked="t" strokeweight=".363651pt" strokecolor="#FF0000">
                <v:path arrowok="t"/>
              </v:shape>
            </v:group>
            <v:group style="position:absolute;left:6722;top:4068;width:101;height:101" coordorigin="6722,4068" coordsize="101,101">
              <v:shape style="position:absolute;left:6722;top:4068;width:101;height:101" coordorigin="6722,4068" coordsize="101,101" path="m6823,4068l6722,4169e" filled="f" stroked="t" strokeweight=".363651pt" strokecolor="#FF0000">
                <v:path arrowok="t"/>
              </v:shape>
            </v:group>
            <v:group style="position:absolute;left:6794;top:4157;width:101;height:101" coordorigin="6794,4157" coordsize="101,101">
              <v:shape style="position:absolute;left:6794;top:4157;width:101;height:101" coordorigin="6794,4157" coordsize="101,101" path="m6794,4157l6895,4258e" filled="f" stroked="t" strokeweight=".363651pt" strokecolor="#FF0000">
                <v:path arrowok="t"/>
              </v:shape>
            </v:group>
            <v:group style="position:absolute;left:6794;top:4157;width:101;height:101" coordorigin="6794,4157" coordsize="101,101">
              <v:shape style="position:absolute;left:6794;top:4157;width:101;height:101" coordorigin="6794,4157" coordsize="101,101" path="m6895,4157l6794,4258e" filled="f" stroked="t" strokeweight=".363651pt" strokecolor="#FF0000">
                <v:path arrowok="t"/>
              </v:shape>
            </v:group>
            <v:group style="position:absolute;left:6780;top:4356;width:101;height:101" coordorigin="6780,4356" coordsize="101,101">
              <v:shape style="position:absolute;left:6780;top:4356;width:101;height:101" coordorigin="6780,4356" coordsize="101,101" path="m6780,4356l6881,4457e" filled="f" stroked="t" strokeweight=".363651pt" strokecolor="#FF0000">
                <v:path arrowok="t"/>
              </v:shape>
            </v:group>
            <v:group style="position:absolute;left:6780;top:4356;width:101;height:101" coordorigin="6780,4356" coordsize="101,101">
              <v:shape style="position:absolute;left:6780;top:4356;width:101;height:101" coordorigin="6780,4356" coordsize="101,101" path="m6881,4356l6780,4457e" filled="f" stroked="t" strokeweight=".363651pt" strokecolor="#FF0000">
                <v:path arrowok="t"/>
              </v:shape>
            </v:group>
            <v:group style="position:absolute;left:6930;top:4246;width:101;height:101" coordorigin="6930,4246" coordsize="101,101">
              <v:shape style="position:absolute;left:6930;top:4246;width:101;height:101" coordorigin="6930,4246" coordsize="101,101" path="m6930,4246l7031,4347e" filled="f" stroked="t" strokeweight=".363651pt" strokecolor="#FF0000">
                <v:path arrowok="t"/>
              </v:shape>
            </v:group>
            <v:group style="position:absolute;left:6930;top:4246;width:101;height:101" coordorigin="6930,4246" coordsize="101,101">
              <v:shape style="position:absolute;left:6930;top:4246;width:101;height:101" coordorigin="6930,4246" coordsize="101,101" path="m7031,4246l6930,4347e" filled="f" stroked="t" strokeweight=".363651pt" strokecolor="#FF0000">
                <v:path arrowok="t"/>
              </v:shape>
            </v:group>
            <v:group style="position:absolute;left:7888;top:4634;width:101;height:101" coordorigin="7888,4634" coordsize="101,101">
              <v:shape style="position:absolute;left:7888;top:4634;width:101;height:101" coordorigin="7888,4634" coordsize="101,101" path="m7888,4634l7989,4735e" filled="f" stroked="t" strokeweight=".363651pt" strokecolor="#FF0000">
                <v:path arrowok="t"/>
              </v:shape>
            </v:group>
            <v:group style="position:absolute;left:7888;top:4634;width:101;height:101" coordorigin="7888,4634" coordsize="101,101">
              <v:shape style="position:absolute;left:7888;top:4634;width:101;height:101" coordorigin="7888,4634" coordsize="101,101" path="m7989,4634l7888,4735e" filled="f" stroked="t" strokeweight=".363651pt" strokecolor="#FF0000">
                <v:path arrowok="t"/>
              </v:shape>
            </v:group>
            <v:group style="position:absolute;left:7916;top:4810;width:101;height:101" coordorigin="7916,4810" coordsize="101,101">
              <v:shape style="position:absolute;left:7916;top:4810;width:101;height:101" coordorigin="7916,4810" coordsize="101,101" path="m7916,4810l8017,4911e" filled="f" stroked="t" strokeweight=".363651pt" strokecolor="#FF0000">
                <v:path arrowok="t"/>
              </v:shape>
            </v:group>
            <v:group style="position:absolute;left:7916;top:4810;width:101;height:101" coordorigin="7916,4810" coordsize="101,101">
              <v:shape style="position:absolute;left:7916;top:4810;width:101;height:101" coordorigin="7916,4810" coordsize="101,101" path="m8017,4810l7916,4911e" filled="f" stroked="t" strokeweight=".363651pt" strokecolor="#FF0000">
                <v:path arrowok="t"/>
              </v:shape>
            </v:group>
            <v:group style="position:absolute;left:7518;top:4445;width:101;height:101" coordorigin="7518,4445" coordsize="101,101">
              <v:shape style="position:absolute;left:7518;top:4445;width:101;height:101" coordorigin="7518,4445" coordsize="101,101" path="m7518,4445l7619,4546e" filled="f" stroked="t" strokeweight=".363651pt" strokecolor="#FF0000">
                <v:path arrowok="t"/>
              </v:shape>
            </v:group>
            <v:group style="position:absolute;left:7518;top:4445;width:101;height:101" coordorigin="7518,4445" coordsize="101,101">
              <v:shape style="position:absolute;left:7518;top:4445;width:101;height:101" coordorigin="7518,4445" coordsize="101,101" path="m7619,4445l7518,4546e" filled="f" stroked="t" strokeweight=".363651pt" strokecolor="#FF0000">
                <v:path arrowok="t"/>
              </v:shape>
            </v:group>
            <v:group style="position:absolute;left:8103;top:4787;width:101;height:101" coordorigin="8103,4787" coordsize="101,101">
              <v:shape style="position:absolute;left:8103;top:4787;width:101;height:101" coordorigin="8103,4787" coordsize="101,101" path="m8103,4787l8204,4888e" filled="f" stroked="t" strokeweight=".363651pt" strokecolor="#FF0000">
                <v:path arrowok="t"/>
              </v:shape>
            </v:group>
            <v:group style="position:absolute;left:8103;top:4787;width:101;height:101" coordorigin="8103,4787" coordsize="101,101">
              <v:shape style="position:absolute;left:8103;top:4787;width:101;height:101" coordorigin="8103,4787" coordsize="101,101" path="m8204,4787l8103,4888e" filled="f" stroked="t" strokeweight=".363651pt" strokecolor="#FF0000">
                <v:path arrowok="t"/>
              </v:shape>
            </v:group>
            <v:group style="position:absolute;left:7887;top:4478;width:101;height:101" coordorigin="7887,4478" coordsize="101,101">
              <v:shape style="position:absolute;left:7887;top:4478;width:101;height:101" coordorigin="7887,4478" coordsize="101,101" path="m7887,4478l7988,4580e" filled="f" stroked="t" strokeweight=".363651pt" strokecolor="#FF0000">
                <v:path arrowok="t"/>
              </v:shape>
            </v:group>
            <v:group style="position:absolute;left:7887;top:4478;width:101;height:101" coordorigin="7887,4478" coordsize="101,101">
              <v:shape style="position:absolute;left:7887;top:4478;width:101;height:101" coordorigin="7887,4478" coordsize="101,101" path="m7988,4478l7887,4580e" filled="f" stroked="t" strokeweight=".363651pt" strokecolor="#FF0000">
                <v:path arrowok="t"/>
              </v:shape>
            </v:group>
            <v:group style="position:absolute;left:7108;top:4534;width:101;height:101" coordorigin="7108,4534" coordsize="101,101">
              <v:shape style="position:absolute;left:7108;top:4534;width:101;height:101" coordorigin="7108,4534" coordsize="101,101" path="m7108,4534l7209,4635e" filled="f" stroked="t" strokeweight=".363651pt" strokecolor="#FF0000">
                <v:path arrowok="t"/>
              </v:shape>
            </v:group>
            <v:group style="position:absolute;left:7108;top:4534;width:101;height:101" coordorigin="7108,4534" coordsize="101,101">
              <v:shape style="position:absolute;left:7108;top:4534;width:101;height:101" coordorigin="7108,4534" coordsize="101,101" path="m7209,4534l7108,4635e" filled="f" stroked="t" strokeweight=".363651pt" strokecolor="#FF0000">
                <v:path arrowok="t"/>
              </v:shape>
            </v:group>
            <v:group style="position:absolute;left:6199;top:4667;width:101;height:101" coordorigin="6199,4667" coordsize="101,101">
              <v:shape style="position:absolute;left:6199;top:4667;width:101;height:101" coordorigin="6199,4667" coordsize="101,101" path="m6199,4667l6300,4768e" filled="f" stroked="t" strokeweight=".363651pt" strokecolor="#FF0000">
                <v:path arrowok="t"/>
              </v:shape>
            </v:group>
            <v:group style="position:absolute;left:6199;top:4667;width:101;height:101" coordorigin="6199,4667" coordsize="101,101">
              <v:shape style="position:absolute;left:6199;top:4667;width:101;height:101" coordorigin="6199,4667" coordsize="101,101" path="m6300,4667l6199,4768e" filled="f" stroked="t" strokeweight=".363651pt" strokecolor="#FF0000">
                <v:path arrowok="t"/>
              </v:shape>
            </v:group>
            <v:group style="position:absolute;left:7883;top:5054;width:101;height:101" coordorigin="7883,5054" coordsize="101,101">
              <v:shape style="position:absolute;left:7883;top:5054;width:101;height:101" coordorigin="7883,5054" coordsize="101,101" path="m7883,5054l7984,5156e" filled="f" stroked="t" strokeweight=".363651pt" strokecolor="#FF0000">
                <v:path arrowok="t"/>
              </v:shape>
            </v:group>
            <v:group style="position:absolute;left:7883;top:5054;width:101;height:101" coordorigin="7883,5054" coordsize="101,101">
              <v:shape style="position:absolute;left:7883;top:5054;width:101;height:101" coordorigin="7883,5054" coordsize="101,101" path="m7984,5054l7883,5156e" filled="f" stroked="t" strokeweight=".363651pt" strokecolor="#FF0000">
                <v:path arrowok="t"/>
              </v:shape>
            </v:group>
            <v:group style="position:absolute;left:7785;top:4909;width:101;height:101" coordorigin="7785,4909" coordsize="101,101">
              <v:shape style="position:absolute;left:7785;top:4909;width:101;height:101" coordorigin="7785,4909" coordsize="101,101" path="m7785,4909l7887,5011e" filled="f" stroked="t" strokeweight=".363651pt" strokecolor="#FF0000">
                <v:path arrowok="t"/>
              </v:shape>
            </v:group>
            <v:group style="position:absolute;left:7785;top:4909;width:101;height:101" coordorigin="7785,4909" coordsize="101,101">
              <v:shape style="position:absolute;left:7785;top:4909;width:101;height:101" coordorigin="7785,4909" coordsize="101,101" path="m7887,4909l7785,5011e" filled="f" stroked="t" strokeweight=".363651pt" strokecolor="#FF0000">
                <v:path arrowok="t"/>
              </v:shape>
            </v:group>
            <v:group style="position:absolute;left:7279;top:4986;width:101;height:101" coordorigin="7279,4986" coordsize="101,101">
              <v:shape style="position:absolute;left:7279;top:4986;width:101;height:101" coordorigin="7279,4986" coordsize="101,101" path="m7279,4986l7380,5087e" filled="f" stroked="t" strokeweight=".363651pt" strokecolor="#FF0000">
                <v:path arrowok="t"/>
              </v:shape>
            </v:group>
            <v:group style="position:absolute;left:7279;top:4986;width:101;height:101" coordorigin="7279,4986" coordsize="101,101">
              <v:shape style="position:absolute;left:7279;top:4986;width:101;height:101" coordorigin="7279,4986" coordsize="101,101" path="m7380,4986l7279,5087e" filled="f" stroked="t" strokeweight=".363651pt" strokecolor="#FF0000">
                <v:path arrowok="t"/>
              </v:shape>
            </v:group>
            <v:group style="position:absolute;left:6261;top:4810;width:101;height:101" coordorigin="6261,4810" coordsize="101,101">
              <v:shape style="position:absolute;left:6261;top:4810;width:101;height:101" coordorigin="6261,4810" coordsize="101,101" path="m6261,4810l6363,4911e" filled="f" stroked="t" strokeweight=".363651pt" strokecolor="#FF0000">
                <v:path arrowok="t"/>
              </v:shape>
            </v:group>
            <v:group style="position:absolute;left:6261;top:4810;width:101;height:101" coordorigin="6261,4810" coordsize="101,101">
              <v:shape style="position:absolute;left:6261;top:4810;width:101;height:101" coordorigin="6261,4810" coordsize="101,101" path="m6363,4810l6261,4911e" filled="f" stroked="t" strokeweight=".363651pt" strokecolor="#FF0000">
                <v:path arrowok="t"/>
              </v:shape>
            </v:group>
            <v:group style="position:absolute;left:6174;top:4688;width:101;height:101" coordorigin="6174,4688" coordsize="101,101">
              <v:shape style="position:absolute;left:6174;top:4688;width:101;height:101" coordorigin="6174,4688" coordsize="101,101" path="m6174,4688l6275,4789e" filled="f" stroked="t" strokeweight=".363651pt" strokecolor="#FF0000">
                <v:path arrowok="t"/>
              </v:shape>
            </v:group>
            <v:group style="position:absolute;left:6174;top:4688;width:101;height:101" coordorigin="6174,4688" coordsize="101,101">
              <v:shape style="position:absolute;left:6174;top:4688;width:101;height:101" coordorigin="6174,4688" coordsize="101,101" path="m6275,4688l6174,4789e" filled="f" stroked="t" strokeweight=".363651pt" strokecolor="#FF0000">
                <v:path arrowok="t"/>
              </v:shape>
            </v:group>
            <v:group style="position:absolute;left:7375;top:4667;width:101;height:101" coordorigin="7375,4667" coordsize="101,101">
              <v:shape style="position:absolute;left:7375;top:4667;width:101;height:101" coordorigin="7375,4667" coordsize="101,101" path="m7375,4667l7476,4768e" filled="f" stroked="t" strokeweight=".363651pt" strokecolor="#FF0000">
                <v:path arrowok="t"/>
              </v:shape>
            </v:group>
            <v:group style="position:absolute;left:7375;top:4667;width:101;height:101" coordorigin="7375,4667" coordsize="101,101">
              <v:shape style="position:absolute;left:7375;top:4667;width:101;height:101" coordorigin="7375,4667" coordsize="101,101" path="m7476,4667l7375,4768e" filled="f" stroked="t" strokeweight=".363651pt" strokecolor="#FF0000">
                <v:path arrowok="t"/>
              </v:shape>
            </v:group>
            <v:group style="position:absolute;left:6680;top:5054;width:101;height:101" coordorigin="6680,5054" coordsize="101,101">
              <v:shape style="position:absolute;left:6680;top:5054;width:101;height:101" coordorigin="6680,5054" coordsize="101,101" path="m6680,5054l6782,5156e" filled="f" stroked="t" strokeweight=".363651pt" strokecolor="#FF0000">
                <v:path arrowok="t"/>
              </v:shape>
            </v:group>
            <v:group style="position:absolute;left:6680;top:5054;width:101;height:101" coordorigin="6680,5054" coordsize="101,101">
              <v:shape style="position:absolute;left:6680;top:5054;width:101;height:101" coordorigin="6680,5054" coordsize="101,101" path="m6782,5054l6680,5156e" filled="f" stroked="t" strokeweight=".363651pt" strokecolor="#FF0000">
                <v:path arrowok="t"/>
              </v:shape>
            </v:group>
            <v:group style="position:absolute;left:6738;top:4290;width:101;height:101" coordorigin="6738,4290" coordsize="101,101">
              <v:shape style="position:absolute;left:6738;top:4290;width:101;height:101" coordorigin="6738,4290" coordsize="101,101" path="m6738,4290l6839,4391e" filled="f" stroked="t" strokeweight=".363651pt" strokecolor="#FF0000">
                <v:path arrowok="t"/>
              </v:shape>
            </v:group>
            <v:group style="position:absolute;left:6738;top:4290;width:101;height:101" coordorigin="6738,4290" coordsize="101,101">
              <v:shape style="position:absolute;left:6738;top:4290;width:101;height:101" coordorigin="6738,4290" coordsize="101,101" path="m6839,4290l6738,4391e" filled="f" stroked="t" strokeweight=".363651pt" strokecolor="#FF0000">
                <v:path arrowok="t"/>
              </v:shape>
            </v:group>
            <v:group style="position:absolute;left:4968;top:2520;width:101;height:101" coordorigin="4968,2520" coordsize="101,101">
              <v:shape style="position:absolute;left:4968;top:2520;width:101;height:101" coordorigin="4968,2520" coordsize="101,101" path="m4968,2520l5069,2621e" filled="f" stroked="t" strokeweight=".363651pt" strokecolor="#FF0000">
                <v:path arrowok="t"/>
              </v:shape>
            </v:group>
            <v:group style="position:absolute;left:4968;top:2520;width:101;height:101" coordorigin="4968,2520" coordsize="101,101">
              <v:shape style="position:absolute;left:4968;top:2520;width:101;height:101" coordorigin="4968,2520" coordsize="101,101" path="m5069,2520l4968,2621e" filled="f" stroked="t" strokeweight=".363651pt" strokecolor="#FF0000">
                <v:path arrowok="t"/>
              </v:shape>
            </v:group>
            <v:group style="position:absolute;left:7221;top:3703;width:101;height:101" coordorigin="7221,3703" coordsize="101,101">
              <v:shape style="position:absolute;left:7221;top:3703;width:101;height:101" coordorigin="7221,3703" coordsize="101,101" path="m7221,3703l7323,3805e" filled="f" stroked="t" strokeweight=".363651pt" strokecolor="#FF0000">
                <v:path arrowok="t"/>
              </v:shape>
            </v:group>
            <v:group style="position:absolute;left:7221;top:3703;width:101;height:101" coordorigin="7221,3703" coordsize="101,101">
              <v:shape style="position:absolute;left:7221;top:3703;width:101;height:101" coordorigin="7221,3703" coordsize="101,101" path="m7323,3703l7221,3805e" filled="f" stroked="t" strokeweight=".363651pt" strokecolor="#FF0000">
                <v:path arrowok="t"/>
              </v:shape>
            </v:group>
            <v:group style="position:absolute;left:6176;top:2563;width:101;height:101" coordorigin="6176,2563" coordsize="101,101">
              <v:shape style="position:absolute;left:6176;top:2563;width:101;height:101" coordorigin="6176,2563" coordsize="101,101" path="m6176,2563l6277,2665e" filled="f" stroked="t" strokeweight=".363651pt" strokecolor="#FF0000">
                <v:path arrowok="t"/>
              </v:shape>
            </v:group>
            <v:group style="position:absolute;left:6176;top:2563;width:101;height:101" coordorigin="6176,2563" coordsize="101,101">
              <v:shape style="position:absolute;left:6176;top:2563;width:101;height:101" coordorigin="6176,2563" coordsize="101,101" path="m6277,2563l6176,2665e" filled="f" stroked="t" strokeweight=".363651pt" strokecolor="#FF0000">
                <v:path arrowok="t"/>
              </v:shape>
            </v:group>
            <v:group style="position:absolute;left:4650;top:3948;width:101;height:101" coordorigin="4650,3948" coordsize="101,101">
              <v:shape style="position:absolute;left:4650;top:3948;width:101;height:101" coordorigin="4650,3948" coordsize="101,101" path="m4650,3948l4752,4049e" filled="f" stroked="t" strokeweight=".363651pt" strokecolor="#FF0000">
                <v:path arrowok="t"/>
              </v:shape>
            </v:group>
            <v:group style="position:absolute;left:4650;top:3948;width:101;height:101" coordorigin="4650,3948" coordsize="101,101">
              <v:shape style="position:absolute;left:4650;top:3948;width:101;height:101" coordorigin="4650,3948" coordsize="101,101" path="m4752,3948l4650,4049e" filled="f" stroked="t" strokeweight=".363651pt" strokecolor="#FF0000">
                <v:path arrowok="t"/>
              </v:shape>
            </v:group>
            <v:group style="position:absolute;left:8478;top:3626;width:101;height:101" coordorigin="8478,3626" coordsize="101,101">
              <v:shape style="position:absolute;left:8478;top:3626;width:101;height:101" coordorigin="8478,3626" coordsize="101,101" path="m8478,3626l8579,3728e" filled="f" stroked="t" strokeweight=".363651pt" strokecolor="#FF0000">
                <v:path arrowok="t"/>
              </v:shape>
            </v:group>
            <v:group style="position:absolute;left:8478;top:3626;width:101;height:101" coordorigin="8478,3626" coordsize="101,101">
              <v:shape style="position:absolute;left:8478;top:3626;width:101;height:101" coordorigin="8478,3626" coordsize="101,101" path="m8579,3626l8478,3728e" filled="f" stroked="t" strokeweight=".363651pt" strokecolor="#FF0000">
                <v:path arrowok="t"/>
              </v:shape>
            </v:group>
            <v:group style="position:absolute;left:8890;top:4833;width:101;height:101" coordorigin="8890,4833" coordsize="101,101">
              <v:shape style="position:absolute;left:8890;top:4833;width:101;height:101" coordorigin="8890,4833" coordsize="101,101" path="m8890,4833l8991,4934e" filled="f" stroked="t" strokeweight=".363651pt" strokecolor="#FF0000">
                <v:path arrowok="t"/>
              </v:shape>
            </v:group>
            <v:group style="position:absolute;left:8890;top:4833;width:101;height:101" coordorigin="8890,4833" coordsize="101,101">
              <v:shape style="position:absolute;left:8890;top:4833;width:101;height:101" coordorigin="8890,4833" coordsize="101,101" path="m8991,4833l8890,4934e" filled="f" stroked="t" strokeweight=".363651pt" strokecolor="#FF0000">
                <v:path arrowok="t"/>
              </v:shape>
            </v:group>
            <v:group style="position:absolute;left:7639;top:4810;width:101;height:101" coordorigin="7639,4810" coordsize="101,101">
              <v:shape style="position:absolute;left:7639;top:4810;width:101;height:101" coordorigin="7639,4810" coordsize="101,101" path="m7639,4810l7740,4911e" filled="f" stroked="t" strokeweight=".363651pt" strokecolor="#FF0000">
                <v:path arrowok="t"/>
              </v:shape>
            </v:group>
            <v:group style="position:absolute;left:7639;top:4810;width:101;height:101" coordorigin="7639,4810" coordsize="101,101">
              <v:shape style="position:absolute;left:7639;top:4810;width:101;height:101" coordorigin="7639,4810" coordsize="101,101" path="m7740,4810l7639,4911e" filled="f" stroked="t" strokeweight=".363651pt" strokecolor="#FF0000">
                <v:path arrowok="t"/>
              </v:shape>
            </v:group>
            <v:group style="position:absolute;left:7125;top:4777;width:101;height:101" coordorigin="7125,4777" coordsize="101,101">
              <v:shape style="position:absolute;left:7125;top:4777;width:101;height:101" coordorigin="7125,4777" coordsize="101,101" path="m7125,4777l7227,4878e" filled="f" stroked="t" strokeweight=".363651pt" strokecolor="#FF0000">
                <v:path arrowok="t"/>
              </v:shape>
            </v:group>
            <v:group style="position:absolute;left:7125;top:4777;width:101;height:101" coordorigin="7125,4777" coordsize="101,101">
              <v:shape style="position:absolute;left:7125;top:4777;width:101;height:101" coordorigin="7125,4777" coordsize="101,101" path="m7227,4777l7125,4878e" filled="f" stroked="t" strokeweight=".363651pt" strokecolor="#FF0000">
                <v:path arrowok="t"/>
              </v:shape>
            </v:group>
            <v:group style="position:absolute;left:7258;top:4456;width:101;height:101" coordorigin="7258,4456" coordsize="101,101">
              <v:shape style="position:absolute;left:7258;top:4456;width:101;height:101" coordorigin="7258,4456" coordsize="101,101" path="m7258,4456l7359,4557e" filled="f" stroked="t" strokeweight=".363651pt" strokecolor="#FF0000">
                <v:path arrowok="t"/>
              </v:shape>
            </v:group>
            <v:group style="position:absolute;left:7258;top:4456;width:101;height:101" coordorigin="7258,4456" coordsize="101,101">
              <v:shape style="position:absolute;left:7258;top:4456;width:101;height:101" coordorigin="7258,4456" coordsize="101,101" path="m7359,4456l7258,4557e" filled="f" stroked="t" strokeweight=".363651pt" strokecolor="#FF0000">
                <v:path arrowok="t"/>
              </v:shape>
            </v:group>
            <v:group style="position:absolute;left:6309;top:4634;width:101;height:101" coordorigin="6309,4634" coordsize="101,101">
              <v:shape style="position:absolute;left:6309;top:4634;width:101;height:101" coordorigin="6309,4634" coordsize="101,101" path="m6309,4634l6410,4735e" filled="f" stroked="t" strokeweight=".363651pt" strokecolor="#FF0000">
                <v:path arrowok="t"/>
              </v:shape>
            </v:group>
            <v:group style="position:absolute;left:6309;top:4634;width:101;height:101" coordorigin="6309,4634" coordsize="101,101">
              <v:shape style="position:absolute;left:6309;top:4634;width:101;height:101" coordorigin="6309,4634" coordsize="101,101" path="m6410,4634l6309,4735e" filled="f" stroked="t" strokeweight=".363651pt" strokecolor="#FF0000">
                <v:path arrowok="t"/>
              </v:shape>
            </v:group>
            <v:group style="position:absolute;left:6644;top:4677;width:101;height:101" coordorigin="6644,4677" coordsize="101,101">
              <v:shape style="position:absolute;left:6644;top:4677;width:101;height:101" coordorigin="6644,4677" coordsize="101,101" path="m6644,4677l6745,4779e" filled="f" stroked="t" strokeweight=".363651pt" strokecolor="#FF0000">
                <v:path arrowok="t"/>
              </v:shape>
            </v:group>
            <v:group style="position:absolute;left:6644;top:4677;width:101;height:101" coordorigin="6644,4677" coordsize="101,101">
              <v:shape style="position:absolute;left:6644;top:4677;width:101;height:101" coordorigin="6644,4677" coordsize="101,101" path="m6745,4677l6644,4779e" filled="f" stroked="t" strokeweight=".363651pt" strokecolor="#FF0000">
                <v:path arrowok="t"/>
              </v:shape>
            </v:group>
            <v:group style="position:absolute;left:6729;top:4124;width:101;height:101" coordorigin="6729,4124" coordsize="101,101">
              <v:shape style="position:absolute;left:6729;top:4124;width:101;height:101" coordorigin="6729,4124" coordsize="101,101" path="m6729,4124l6830,4225e" filled="f" stroked="t" strokeweight=".363651pt" strokecolor="#FF0000">
                <v:path arrowok="t"/>
              </v:shape>
            </v:group>
            <v:group style="position:absolute;left:6729;top:4124;width:101;height:101" coordorigin="6729,4124" coordsize="101,101">
              <v:shape style="position:absolute;left:6729;top:4124;width:101;height:101" coordorigin="6729,4124" coordsize="101,101" path="m6830,4124l6729,4225e" filled="f" stroked="t" strokeweight=".363651pt" strokecolor="#FF0000">
                <v:path arrowok="t"/>
              </v:shape>
            </v:group>
            <v:group style="position:absolute;left:6904;top:4688;width:101;height:101" coordorigin="6904,4688" coordsize="101,101">
              <v:shape style="position:absolute;left:6904;top:4688;width:101;height:101" coordorigin="6904,4688" coordsize="101,101" path="m6904,4688l7005,4789e" filled="f" stroked="t" strokeweight=".363651pt" strokecolor="#FF0000">
                <v:path arrowok="t"/>
              </v:shape>
            </v:group>
            <v:group style="position:absolute;left:6904;top:4688;width:101;height:101" coordorigin="6904,4688" coordsize="101,101">
              <v:shape style="position:absolute;left:6904;top:4688;width:101;height:101" coordorigin="6904,4688" coordsize="101,101" path="m7005,4688l6904,4789e" filled="f" stroked="t" strokeweight=".363651pt" strokecolor="#FF0000">
                <v:path arrowok="t"/>
              </v:shape>
            </v:group>
            <v:group style="position:absolute;left:6855;top:4555;width:101;height:101" coordorigin="6855,4555" coordsize="101,101">
              <v:shape style="position:absolute;left:6855;top:4555;width:101;height:101" coordorigin="6855,4555" coordsize="101,101" path="m6855,4555l6956,4656e" filled="f" stroked="t" strokeweight=".363651pt" strokecolor="#FF0000">
                <v:path arrowok="t"/>
              </v:shape>
            </v:group>
            <v:group style="position:absolute;left:6855;top:4555;width:101;height:101" coordorigin="6855,4555" coordsize="101,101">
              <v:shape style="position:absolute;left:6855;top:4555;width:101;height:101" coordorigin="6855,4555" coordsize="101,101" path="m6956,4555l6855,4656e" filled="f" stroked="t" strokeweight=".363651pt" strokecolor="#FF0000">
                <v:path arrowok="t"/>
              </v:shape>
            </v:group>
            <v:group style="position:absolute;left:6727;top:4124;width:101;height:101" coordorigin="6727,4124" coordsize="101,101">
              <v:shape style="position:absolute;left:6727;top:4124;width:101;height:101" coordorigin="6727,4124" coordsize="101,101" path="m6727,4124l6829,4225e" filled="f" stroked="t" strokeweight=".363651pt" strokecolor="#FF0000">
                <v:path arrowok="t"/>
              </v:shape>
            </v:group>
            <v:group style="position:absolute;left:6727;top:4124;width:101;height:101" coordorigin="6727,4124" coordsize="101,101">
              <v:shape style="position:absolute;left:6727;top:4124;width:101;height:101" coordorigin="6727,4124" coordsize="101,101" path="m6829,4124l6727,4225e" filled="f" stroked="t" strokeweight=".363651pt" strokecolor="#FF0000">
                <v:path arrowok="t"/>
              </v:shape>
            </v:group>
            <v:group style="position:absolute;left:7228;top:4644;width:101;height:101" coordorigin="7228,4644" coordsize="101,101">
              <v:shape style="position:absolute;left:7228;top:4644;width:101;height:101" coordorigin="7228,4644" coordsize="101,101" path="m7228,4644l7330,4745e" filled="f" stroked="t" strokeweight=".363651pt" strokecolor="#FF0000">
                <v:path arrowok="t"/>
              </v:shape>
            </v:group>
            <v:group style="position:absolute;left:7228;top:4644;width:101;height:101" coordorigin="7228,4644" coordsize="101,101">
              <v:shape style="position:absolute;left:7228;top:4644;width:101;height:101" coordorigin="7228,4644" coordsize="101,101" path="m7330,4644l7228,4745e" filled="f" stroked="t" strokeweight=".363651pt" strokecolor="#FF0000">
                <v:path arrowok="t"/>
              </v:shape>
            </v:group>
            <v:group style="position:absolute;left:8424;top:4677;width:101;height:101" coordorigin="8424,4677" coordsize="101,101">
              <v:shape style="position:absolute;left:8424;top:4677;width:101;height:101" coordorigin="8424,4677" coordsize="101,101" path="m8424,4677l8525,4779e" filled="f" stroked="t" strokeweight=".363651pt" strokecolor="#FF0000">
                <v:path arrowok="t"/>
              </v:shape>
            </v:group>
            <v:group style="position:absolute;left:8424;top:4677;width:101;height:101" coordorigin="8424,4677" coordsize="101,101">
              <v:shape style="position:absolute;left:8424;top:4677;width:101;height:101" coordorigin="8424,4677" coordsize="101,101" path="m8525,4677l8424,4779e" filled="f" stroked="t" strokeweight=".363651pt" strokecolor="#FF0000">
                <v:path arrowok="t"/>
              </v:shape>
            </v:group>
            <v:group style="position:absolute;left:6665;top:4190;width:101;height:101" coordorigin="6665,4190" coordsize="101,101">
              <v:shape style="position:absolute;left:6665;top:4190;width:101;height:101" coordorigin="6665,4190" coordsize="101,101" path="m6665,4190l6766,4292e" filled="f" stroked="t" strokeweight=".363651pt" strokecolor="#FF0000">
                <v:path arrowok="t"/>
              </v:shape>
            </v:group>
            <v:group style="position:absolute;left:6665;top:4190;width:101;height:101" coordorigin="6665,4190" coordsize="101,101">
              <v:shape style="position:absolute;left:6665;top:4190;width:101;height:101" coordorigin="6665,4190" coordsize="101,101" path="m6766,4190l6665,4292e" filled="f" stroked="t" strokeweight=".363651pt" strokecolor="#FF0000">
                <v:path arrowok="t"/>
              </v:shape>
            </v:group>
            <v:group style="position:absolute;left:6810;top:4412;width:101;height:101" coordorigin="6810,4412" coordsize="101,101">
              <v:shape style="position:absolute;left:6810;top:4412;width:101;height:101" coordorigin="6810,4412" coordsize="101,101" path="m6810,4412l6911,4513e" filled="f" stroked="t" strokeweight=".363651pt" strokecolor="#FF0000">
                <v:path arrowok="t"/>
              </v:shape>
            </v:group>
            <v:group style="position:absolute;left:6810;top:4412;width:101;height:101" coordorigin="6810,4412" coordsize="101,101">
              <v:shape style="position:absolute;left:6810;top:4412;width:101;height:101" coordorigin="6810,4412" coordsize="101,101" path="m6911,4412l6810,4513e" filled="f" stroked="t" strokeweight=".363651pt" strokecolor="#FF0000">
                <v:path arrowok="t"/>
              </v:shape>
            </v:group>
            <v:group style="position:absolute;left:6839;top:4300;width:101;height:101" coordorigin="6839,4300" coordsize="101,101">
              <v:shape style="position:absolute;left:6839;top:4300;width:101;height:101" coordorigin="6839,4300" coordsize="101,101" path="m6839,4300l6940,4401e" filled="f" stroked="t" strokeweight=".363651pt" strokecolor="#FF0000">
                <v:path arrowok="t"/>
              </v:shape>
            </v:group>
            <v:group style="position:absolute;left:6839;top:4300;width:101;height:101" coordorigin="6839,4300" coordsize="101,101">
              <v:shape style="position:absolute;left:6839;top:4300;width:101;height:101" coordorigin="6839,4300" coordsize="101,101" path="m6940,4300l6839,4401e" filled="f" stroked="t" strokeweight=".363651pt" strokecolor="#FF0000">
                <v:path arrowok="t"/>
              </v:shape>
            </v:group>
            <v:group style="position:absolute;left:6419;top:3494;width:101;height:101" coordorigin="6419,3494" coordsize="101,101">
              <v:shape style="position:absolute;left:6419;top:3494;width:101;height:101" coordorigin="6419,3494" coordsize="101,101" path="m6419,3494l6520,3595e" filled="f" stroked="t" strokeweight=".363651pt" strokecolor="#FF0000">
                <v:path arrowok="t"/>
              </v:shape>
            </v:group>
            <v:group style="position:absolute;left:6419;top:3494;width:101;height:101" coordorigin="6419,3494" coordsize="101,101">
              <v:shape style="position:absolute;left:6419;top:3494;width:101;height:101" coordorigin="6419,3494" coordsize="101,101" path="m6520,3494l6419,3595e" filled="f" stroked="t" strokeweight=".363651pt" strokecolor="#FF0000">
                <v:path arrowok="t"/>
              </v:shape>
            </v:group>
            <v:group style="position:absolute;left:4895;top:2309;width:101;height:101" coordorigin="4895,2309" coordsize="101,101">
              <v:shape style="position:absolute;left:4895;top:2309;width:101;height:101" coordorigin="4895,2309" coordsize="101,101" path="m4895,2309l4996,2410e" filled="f" stroked="t" strokeweight=".363651pt" strokecolor="#FF0000">
                <v:path arrowok="t"/>
              </v:shape>
            </v:group>
            <v:group style="position:absolute;left:4895;top:2309;width:101;height:101" coordorigin="4895,2309" coordsize="101,101">
              <v:shape style="position:absolute;left:4895;top:2309;width:101;height:101" coordorigin="4895,2309" coordsize="101,101" path="m4996,2309l4895,2410e" filled="f" stroked="t" strokeweight=".363651pt" strokecolor="#FF0000">
                <v:path arrowok="t"/>
              </v:shape>
            </v:group>
            <v:group style="position:absolute;left:6858;top:4134;width:101;height:101" coordorigin="6858,4134" coordsize="101,101">
              <v:shape style="position:absolute;left:6858;top:4134;width:101;height:101" coordorigin="6858,4134" coordsize="101,101" path="m6858,4134l6960,4236e" filled="f" stroked="t" strokeweight=".363651pt" strokecolor="#FF0000">
                <v:path arrowok="t"/>
              </v:shape>
            </v:group>
            <v:group style="position:absolute;left:6858;top:4134;width:101;height:101" coordorigin="6858,4134" coordsize="101,101">
              <v:shape style="position:absolute;left:6858;top:4134;width:101;height:101" coordorigin="6858,4134" coordsize="101,101" path="m6960,4134l6858,4236e" filled="f" stroked="t" strokeweight=".363651pt" strokecolor="#FF0000">
                <v:path arrowok="t"/>
              </v:shape>
            </v:group>
            <v:group style="position:absolute;left:6986;top:4279;width:101;height:101" coordorigin="6986,4279" coordsize="101,101">
              <v:shape style="position:absolute;left:6986;top:4279;width:101;height:101" coordorigin="6986,4279" coordsize="101,101" path="m6986,4279l7087,4381e" filled="f" stroked="t" strokeweight=".363651pt" strokecolor="#FF0000">
                <v:path arrowok="t"/>
              </v:shape>
            </v:group>
            <v:group style="position:absolute;left:6986;top:4279;width:101;height:101" coordorigin="6986,4279" coordsize="101,101">
              <v:shape style="position:absolute;left:6986;top:4279;width:101;height:101" coordorigin="6986,4279" coordsize="101,101" path="m7087,4279l6986,4381e" filled="f" stroked="t" strokeweight=".363651pt" strokecolor="#FF0000">
                <v:path arrowok="t"/>
              </v:shape>
            </v:group>
            <v:group style="position:absolute;left:6837;top:4833;width:101;height:101" coordorigin="6837,4833" coordsize="101,101">
              <v:shape style="position:absolute;left:6837;top:4833;width:101;height:101" coordorigin="6837,4833" coordsize="101,101" path="m6837,4833l6939,4934e" filled="f" stroked="t" strokeweight=".363651pt" strokecolor="#FF0000">
                <v:path arrowok="t"/>
              </v:shape>
            </v:group>
            <v:group style="position:absolute;left:6837;top:4833;width:101;height:101" coordorigin="6837,4833" coordsize="101,101">
              <v:shape style="position:absolute;left:6837;top:4833;width:101;height:101" coordorigin="6837,4833" coordsize="101,101" path="m6939,4833l6837,4934e" filled="f" stroked="t" strokeweight=".363651pt" strokecolor="#FF0000">
                <v:path arrowok="t"/>
              </v:shape>
            </v:group>
            <v:group style="position:absolute;left:7738;top:4710;width:101;height:101" coordorigin="7738,4710" coordsize="101,101">
              <v:shape style="position:absolute;left:7738;top:4710;width:101;height:101" coordorigin="7738,4710" coordsize="101,101" path="m7738,4710l7839,4812e" filled="f" stroked="t" strokeweight=".363651pt" strokecolor="#FF0000">
                <v:path arrowok="t"/>
              </v:shape>
            </v:group>
            <v:group style="position:absolute;left:7738;top:4710;width:101;height:101" coordorigin="7738,4710" coordsize="101,101">
              <v:shape style="position:absolute;left:7738;top:4710;width:101;height:101" coordorigin="7738,4710" coordsize="101,101" path="m7839,4710l7738,4812e" filled="f" stroked="t" strokeweight=".363651pt" strokecolor="#FF0000">
                <v:path arrowok="t"/>
              </v:shape>
            </v:group>
            <v:group style="position:absolute;left:6391;top:3427;width:101;height:101" coordorigin="6391,3427" coordsize="101,101">
              <v:shape style="position:absolute;left:6391;top:3427;width:101;height:101" coordorigin="6391,3427" coordsize="101,101" path="m6391,3427l6492,3529e" filled="f" stroked="t" strokeweight=".363651pt" strokecolor="#FF0000">
                <v:path arrowok="t"/>
              </v:shape>
            </v:group>
            <v:group style="position:absolute;left:6391;top:3427;width:101;height:101" coordorigin="6391,3427" coordsize="101,101">
              <v:shape style="position:absolute;left:6391;top:3427;width:101;height:101" coordorigin="6391,3427" coordsize="101,101" path="m6492,3427l6391,3529e" filled="f" stroked="t" strokeweight=".363651pt" strokecolor="#FF0000">
                <v:path arrowok="t"/>
              </v:shape>
            </v:group>
            <v:group style="position:absolute;left:4298;top:4290;width:101;height:101" coordorigin="4298,4290" coordsize="101,101">
              <v:shape style="position:absolute;left:4298;top:4290;width:101;height:101" coordorigin="4298,4290" coordsize="101,101" path="m4298,4290l4399,4391e" filled="f" stroked="t" strokeweight=".363651pt" strokecolor="#FF0000">
                <v:path arrowok="t"/>
              </v:shape>
            </v:group>
            <v:group style="position:absolute;left:4298;top:4290;width:101;height:101" coordorigin="4298,4290" coordsize="101,101">
              <v:shape style="position:absolute;left:4298;top:4290;width:101;height:101" coordorigin="4298,4290" coordsize="101,101" path="m4399,4290l4298,4391e" filled="f" stroked="t" strokeweight=".363651pt" strokecolor="#FF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50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8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45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8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40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8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3.283981pt;margin-top:-3.829059pt;width:9.273pt;height:103.065612pt;mso-position-horizontal-relative:page;mso-position-vertical-relative:paragraph;z-index:-2292" type="#_x0000_t202" filled="f" stroked="f">
            <v:textbox style="layout-flow:vertical;mso-layout-flow-alt:bottom-to-top" inset="0,0,0,0">
              <w:txbxContent>
                <w:p>
                  <w:pPr>
                    <w:spacing w:before="6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Median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16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home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1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value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1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in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5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3"/>
                    </w:rPr>
                    <w:t>$10000s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35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8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30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8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25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8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20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8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15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8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49" w:lineRule="exact"/>
        <w:ind w:left="166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  <w:position w:val="-1"/>
        </w:rPr>
        <w:t>5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136" w:lineRule="exact"/>
        <w:ind w:left="1745" w:right="-20"/>
        <w:jc w:val="left"/>
        <w:tabs>
          <w:tab w:pos="2520" w:val="left"/>
          <w:tab w:pos="3280" w:val="left"/>
          <w:tab w:pos="4060" w:val="left"/>
          <w:tab w:pos="4860" w:val="left"/>
          <w:tab w:pos="5640" w:val="left"/>
          <w:tab w:pos="6420" w:val="left"/>
          <w:tab w:pos="7220" w:val="left"/>
          <w:tab w:pos="800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0</w:t>
      </w:r>
      <w:r>
        <w:rPr>
          <w:rFonts w:ascii="Arial" w:hAnsi="Arial" w:cs="Arial" w:eastAsia="Arial"/>
          <w:sz w:val="14"/>
          <w:szCs w:val="14"/>
          <w:spacing w:val="-3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5</w:t>
      </w:r>
      <w:r>
        <w:rPr>
          <w:rFonts w:ascii="Arial" w:hAnsi="Arial" w:cs="Arial" w:eastAsia="Arial"/>
          <w:sz w:val="14"/>
          <w:szCs w:val="14"/>
          <w:spacing w:val="-3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10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15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20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25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30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35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40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3" w:after="0" w:line="159" w:lineRule="exact"/>
        <w:ind w:left="3216" w:right="2907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Percentage</w:t>
      </w:r>
      <w:r>
        <w:rPr>
          <w:rFonts w:ascii="Arial" w:hAnsi="Arial" w:cs="Arial" w:eastAsia="Arial"/>
          <w:sz w:val="14"/>
          <w:szCs w:val="14"/>
          <w:spacing w:val="2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population</w:t>
      </w:r>
      <w:r>
        <w:rPr>
          <w:rFonts w:ascii="Arial" w:hAnsi="Arial" w:cs="Arial" w:eastAsia="Arial"/>
          <w:sz w:val="14"/>
          <w:szCs w:val="14"/>
          <w:spacing w:val="2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lower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economic</w:t>
      </w:r>
      <w:r>
        <w:rPr>
          <w:rFonts w:ascii="Arial" w:hAnsi="Arial" w:cs="Arial" w:eastAsia="Arial"/>
          <w:sz w:val="14"/>
          <w:szCs w:val="14"/>
          <w:spacing w:val="2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status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297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Scatter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aining</w:t>
      </w:r>
      <w:r>
        <w:rPr>
          <w:rFonts w:ascii="Arial" w:hAnsi="Arial" w:cs="Arial" w:eastAsia="Arial"/>
          <w:sz w:val="22"/>
          <w:szCs w:val="22"/>
          <w:spacing w:val="1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20" w:bottom="280" w:left="1320" w:right="1320"/>
        </w:sectPr>
      </w:pPr>
      <w:rPr/>
    </w:p>
    <w:p>
      <w:pPr>
        <w:spacing w:before="53" w:after="0" w:line="240" w:lineRule="auto"/>
        <w:ind w:left="120" w:right="-20"/>
        <w:jc w:val="left"/>
        <w:tabs>
          <w:tab w:pos="93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Gradie</w:t>
      </w:r>
      <w:r>
        <w:rPr>
          <w:rFonts w:ascii="Arial" w:hAnsi="Arial" w:cs="Arial" w:eastAsia="Arial"/>
          <w:sz w:val="22"/>
          <w:szCs w:val="22"/>
          <w:spacing w:val="-6"/>
          <w:w w:val="108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desce</w:t>
      </w:r>
      <w:r>
        <w:rPr>
          <w:rFonts w:ascii="Arial" w:hAnsi="Arial" w:cs="Arial" w:eastAsia="Arial"/>
          <w:sz w:val="22"/>
          <w:szCs w:val="22"/>
          <w:spacing w:val="-6"/>
          <w:w w:val="94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8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7" w:after="0" w:line="257" w:lineRule="auto"/>
        <w:ind w:left="120"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parameter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cti</w:t>
      </w:r>
      <w:r>
        <w:rPr>
          <w:rFonts w:ascii="Arial" w:hAnsi="Arial" w:cs="Arial" w:eastAsia="Arial"/>
          <w:sz w:val="22"/>
          <w:szCs w:val="22"/>
          <w:spacing w:val="-5"/>
          <w:w w:val="10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minimize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function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20" w:bottom="280" w:left="1320" w:right="1320"/>
        </w:sectPr>
      </w:pPr>
      <w:rPr/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2" w:lineRule="exact"/>
        <w:ind w:right="-2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09"/>
          <w:i/>
          <w:position w:val="-5"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5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-5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5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5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176" w:lineRule="exact"/>
        <w:ind w:left="3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3.078003pt;margin-top:4.632078pt;width:5.45455pt;height:10.9091pt;mso-position-horizontal-relative:page;mso-position-vertical-relative:paragraph;z-index:-2290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right="-7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</w:rPr>
                    <w:t>1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5.72699pt;margin-top:6.889328pt;width:4.232123pt;height:7.9701pt;mso-position-horizontal-relative:page;mso-position-vertical-relative:paragraph;z-index:-2289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-1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14" w:lineRule="exact"/>
        <w:ind w:left="26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68.289001pt;margin-top:8.650772pt;width:15.033pt;height:.1pt;mso-position-horizontal-relative:page;mso-position-vertical-relative:paragraph;z-index:-2291" coordorigin="5366,173" coordsize="301,2">
            <v:shape style="position:absolute;left:5366;top:173;width:301;height:2" coordorigin="5366,173" coordsize="301,0" path="m5366,173l5666,17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w w:val="517"/>
          <w:position w:val="14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6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-6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  <w:position w:val="-9"/>
        </w:rPr>
        <w:t>θ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6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-6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3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23"/>
          <w:position w:val="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6"/>
        </w:rPr>
        <w:t>)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-6"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7"/>
          <w:i/>
          <w:position w:val="-6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3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23"/>
          <w:position w:val="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6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20" w:right="1320"/>
          <w:cols w:num="2" w:equalWidth="0">
            <w:col w:w="3962" w:space="180"/>
            <w:col w:w="5458"/>
          </w:cols>
        </w:sectPr>
      </w:pPr>
      <w:rPr/>
    </w:p>
    <w:p>
      <w:pPr>
        <w:spacing w:before="0" w:after="0" w:line="291" w:lineRule="exact"/>
        <w:ind w:left="4003" w:right="485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7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7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18"/>
          <w:position w:val="-2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where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othesis</w:t>
      </w:r>
      <w:r>
        <w:rPr>
          <w:rFonts w:ascii="Arial" w:hAnsi="Arial" w:cs="Arial" w:eastAsia="Arial"/>
          <w:sz w:val="22"/>
          <w:szCs w:val="22"/>
          <w:spacing w:val="2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  <w:position w:val="-4"/>
        </w:rPr>
        <w:t>θ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linear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635" w:right="361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02"/>
          <w:i/>
        </w:rPr>
        <w:t>h</w:t>
      </w:r>
      <w:r>
        <w:rPr>
          <w:rFonts w:ascii="Arial" w:hAnsi="Arial" w:cs="Arial" w:eastAsia="Arial"/>
          <w:sz w:val="16"/>
          <w:szCs w:val="16"/>
          <w:w w:val="90"/>
          <w:i/>
          <w:position w:val="-4"/>
        </w:rPr>
        <w:t>θ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  <w:position w:val="9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20"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algorithm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computes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minimize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rf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orms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169" w:lineRule="exact"/>
        <w:ind w:left="4150" w:right="4919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2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-1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-2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20" w:bottom="280" w:left="1320" w:right="1320"/>
        </w:sectPr>
      </w:pPr>
      <w:rPr/>
    </w:p>
    <w:p>
      <w:pPr>
        <w:spacing w:before="29" w:after="0" w:line="231" w:lineRule="exact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2"/>
          <w:szCs w:val="22"/>
          <w:w w:val="85"/>
          <w:i/>
          <w:position w:val="-2"/>
        </w:rPr>
        <w:t>θ</w:t>
      </w:r>
      <w:r>
        <w:rPr>
          <w:rFonts w:ascii="Arial" w:hAnsi="Arial" w:cs="Arial" w:eastAsia="Arial"/>
          <w:sz w:val="16"/>
          <w:szCs w:val="16"/>
          <w:w w:val="192"/>
          <w:i/>
          <w:position w:val="-5"/>
        </w:rPr>
        <w:t>j</w:t>
      </w:r>
      <w:r>
        <w:rPr>
          <w:rFonts w:ascii="Arial" w:hAnsi="Arial" w:cs="Arial" w:eastAsia="Arial"/>
          <w:sz w:val="16"/>
          <w:szCs w:val="16"/>
          <w:w w:val="100"/>
          <w:i/>
          <w:position w:val="-5"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  <w:position w:val="-2"/>
        </w:rPr>
        <w:t>←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-2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5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5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  <w:position w:val="-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-2"/>
        </w:rPr>
        <w:t>−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  <w:position w:val="-2"/>
        </w:rPr>
        <w:t>α</w:t>
      </w:r>
      <w:r>
        <w:rPr>
          <w:rFonts w:ascii="Arial" w:hAnsi="Arial" w:cs="Arial" w:eastAsia="Arial"/>
          <w:sz w:val="22"/>
          <w:szCs w:val="22"/>
          <w:spacing w:val="-36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-36"/>
          <w:w w:val="179"/>
          <w:position w:val="7"/>
        </w:rPr>
      </w:r>
      <w:r>
        <w:rPr>
          <w:rFonts w:ascii="Arial" w:hAnsi="Arial" w:cs="Arial" w:eastAsia="Arial"/>
          <w:sz w:val="16"/>
          <w:szCs w:val="16"/>
          <w:spacing w:val="0"/>
          <w:w w:val="179"/>
          <w:u w:val="single" w:color="000000"/>
          <w:position w:val="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  <w:position w:val="7"/>
        </w:rPr>
        <w:t>  </w:t>
      </w:r>
      <w:r>
        <w:rPr>
          <w:rFonts w:ascii="Arial" w:hAnsi="Arial" w:cs="Arial" w:eastAsia="Arial"/>
          <w:sz w:val="16"/>
          <w:szCs w:val="16"/>
          <w:spacing w:val="-22"/>
          <w:w w:val="100"/>
          <w:u w:val="single" w:color="000000"/>
          <w:position w:val="7"/>
        </w:rPr>
        <w:t> </w:t>
      </w:r>
      <w:r>
        <w:rPr>
          <w:rFonts w:ascii="Arial" w:hAnsi="Arial" w:cs="Arial" w:eastAsia="Arial"/>
          <w:sz w:val="16"/>
          <w:szCs w:val="16"/>
          <w:spacing w:val="-22"/>
          <w:w w:val="100"/>
          <w:u w:val="single" w:color="000000"/>
          <w:position w:val="7"/>
        </w:rPr>
      </w:r>
      <w:r>
        <w:rPr>
          <w:rFonts w:ascii="Arial" w:hAnsi="Arial" w:cs="Arial" w:eastAsia="Arial"/>
          <w:sz w:val="16"/>
          <w:szCs w:val="16"/>
          <w:spacing w:val="-22"/>
          <w:w w:val="100"/>
          <w:position w:val="7"/>
        </w:rPr>
      </w:r>
      <w:r>
        <w:rPr>
          <w:rFonts w:ascii="Arial" w:hAnsi="Arial" w:cs="Arial" w:eastAsia="Arial"/>
          <w:sz w:val="16"/>
          <w:szCs w:val="16"/>
          <w:spacing w:val="16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517"/>
          <w:position w:val="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52" w:lineRule="exact"/>
        <w:ind w:right="-13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8"/>
        </w:rPr>
        <w:t>m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18"/>
          <w:position w:val="-2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9" w:after="0" w:line="240" w:lineRule="auto"/>
        <w:ind w:right="-76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115"/>
        </w:rPr>
        <w:t>(</w:t>
      </w:r>
      <w:r>
        <w:rPr>
          <w:rFonts w:ascii="Arial" w:hAnsi="Arial" w:cs="Arial" w:eastAsia="Arial"/>
          <w:sz w:val="22"/>
          <w:szCs w:val="22"/>
          <w:w w:val="102"/>
          <w:i/>
        </w:rPr>
        <w:t>h</w:t>
      </w:r>
      <w:r>
        <w:rPr>
          <w:rFonts w:ascii="Arial" w:hAnsi="Arial" w:cs="Arial" w:eastAsia="Arial"/>
          <w:sz w:val="16"/>
          <w:szCs w:val="16"/>
          <w:w w:val="90"/>
          <w:i/>
          <w:position w:val="-4"/>
        </w:rPr>
        <w:t>θ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79" w:lineRule="exact"/>
        <w:ind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w w:val="123"/>
        </w:rPr>
        <w:t>(</w:t>
      </w:r>
      <w:r>
        <w:rPr>
          <w:rFonts w:ascii="Arial" w:hAnsi="Arial" w:cs="Arial" w:eastAsia="Arial"/>
          <w:sz w:val="16"/>
          <w:szCs w:val="16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w w:val="123"/>
        </w:rPr>
        <w:t>)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spacing w:before="29" w:after="0" w:line="240" w:lineRule="auto"/>
        <w:ind w:right="-8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79" w:lineRule="exact"/>
        <w:ind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w w:val="123"/>
        </w:rPr>
        <w:t>(</w:t>
      </w:r>
      <w:r>
        <w:rPr>
          <w:rFonts w:ascii="Arial" w:hAnsi="Arial" w:cs="Arial" w:eastAsia="Arial"/>
          <w:sz w:val="16"/>
          <w:szCs w:val="16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w w:val="123"/>
        </w:rPr>
        <w:t>)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spacing w:before="29" w:after="0" w:line="240" w:lineRule="auto"/>
        <w:ind w:right="-75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115"/>
        </w:rPr>
        <w:t>)</w:t>
      </w:r>
      <w:r>
        <w:rPr>
          <w:rFonts w:ascii="Arial" w:hAnsi="Arial" w:cs="Arial" w:eastAsia="Arial"/>
          <w:sz w:val="22"/>
          <w:szCs w:val="22"/>
          <w:w w:val="113"/>
          <w:i/>
        </w:rPr>
        <w:t>x</w:t>
      </w:r>
      <w:r>
        <w:rPr>
          <w:rFonts w:ascii="Arial" w:hAnsi="Arial" w:cs="Arial" w:eastAsia="Arial"/>
          <w:sz w:val="16"/>
          <w:szCs w:val="16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w w:val="100"/>
          <w:position w:val="0"/>
        </w:rPr>
      </w:r>
    </w:p>
    <w:p>
      <w:pPr>
        <w:spacing w:before="0" w:after="0" w:line="179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w w:val="123"/>
        </w:rPr>
        <w:t>(</w:t>
      </w:r>
      <w:r>
        <w:rPr>
          <w:rFonts w:ascii="Arial" w:hAnsi="Arial" w:cs="Arial" w:eastAsia="Arial"/>
          <w:sz w:val="16"/>
          <w:szCs w:val="16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w w:val="123"/>
        </w:rPr>
        <w:t>)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20" w:right="1320"/>
          <w:cols w:num="7" w:equalWidth="0">
            <w:col w:w="4690" w:space="36"/>
            <w:col w:w="514" w:space="0"/>
            <w:col w:w="190" w:space="9"/>
            <w:col w:w="459" w:space="7"/>
            <w:col w:w="190" w:space="10"/>
            <w:col w:w="278" w:space="19"/>
            <w:col w:w="3198"/>
          </w:cols>
        </w:sectPr>
      </w:pPr>
      <w:rPr/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7" w:after="0" w:line="245" w:lineRule="auto"/>
        <w:ind w:left="120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’s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dated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ultaneousl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parameter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α</w:t>
      </w:r>
      <w:r>
        <w:rPr>
          <w:rFonts w:ascii="Arial" w:hAnsi="Arial" w:cs="Arial" w:eastAsia="Arial"/>
          <w:sz w:val="22"/>
          <w:szCs w:val="22"/>
          <w:spacing w:val="38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learning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rate.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step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adie</w:t>
      </w:r>
      <w:r>
        <w:rPr>
          <w:rFonts w:ascii="Arial" w:hAnsi="Arial" w:cs="Arial" w:eastAsia="Arial"/>
          <w:sz w:val="22"/>
          <w:szCs w:val="22"/>
          <w:spacing w:val="-5"/>
          <w:w w:val="94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8"/>
          <w:position w:val="0"/>
        </w:rPr>
        <w:t>t,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parameters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come</w:t>
      </w:r>
      <w:r>
        <w:rPr>
          <w:rFonts w:ascii="Arial" w:hAnsi="Arial" w:cs="Arial" w:eastAsia="Arial"/>
          <w:sz w:val="22"/>
          <w:szCs w:val="22"/>
          <w:spacing w:val="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closer</w:t>
      </w:r>
      <w:r>
        <w:rPr>
          <w:rFonts w:ascii="Arial" w:hAnsi="Arial" w:cs="Arial" w:eastAsia="Arial"/>
          <w:sz w:val="22"/>
          <w:szCs w:val="22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optimal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alues</w:t>
      </w:r>
      <w:r>
        <w:rPr>
          <w:rFonts w:ascii="Arial" w:hAnsi="Arial" w:cs="Arial" w:eastAsia="Arial"/>
          <w:sz w:val="22"/>
          <w:szCs w:val="22"/>
          <w:spacing w:val="3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hie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est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cost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  <w:position w:val="0"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ex1.m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already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learning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rate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(0.01),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iterations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(1500)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ell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initial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alues</w:t>
      </w:r>
      <w:r>
        <w:rPr>
          <w:rFonts w:ascii="Arial" w:hAnsi="Arial" w:cs="Arial" w:eastAsia="Arial"/>
          <w:sz w:val="22"/>
          <w:szCs w:val="22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parameter</w:t>
      </w:r>
      <w:r>
        <w:rPr>
          <w:rFonts w:ascii="Arial" w:hAnsi="Arial" w:cs="Arial" w:eastAsia="Arial"/>
          <w:sz w:val="22"/>
          <w:szCs w:val="22"/>
          <w:spacing w:val="14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(all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zeros).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8" w:lineRule="auto"/>
        <w:ind w:left="120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exa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X</w:t>
      </w:r>
      <w:r>
        <w:rPr>
          <w:rFonts w:ascii="Arial" w:hAnsi="Arial" w:cs="Arial" w:eastAsia="Arial"/>
          <w:sz w:val="22"/>
          <w:szCs w:val="22"/>
          <w:spacing w:val="23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matrix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atlab.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accou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tercept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term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),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add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additional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first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column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26"/>
          <w:w w:val="7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-5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ones.</w:t>
      </w:r>
      <w:r>
        <w:rPr>
          <w:rFonts w:ascii="Arial" w:hAnsi="Arial" w:cs="Arial" w:eastAsia="Arial"/>
          <w:sz w:val="22"/>
          <w:szCs w:val="22"/>
          <w:spacing w:val="5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ws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us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treat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simply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another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‘feature’.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60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Computing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cost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function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(5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ts)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erform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minimize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helpful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itor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ergence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computing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calculate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3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ergence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complete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computeCost.m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Reme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ariables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scalar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alues,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matrices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whose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represe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examples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4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Once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completed</w:t>
      </w:r>
      <w:r>
        <w:rPr>
          <w:rFonts w:ascii="Arial" w:hAnsi="Arial" w:cs="Arial" w:eastAsia="Arial"/>
          <w:sz w:val="22"/>
          <w:szCs w:val="22"/>
          <w:spacing w:val="3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next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ex1.m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computeCost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once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initialized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zeros,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2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screen.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should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ect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19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ximately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296.07.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7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Impleme</w:t>
      </w:r>
      <w:r>
        <w:rPr>
          <w:rFonts w:ascii="Arial" w:hAnsi="Arial" w:cs="Arial" w:eastAsia="Arial"/>
          <w:sz w:val="22"/>
          <w:szCs w:val="22"/>
          <w:spacing w:val="-6"/>
          <w:w w:val="106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ting</w:t>
      </w:r>
      <w:r>
        <w:rPr>
          <w:rFonts w:ascii="Arial" w:hAnsi="Arial" w:cs="Arial" w:eastAsia="Arial"/>
          <w:sz w:val="22"/>
          <w:szCs w:val="22"/>
          <w:spacing w:val="24"/>
          <w:w w:val="10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grad</w:t>
      </w:r>
      <w:r>
        <w:rPr>
          <w:rFonts w:ascii="Arial" w:hAnsi="Arial" w:cs="Arial" w:eastAsia="Arial"/>
          <w:sz w:val="22"/>
          <w:szCs w:val="22"/>
          <w:spacing w:val="1"/>
          <w:w w:val="104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3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desce</w:t>
      </w:r>
      <w:r>
        <w:rPr>
          <w:rFonts w:ascii="Arial" w:hAnsi="Arial" w:cs="Arial" w:eastAsia="Arial"/>
          <w:sz w:val="22"/>
          <w:szCs w:val="22"/>
          <w:spacing w:val="-6"/>
          <w:w w:val="94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(10</w:t>
      </w:r>
      <w:r>
        <w:rPr>
          <w:rFonts w:ascii="Arial" w:hAnsi="Arial" w:cs="Arial" w:eastAsia="Arial"/>
          <w:sz w:val="22"/>
          <w:szCs w:val="22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ts)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Next,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desc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gradientDescent.m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.</w:t>
      </w:r>
      <w:r>
        <w:rPr>
          <w:rFonts w:ascii="Arial" w:hAnsi="Arial" w:cs="Arial" w:eastAsia="Arial"/>
          <w:sz w:val="22"/>
          <w:szCs w:val="22"/>
          <w:spacing w:val="48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structure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een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supply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dates</w:t>
      </w:r>
      <w:r>
        <w:rPr>
          <w:rFonts w:ascii="Arial" w:hAnsi="Arial" w:cs="Arial" w:eastAsia="Arial"/>
          <w:sz w:val="22"/>
          <w:szCs w:val="22"/>
          <w:spacing w:val="3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iterat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minimize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alue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hanging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hanging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erify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correctly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alue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decreasing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starter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gradientDescent.m</w:t>
      </w:r>
      <w:r>
        <w:rPr>
          <w:rFonts w:ascii="Arial" w:hAnsi="Arial" w:cs="Arial" w:eastAsia="Arial"/>
          <w:sz w:val="22"/>
          <w:szCs w:val="22"/>
          <w:spacing w:val="15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computeCost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iteration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Assuming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20" w:bottom="280" w:left="1320" w:right="1320"/>
        </w:sectPr>
      </w:pPr>
      <w:rPr/>
    </w:p>
    <w:p>
      <w:pPr>
        <w:spacing w:before="53" w:after="0" w:line="256" w:lineRule="auto"/>
        <w:ind w:left="120" w:right="5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computeCost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increase,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erge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09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8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alue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end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algorithm.</w:t>
      </w:r>
      <w:r>
        <w:rPr>
          <w:rFonts w:ascii="Arial" w:hAnsi="Arial" w:cs="Arial" w:eastAsia="Arial"/>
          <w:sz w:val="22"/>
          <w:szCs w:val="22"/>
          <w:spacing w:val="5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After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ished,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ex1.m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2"/>
          <w:szCs w:val="22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2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final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aram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ters</w:t>
      </w:r>
      <w:r>
        <w:rPr>
          <w:rFonts w:ascii="Arial" w:hAnsi="Arial" w:cs="Arial" w:eastAsia="Arial"/>
          <w:sz w:val="22"/>
          <w:szCs w:val="22"/>
          <w:spacing w:val="25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plot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linear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fit.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sul</w:t>
      </w:r>
      <w:r>
        <w:rPr>
          <w:rFonts w:ascii="Arial" w:hAnsi="Arial" w:cs="Arial" w:eastAsia="Arial"/>
          <w:sz w:val="22"/>
          <w:szCs w:val="22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should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something</w:t>
      </w:r>
      <w:r>
        <w:rPr>
          <w:rFonts w:ascii="Arial" w:hAnsi="Arial" w:cs="Arial" w:eastAsia="Arial"/>
          <w:sz w:val="22"/>
          <w:szCs w:val="22"/>
          <w:spacing w:val="14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position w:val="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Figure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2.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final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ues</w:t>
      </w:r>
      <w:r>
        <w:rPr>
          <w:rFonts w:ascii="Arial" w:hAnsi="Arial" w:cs="Arial" w:eastAsia="Arial"/>
          <w:sz w:val="22"/>
          <w:szCs w:val="22"/>
          <w:spacing w:val="2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2"/>
          <w:szCs w:val="22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used</w:t>
      </w:r>
      <w:r>
        <w:rPr>
          <w:rFonts w:ascii="Arial" w:hAnsi="Arial" w:cs="Arial" w:eastAsia="Arial"/>
          <w:sz w:val="22"/>
          <w:szCs w:val="22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predictions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median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home</w:t>
      </w:r>
      <w:r>
        <w:rPr>
          <w:rFonts w:ascii="Arial" w:hAnsi="Arial" w:cs="Arial" w:eastAsia="Arial"/>
          <w:sz w:val="22"/>
          <w:szCs w:val="22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alues</w:t>
      </w:r>
      <w:r>
        <w:rPr>
          <w:rFonts w:ascii="Arial" w:hAnsi="Arial" w:cs="Arial" w:eastAsia="Arial"/>
          <w:sz w:val="22"/>
          <w:szCs w:val="22"/>
          <w:spacing w:val="2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census</w:t>
      </w:r>
      <w:r>
        <w:rPr>
          <w:rFonts w:ascii="Arial" w:hAnsi="Arial" w:cs="Arial" w:eastAsia="Arial"/>
          <w:sz w:val="22"/>
          <w:szCs w:val="22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tracts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where</w:t>
      </w:r>
      <w:r>
        <w:rPr>
          <w:rFonts w:ascii="Arial" w:hAnsi="Arial" w:cs="Arial" w:eastAsia="Arial"/>
          <w:sz w:val="22"/>
          <w:szCs w:val="22"/>
          <w:spacing w:val="18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erce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tage</w:t>
      </w:r>
      <w:r>
        <w:rPr>
          <w:rFonts w:ascii="Arial" w:hAnsi="Arial" w:cs="Arial" w:eastAsia="Arial"/>
          <w:sz w:val="22"/>
          <w:szCs w:val="22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opulation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economic</w:t>
      </w:r>
      <w:r>
        <w:rPr>
          <w:rFonts w:ascii="Arial" w:hAnsi="Arial" w:cs="Arial" w:eastAsia="Arial"/>
          <w:sz w:val="22"/>
          <w:szCs w:val="22"/>
          <w:spacing w:val="3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status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5%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50%.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2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6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4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ectorization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Matlab</w:t>
      </w:r>
      <w:r>
        <w:rPr>
          <w:rFonts w:ascii="Arial" w:hAnsi="Arial" w:cs="Arial" w:eastAsia="Arial"/>
          <w:sz w:val="22"/>
          <w:szCs w:val="22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functions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really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compact.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240" w:lineRule="auto"/>
        <w:ind w:left="158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155.006897pt;margin-top:3.534822pt;width:315.430168pt;height:251.893074pt;mso-position-horizontal-relative:page;mso-position-vertical-relative:paragraph;z-index:-2288" coordorigin="3100,71" coordsize="6309,5038">
            <v:group style="position:absolute;left:3104;top:5105;width:6301;height:2" coordorigin="3104,5105" coordsize="6301,2">
              <v:shape style="position:absolute;left:3104;top:5105;width:6301;height:2" coordorigin="3104,5105" coordsize="6301,0" path="m3104,5105l9405,5105e" filled="f" stroked="t" strokeweight=".363668pt" strokecolor="#000000">
                <v:path arrowok="t"/>
              </v:shape>
            </v:group>
            <v:group style="position:absolute;left:3104;top:125;width:6301;height:2" coordorigin="3104,125" coordsize="6301,2">
              <v:shape style="position:absolute;left:3104;top:125;width:6301;height:2" coordorigin="3104,125" coordsize="6301,0" path="m3104,125l9405,125e" filled="f" stroked="t" strokeweight=".363662pt" strokecolor="#000000">
                <v:path arrowok="t"/>
              </v:shape>
            </v:group>
            <v:group style="position:absolute;left:3104;top:125;width:2;height:4980" coordorigin="3104,125" coordsize="2,4980">
              <v:shape style="position:absolute;left:3104;top:125;width:2;height:4980" coordorigin="3104,125" coordsize="0,4980" path="m3104,125l3104,5105e" filled="f" stroked="t" strokeweight=".363657pt" strokecolor="#000000">
                <v:path arrowok="t"/>
              </v:shape>
            </v:group>
            <v:group style="position:absolute;left:9405;top:125;width:2;height:4980" coordorigin="9405,125" coordsize="2,4980">
              <v:shape style="position:absolute;left:9405;top:125;width:2;height:4980" coordorigin="9405,125" coordsize="0,4980" path="m9405,125l9405,5105e" filled="f" stroked="t" strokeweight=".363655pt" strokecolor="#000000">
                <v:path arrowok="t"/>
              </v:shape>
            </v:group>
            <v:group style="position:absolute;left:3804;top:5040;width:2;height:65" coordorigin="3804,5040" coordsize="2,65">
              <v:shape style="position:absolute;left:3804;top:5040;width:2;height:65" coordorigin="3804,5040" coordsize="0,65" path="m3804,5105l3804,5040e" filled="f" stroked="t" strokeweight=".363651pt" strokecolor="#000000">
                <v:path arrowok="t"/>
              </v:shape>
              <v:shape style="position:absolute;left:3170;top:71;width:2577;height:3310" type="#_x0000_t75">
                <v:imagedata r:id="rId8" o:title=""/>
              </v:shape>
            </v:group>
            <v:group style="position:absolute;left:4504;top:5040;width:2;height:65" coordorigin="4504,5040" coordsize="2,65">
              <v:shape style="position:absolute;left:4504;top:5040;width:2;height:65" coordorigin="4504,5040" coordsize="0,65" path="m4504,5105l4504,5040e" filled="f" stroked="t" strokeweight=".363651pt" strokecolor="#000000">
                <v:path arrowok="t"/>
              </v:shape>
            </v:group>
            <v:group style="position:absolute;left:4504;top:125;width:2;height:63" coordorigin="4504,125" coordsize="2,63">
              <v:shape style="position:absolute;left:4504;top:125;width:2;height:63" coordorigin="4504,125" coordsize="0,63" path="m4504,125l4504,188e" filled="f" stroked="t" strokeweight=".363651pt" strokecolor="#000000">
                <v:path arrowok="t"/>
              </v:shape>
            </v:group>
            <v:group style="position:absolute;left:5204;top:5040;width:2;height:65" coordorigin="5204,5040" coordsize="2,65">
              <v:shape style="position:absolute;left:5204;top:5040;width:2;height:65" coordorigin="5204,5040" coordsize="0,65" path="m5204,5105l5204,5040e" filled="f" stroked="t" strokeweight=".363651pt" strokecolor="#000000">
                <v:path arrowok="t"/>
              </v:shape>
            </v:group>
            <v:group style="position:absolute;left:5204;top:125;width:2;height:63" coordorigin="5204,125" coordsize="2,63">
              <v:shape style="position:absolute;left:5204;top:125;width:2;height:63" coordorigin="5204,125" coordsize="0,63" path="m5204,125l5204,188e" filled="f" stroked="t" strokeweight=".363651pt" strokecolor="#000000">
                <v:path arrowok="t"/>
              </v:shape>
            </v:group>
            <v:group style="position:absolute;left:5904;top:5040;width:2;height:65" coordorigin="5904,5040" coordsize="2,65">
              <v:shape style="position:absolute;left:5904;top:5040;width:2;height:65" coordorigin="5904,5040" coordsize="0,65" path="m5904,5105l5904,5040e" filled="f" stroked="t" strokeweight=".363651pt" strokecolor="#000000">
                <v:path arrowok="t"/>
              </v:shape>
            </v:group>
            <v:group style="position:absolute;left:5904;top:125;width:2;height:63" coordorigin="5904,125" coordsize="2,63">
              <v:shape style="position:absolute;left:5904;top:125;width:2;height:63" coordorigin="5904,125" coordsize="0,63" path="m5904,125l5904,188e" filled="f" stroked="t" strokeweight=".363651pt" strokecolor="#000000">
                <v:path arrowok="t"/>
              </v:shape>
            </v:group>
            <v:group style="position:absolute;left:6604;top:5040;width:2;height:65" coordorigin="6604,5040" coordsize="2,65">
              <v:shape style="position:absolute;left:6604;top:5040;width:2;height:65" coordorigin="6604,5040" coordsize="0,65" path="m6604,5105l6604,5040e" filled="f" stroked="t" strokeweight=".363651pt" strokecolor="#000000">
                <v:path arrowok="t"/>
              </v:shape>
            </v:group>
            <v:group style="position:absolute;left:6604;top:125;width:2;height:63" coordorigin="6604,125" coordsize="2,63">
              <v:shape style="position:absolute;left:6604;top:125;width:2;height:63" coordorigin="6604,125" coordsize="0,63" path="m6604,125l6604,188e" filled="f" stroked="t" strokeweight=".363651pt" strokecolor="#000000">
                <v:path arrowok="t"/>
              </v:shape>
            </v:group>
            <v:group style="position:absolute;left:7303;top:5040;width:2;height:65" coordorigin="7303,5040" coordsize="2,65">
              <v:shape style="position:absolute;left:7303;top:5040;width:2;height:65" coordorigin="7303,5040" coordsize="0,65" path="m7303,5105l7303,5040e" filled="f" stroked="t" strokeweight=".363651pt" strokecolor="#000000">
                <v:path arrowok="t"/>
              </v:shape>
            </v:group>
            <v:group style="position:absolute;left:7303;top:125;width:2;height:63" coordorigin="7303,125" coordsize="2,63">
              <v:shape style="position:absolute;left:7303;top:125;width:2;height:63" coordorigin="7303,125" coordsize="0,63" path="m7303,125l7303,188e" filled="f" stroked="t" strokeweight=".363651pt" strokecolor="#000000">
                <v:path arrowok="t"/>
              </v:shape>
            </v:group>
            <v:group style="position:absolute;left:8003;top:5040;width:2;height:65" coordorigin="8003,5040" coordsize="2,65">
              <v:shape style="position:absolute;left:8003;top:5040;width:2;height:65" coordorigin="8003,5040" coordsize="0,65" path="m8003,5105l8003,5040e" filled="f" stroked="t" strokeweight=".363651pt" strokecolor="#000000">
                <v:path arrowok="t"/>
              </v:shape>
            </v:group>
            <v:group style="position:absolute;left:8003;top:125;width:2;height:63" coordorigin="8003,125" coordsize="2,63">
              <v:shape style="position:absolute;left:8003;top:125;width:2;height:63" coordorigin="8003,125" coordsize="0,63" path="m8003,125l8003,188e" filled="f" stroked="t" strokeweight=".363651pt" strokecolor="#000000">
                <v:path arrowok="t"/>
              </v:shape>
            </v:group>
            <v:group style="position:absolute;left:8703;top:5040;width:2;height:65" coordorigin="8703,5040" coordsize="2,65">
              <v:shape style="position:absolute;left:8703;top:5040;width:2;height:65" coordorigin="8703,5040" coordsize="0,65" path="m8703,5105l8703,5040e" filled="f" stroked="t" strokeweight=".363651pt" strokecolor="#000000">
                <v:path arrowok="t"/>
              </v:shape>
            </v:group>
            <v:group style="position:absolute;left:8703;top:125;width:2;height:63" coordorigin="8703,125" coordsize="2,63">
              <v:shape style="position:absolute;left:8703;top:125;width:2;height:63" coordorigin="8703,125" coordsize="0,63" path="m8703,125l8703,188e" filled="f" stroked="t" strokeweight=".363651pt" strokecolor="#000000">
                <v:path arrowok="t"/>
              </v:shape>
            </v:group>
            <v:group style="position:absolute;left:3104;top:4393;width:63;height:2" coordorigin="3104,4393" coordsize="63,2">
              <v:shape style="position:absolute;left:3104;top:4393;width:63;height:2" coordorigin="3104,4393" coordsize="63,0" path="m3104,4393l3167,4393e" filled="f" stroked="t" strokeweight=".363651pt" strokecolor="#000000">
                <v:path arrowok="t"/>
              </v:shape>
            </v:group>
            <v:group style="position:absolute;left:9341;top:4393;width:65;height:2" coordorigin="9341,4393" coordsize="65,2">
              <v:shape style="position:absolute;left:9341;top:4393;width:65;height:2" coordorigin="9341,4393" coordsize="65,0" path="m9405,4393l9341,4393e" filled="f" stroked="t" strokeweight=".363651pt" strokecolor="#000000">
                <v:path arrowok="t"/>
              </v:shape>
            </v:group>
            <v:group style="position:absolute;left:3104;top:3681;width:63;height:2" coordorigin="3104,3681" coordsize="63,2">
              <v:shape style="position:absolute;left:3104;top:3681;width:63;height:2" coordorigin="3104,3681" coordsize="63,0" path="m3104,3681l3167,3681e" filled="f" stroked="t" strokeweight=".363651pt" strokecolor="#000000">
                <v:path arrowok="t"/>
              </v:shape>
            </v:group>
            <v:group style="position:absolute;left:9341;top:3681;width:65;height:2" coordorigin="9341,3681" coordsize="65,2">
              <v:shape style="position:absolute;left:9341;top:3681;width:65;height:2" coordorigin="9341,3681" coordsize="65,0" path="m9405,3681l9341,3681e" filled="f" stroked="t" strokeweight=".363651pt" strokecolor="#000000">
                <v:path arrowok="t"/>
              </v:shape>
            </v:group>
            <v:group style="position:absolute;left:3104;top:2970;width:63;height:2" coordorigin="3104,2970" coordsize="63,2">
              <v:shape style="position:absolute;left:3104;top:2970;width:63;height:2" coordorigin="3104,2970" coordsize="63,0" path="m3104,2970l3167,2970e" filled="f" stroked="t" strokeweight=".363651pt" strokecolor="#000000">
                <v:path arrowok="t"/>
              </v:shape>
            </v:group>
            <v:group style="position:absolute;left:9341;top:2970;width:65;height:2" coordorigin="9341,2970" coordsize="65,2">
              <v:shape style="position:absolute;left:9341;top:2970;width:65;height:2" coordorigin="9341,2970" coordsize="65,0" path="m9405,2970l9341,2970e" filled="f" stroked="t" strokeweight=".363651pt" strokecolor="#000000">
                <v:path arrowok="t"/>
              </v:shape>
            </v:group>
            <v:group style="position:absolute;left:3104;top:2258;width:63;height:2" coordorigin="3104,2258" coordsize="63,2">
              <v:shape style="position:absolute;left:3104;top:2258;width:63;height:2" coordorigin="3104,2258" coordsize="63,0" path="m3104,2258l3167,2258e" filled="f" stroked="t" strokeweight=".363651pt" strokecolor="#000000">
                <v:path arrowok="t"/>
              </v:shape>
            </v:group>
            <v:group style="position:absolute;left:9341;top:2258;width:65;height:2" coordorigin="9341,2258" coordsize="65,2">
              <v:shape style="position:absolute;left:9341;top:2258;width:65;height:2" coordorigin="9341,2258" coordsize="65,0" path="m9405,2258l9341,2258e" filled="f" stroked="t" strokeweight=".363651pt" strokecolor="#000000">
                <v:path arrowok="t"/>
              </v:shape>
            </v:group>
            <v:group style="position:absolute;left:3104;top:1548;width:63;height:2" coordorigin="3104,1548" coordsize="63,2">
              <v:shape style="position:absolute;left:3104;top:1548;width:63;height:2" coordorigin="3104,1548" coordsize="63,0" path="m3104,1548l3167,1548e" filled="f" stroked="t" strokeweight=".363651pt" strokecolor="#000000">
                <v:path arrowok="t"/>
              </v:shape>
            </v:group>
            <v:group style="position:absolute;left:9341;top:1548;width:65;height:2" coordorigin="9341,1548" coordsize="65,2">
              <v:shape style="position:absolute;left:9341;top:1548;width:65;height:2" coordorigin="9341,1548" coordsize="65,0" path="m9405,1548l9341,1548e" filled="f" stroked="t" strokeweight=".363651pt" strokecolor="#000000">
                <v:path arrowok="t"/>
              </v:shape>
            </v:group>
            <v:group style="position:absolute;left:3104;top:835;width:63;height:2" coordorigin="3104,835" coordsize="63,2">
              <v:shape style="position:absolute;left:3104;top:835;width:63;height:2" coordorigin="3104,835" coordsize="63,0" path="m3104,835l3167,835e" filled="f" stroked="t" strokeweight=".363651pt" strokecolor="#000000">
                <v:path arrowok="t"/>
              </v:shape>
            </v:group>
            <v:group style="position:absolute;left:9341;top:835;width:65;height:2" coordorigin="9341,835" coordsize="65,2">
              <v:shape style="position:absolute;left:9341;top:835;width:65;height:2" coordorigin="9341,835" coordsize="65,0" path="m9405,835l9341,835e" filled="f" stroked="t" strokeweight=".363651pt" strokecolor="#000000">
                <v:path arrowok="t"/>
              </v:shape>
            </v:group>
            <v:group style="position:absolute;left:5462;top:2605;width:101;height:101" coordorigin="5462,2605" coordsize="101,101">
              <v:shape style="position:absolute;left:5462;top:2605;width:101;height:101" coordorigin="5462,2605" coordsize="101,101" path="m5462,2605l5563,2707e" filled="f" stroked="t" strokeweight=".363651pt" strokecolor="#FF0000">
                <v:path arrowok="t"/>
              </v:shape>
            </v:group>
            <v:group style="position:absolute;left:5462;top:2605;width:101;height:101" coordorigin="5462,2605" coordsize="101,101">
              <v:shape style="position:absolute;left:5462;top:2605;width:101;height:101" coordorigin="5462,2605" coordsize="101,101" path="m5563,2605l5462,2707e" filled="f" stroked="t" strokeweight=".363651pt" strokecolor="#FF0000">
                <v:path arrowok="t"/>
              </v:shape>
            </v:group>
            <v:group style="position:absolute;left:3582;top:799;width:101;height:101" coordorigin="3582,799" coordsize="101,101">
              <v:shape style="position:absolute;left:3582;top:799;width:101;height:101" coordorigin="3582,799" coordsize="101,101" path="m3582,799l3683,900e" filled="f" stroked="t" strokeweight=".363651pt" strokecolor="#FF0000">
                <v:path arrowok="t"/>
              </v:shape>
            </v:group>
            <v:group style="position:absolute;left:3582;top:799;width:101;height:101" coordorigin="3582,799" coordsize="101,101">
              <v:shape style="position:absolute;left:3582;top:799;width:101;height:101" coordorigin="3582,799" coordsize="101,101" path="m3683,799l3582,900e" filled="f" stroked="t" strokeweight=".363651pt" strokecolor="#FF0000">
                <v:path arrowok="t"/>
              </v:shape>
            </v:group>
            <v:group style="position:absolute;left:5122;top:1944;width:101;height:101" coordorigin="5122,1944" coordsize="101,101">
              <v:shape style="position:absolute;left:5122;top:1944;width:101;height:101" coordorigin="5122,1944" coordsize="101,101" path="m5122,1944l5223,2045e" filled="f" stroked="t" strokeweight=".363651pt" strokecolor="#FF0000">
                <v:path arrowok="t"/>
              </v:shape>
            </v:group>
            <v:group style="position:absolute;left:5122;top:1944;width:101;height:101" coordorigin="5122,1944" coordsize="101,101">
              <v:shape style="position:absolute;left:5122;top:1944;width:101;height:101" coordorigin="5122,1944" coordsize="101,101" path="m5223,1944l5122,2045e" filled="f" stroked="t" strokeweight=".363651pt" strokecolor="#FF0000">
                <v:path arrowok="t"/>
              </v:shape>
            </v:group>
            <v:group style="position:absolute;left:3561;top:565;width:101;height:101" coordorigin="3561,565" coordsize="101,101">
              <v:shape style="position:absolute;left:3561;top:565;width:101;height:101" coordorigin="3561,565" coordsize="101,101" path="m3561,565l3662,666e" filled="f" stroked="t" strokeweight=".363651pt" strokecolor="#FF0000">
                <v:path arrowok="t"/>
              </v:shape>
            </v:group>
            <v:group style="position:absolute;left:3561;top:565;width:101;height:101" coordorigin="3561,565" coordsize="101,101">
              <v:shape style="position:absolute;left:3561;top:565;width:101;height:101" coordorigin="3561,565" coordsize="101,101" path="m3662,565l3561,666e" filled="f" stroked="t" strokeweight=".363651pt" strokecolor="#FF0000">
                <v:path arrowok="t"/>
              </v:shape>
            </v:group>
            <v:group style="position:absolute;left:5486;top:2649;width:101;height:101" coordorigin="5486,2649" coordsize="101,101">
              <v:shape style="position:absolute;left:5486;top:2649;width:101;height:101" coordorigin="5486,2649" coordsize="101,101" path="m5486,2649l5588,2750e" filled="f" stroked="t" strokeweight=".363651pt" strokecolor="#FF0000">
                <v:path arrowok="t"/>
              </v:shape>
            </v:group>
            <v:group style="position:absolute;left:5486;top:2649;width:101;height:101" coordorigin="5486,2649" coordsize="101,101">
              <v:shape style="position:absolute;left:5486;top:2649;width:101;height:101" coordorigin="5486,2649" coordsize="101,101" path="m5588,2649l5486,2750e" filled="f" stroked="t" strokeweight=".363651pt" strokecolor="#FF0000">
                <v:path arrowok="t"/>
              </v:shape>
            </v:group>
            <v:group style="position:absolute;left:5712;top:2649;width:101;height:101" coordorigin="5712,2649" coordsize="101,101">
              <v:shape style="position:absolute;left:5712;top:2649;width:101;height:101" coordorigin="5712,2649" coordsize="101,101" path="m5712,2649l5813,2750e" filled="f" stroked="t" strokeweight=".363651pt" strokecolor="#FF0000">
                <v:path arrowok="t"/>
              </v:shape>
            </v:group>
            <v:group style="position:absolute;left:5712;top:2649;width:101;height:101" coordorigin="5712,2649" coordsize="101,101">
              <v:shape style="position:absolute;left:5712;top:2649;width:101;height:101" coordorigin="5712,2649" coordsize="101,101" path="m5813,2649l5712,2750e" filled="f" stroked="t" strokeweight=".363651pt" strokecolor="#FF0000">
                <v:path arrowok="t"/>
              </v:shape>
            </v:group>
            <v:group style="position:absolute;left:3106;top:1973;width:5146;height:2170" coordorigin="3106,1973" coordsize="5146,2170">
              <v:shape style="position:absolute;left:3106;top:1973;width:5146;height:2170" coordorigin="3106,1973" coordsize="5146,2170" path="m7859,3977l4553,2583,3940,2324,3620,2190,4114,2398,6684,3482,4087,2387,4420,2527,5109,2818,6305,3323,4369,2506,3861,2291,4919,2738,8251,4143,3929,2321,3879,2298,3594,2179,3947,2328,3596,2179,3718,2232,4214,2440,3961,2333,5740,3084,3619,2190,3757,2248,3697,2223,3807,2268,3554,2162,3493,2136,4078,2382,3884,2302,4113,2398,4165,2420,4060,2375,3760,2249,4647,2623,3785,2258,3500,2139,3800,2265,3999,2349,3851,2286,3544,2157,3798,2265,3757,2248,3629,2193,3573,2171,3484,2132,3460,2122,3680,2214,3769,2253,3435,2111,3430,2110,3676,2214,3645,2200,3579,2172,3441,2113,3362,2080,3568,2167,3510,2143,3652,2202,3324,2064,3367,2083,3413,2103,4193,2431,4018,2357,3407,2099,3385,2090,3353,2076,3428,2108,3668,2209,3551,2160,3444,2115,4155,2415,3819,2274,4106,2394,3510,2143,3502,2139,3504,2141,3301,2055,3270,2042,3360,2080,3502,2139,3441,2115,3114,1975,3116,1977,3118,1977,3111,1975,3114,1977,3123,1980,3116,1977,3123,1980,3121,1979,3119,1979,3116,1977,3119,1979,3107,1973,3106,1973,3107,1973,3111,1975,3106,1973e" filled="f" stroked="t" strokeweight=".363651pt" strokecolor="#0000FF">
                <v:path arrowok="t"/>
              </v:shape>
            </v:group>
            <v:group style="position:absolute;left:3104;top:1972;width:6228;height:2627" coordorigin="3104,1972" coordsize="6228,2627">
              <v:shape style="position:absolute;left:3104;top:1972;width:6228;height:2627" coordorigin="3104,1972" coordsize="6228,2627" path="m3109,1973l3113,1975,3107,1973,3113,1975,3107,1973,3106,1972,3109,1973,3111,1975,3107,1973,3109,1973,3106,1973,3137,1986,3128,1982,3287,2049,3158,1994,3121,1979,3128,1982,3121,1979,3125,1980,3119,1979,3132,1984,3137,1986,3114,1977,3116,1977,3128,1982,3123,1980,3126,1982,3116,1977,3125,1980,3119,1979,3107,1973,3106,1973,3107,1973,3106,1972,3107,1973,3106,1972,3106,1973,3106,1972,3107,1973,3104,1972,3106,1972,3107,1973,3104,1972,3106,1972,3107,1973,3109,1973,3107,1973,3104,1972,3106,1973,3111,1975,3732,2237,3373,2085,3467,2125,3401,2097,3421,2106,3371,2085,3360,2080,3399,2096,3346,2075,3421,2106,3362,2080,4050,2371,3446,2117,3500,2139,3561,2164,3750,2244,3682,2216,3881,2300,4397,2518,4476,2551,4174,2424,3792,2261,4759,2670,4354,2499,9332,4599,4214,2440,3746,2242,3662,2207,4509,2565,4280,2467,4811,2693,4685,2639,4106,2394,3673,2213,3591,2178,3474,2127,3914,2314,3708,2227,4038,2366,3713,2228,3514,2145,3640,2199,5788,3105,3797,2265,4856,2712,4100,2392,3774,2254,4839,2705,6010,3199,7859,3977e" filled="f" stroked="t" strokeweight=".363651pt" strokecolor="#0000FF">
                <v:path arrowok="t"/>
              </v:shape>
            </v:group>
            <v:group style="position:absolute;left:3104;top:1972;width:171;height:72" coordorigin="3104,1972" coordsize="171,72">
              <v:shape style="position:absolute;left:3104;top:1972;width:171;height:72" coordorigin="3104,1972" coordsize="171,72" path="m3264,2040l3275,2043,3188,2007,3264,2040,3113,1975,3109,1973,3107,1973,3109,1973,3111,1975,3109,1973,3107,1973,3109,1973,3113,1975,3109,1973,3107,1973,3109,1973,3104,1972,3106,1972,3104,1972,3106,1972,3104,1972,3106,1972,3104,1972,3113,1975,3119,1979,3121,1979,3113,1975,3133,1984,3114,1977,3130,1982,3118,1979,3113,1975,3123,1980,3116,1977,3106,1973,3107,1973,3111,1975,3128,1982,3132,1984,3147,1989,3146,1989,3125,1980,3140,1987,3130,1982,3132,1984,3123,1980,3133,1984,3140,1987,3135,1986,3144,1989,3126,1980,3133,1984,3126,1980,3139,1987,3109,1973,3111,1975,3113,1975,3118,1977,3116,1977,3126,1982,3116,1977,3114,1977,3116,1977,3113,1975,3118,1977,3109,1973,3128,1982,3104,1972,3106,1972,3104,1972,3146,1989,3149,1991,3140,1987,3139,1987,3161,1996,3142,1987,3156,1994,3158,1994,3144,1989,3140,1987,3109,1973,3123,1980,3114,1977,3111,1975,3118,1979,3107,1973,3109,1973,3111,1975,3107,1973,3109,1973,3118,1977,3106,1972,3107,1973,3104,1972,3106,1973,3106,1972,3109,1973,3106,1972,3109,1973e" filled="f" stroked="t" strokeweight=".363651pt" strokecolor="#0000FF">
                <v:path arrowok="t"/>
              </v:shape>
            </v:group>
            <v:group style="position:absolute;left:3104;top:1972;width:286;height:120" coordorigin="3104,1972" coordsize="286,120">
              <v:shape style="position:absolute;left:3104;top:1972;width:286;height:120" coordorigin="3104,1972" coordsize="286,120" path="m3114,1977l3116,1977,3119,1979,3121,1979,3118,1979,3109,1973,3106,1973,3107,1973,3106,1973,3104,1972,3114,1975,3111,1975,3113,1975,3114,1977,3111,1975,3113,1975,3104,1972,3106,1973,3107,1973,3113,1975,3109,1973,3114,1977,3109,1973,3116,1977,3109,1973,3111,1975,3109,1973,3107,1973,3109,1973,3106,1973,3106,1972,3107,1973,3106,1972,3106,1973,3111,1975,3109,1973,3107,1973,3113,1975,3111,1975,3119,1979,3118,1977,3113,1975,3114,1977,3113,1975,3121,1979,3111,1975,3118,1979,3113,1975,3114,1977,3113,1975,3114,1975,3113,1975,3107,1973,3109,1973,3114,1975,3109,1975,3114,1977,3130,1982,3121,1979,3126,1980,3165,1998,3126,1982,3186,2007,3144,1989,3126,1980,3172,2000,3142,1987,3125,1980,3128,1982,3121,1979,3140,1987,3123,1980,3217,2019,3336,2069,3390,2092,3298,2054,3270,2042,3254,2035,3270,2042,3266,2040,3294,2052,3219,2021,3209,2015,3182,2005,3254,2035,3202,2014,3350,2076,3275,2043,3189,2008,3196,2012,3203,2014,3193,2008,3205,2015,3231,2026,3209,2017,3259,2038,3308,2057,3243,2031,3229,2024,3264,2040e" filled="f" stroked="t" strokeweight=".363651pt" strokecolor="#0000FF">
                <v:path arrowok="t"/>
              </v:shape>
            </v:group>
            <v:group style="position:absolute;left:3104;top:1972;width:112;height:47" coordorigin="3104,1972" coordsize="112,47">
              <v:shape style="position:absolute;left:3104;top:1972;width:112;height:47" coordorigin="3104,1972" coordsize="112,47" path="m3104,1972l3106,1972,3107,1973,3106,1972,3109,1973,3113,1975,3118,1977,3114,1977,3119,1979,3111,1975,3109,1973,3147,1989,3147,1991,3147,1989,3177,2003,3158,1994,3160,1994,3154,1993,3191,2008,3163,1996,3189,2008,3172,2001,3156,1994,3161,1996,3149,1991,3170,2000,3158,1994,3174,2001,3182,2005,3198,2012,3200,2012,3184,2005,3215,2019,3107,1973,3109,1973,3116,1977,3106,1972,3113,1975,3114,1977,3111,1975,3114,1977e" filled="f" stroked="t" strokeweight=".363651pt" strokecolor="#0000FF">
                <v:path arrowok="t"/>
              </v:shape>
            </v:group>
            <v:group style="position:absolute;left:7598;top:603;width:1735;height:2" coordorigin="7598,603" coordsize="1735,2">
              <v:shape style="position:absolute;left:7598;top:603;width:1735;height:2" coordorigin="7598,603" coordsize="1735,0" path="m7598,603l9334,603e" filled="f" stroked="t" strokeweight=".363657pt" strokecolor="#000000">
                <v:path arrowok="t"/>
              </v:shape>
            </v:group>
            <v:group style="position:absolute;left:7598;top:198;width:1735;height:2" coordorigin="7598,198" coordsize="1735,2">
              <v:shape style="position:absolute;left:7598;top:198;width:1735;height:2" coordorigin="7598,198" coordsize="1735,0" path="m7598,198l9334,198e" filled="f" stroked="t" strokeweight=".363651pt" strokecolor="#000000">
                <v:path arrowok="t"/>
              </v:shape>
            </v:group>
            <v:group style="position:absolute;left:7598;top:198;width:2;height:405" coordorigin="7598,198" coordsize="2,405">
              <v:shape style="position:absolute;left:7598;top:198;width:2;height:405" coordorigin="7598,198" coordsize="0,405" path="m7598,198l7598,603e" filled="f" stroked="t" strokeweight=".363653pt" strokecolor="#000000">
                <v:path arrowok="t"/>
              </v:shape>
            </v:group>
            <v:group style="position:absolute;left:9334;top:198;width:2;height:405" coordorigin="9334,198" coordsize="2,405">
              <v:shape style="position:absolute;left:9334;top:198;width:2;height:405" coordorigin="9334,198" coordsize="0,405" path="m9334,198l9334,603e" filled="f" stroked="t" strokeweight=".363651pt" strokecolor="#000000">
                <v:path arrowok="t"/>
              </v:shape>
            </v:group>
            <v:group style="position:absolute;left:7839;top:259;width:101;height:101" coordorigin="7839,259" coordsize="101,101">
              <v:shape style="position:absolute;left:7839;top:259;width:101;height:101" coordorigin="7839,259" coordsize="101,101" path="m7839,259l7941,361e" filled="f" stroked="t" strokeweight=".363651pt" strokecolor="#FF0000">
                <v:path arrowok="t"/>
              </v:shape>
            </v:group>
            <v:group style="position:absolute;left:7839;top:259;width:101;height:101" coordorigin="7839,259" coordsize="101,101">
              <v:shape style="position:absolute;left:7839;top:259;width:101;height:101" coordorigin="7839,259" coordsize="101,101" path="m7941,259l7839,361e" filled="f" stroked="t" strokeweight=".363651pt" strokecolor="#FF0000">
                <v:path arrowok="t"/>
              </v:shape>
            </v:group>
            <v:group style="position:absolute;left:7681;top:490;width:417;height:2" coordorigin="7681,490" coordsize="417,2">
              <v:shape style="position:absolute;left:7681;top:490;width:417;height:2" coordorigin="7681,490" coordsize="417,0" path="m7681,490l8098,490e" filled="f" stroked="t" strokeweight=".363651pt" strokecolor="#0000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50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5" w:after="0" w:line="240" w:lineRule="auto"/>
        <w:ind w:right="1910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Training</w:t>
      </w:r>
      <w:r>
        <w:rPr>
          <w:rFonts w:ascii="Arial" w:hAnsi="Arial" w:cs="Arial" w:eastAsia="Arial"/>
          <w:sz w:val="14"/>
          <w:szCs w:val="14"/>
          <w:spacing w:val="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data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9" w:after="0" w:line="159" w:lineRule="exact"/>
        <w:ind w:right="1635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Linear</w:t>
      </w:r>
      <w:r>
        <w:rPr>
          <w:rFonts w:ascii="Arial" w:hAnsi="Arial" w:cs="Arial" w:eastAsia="Arial"/>
          <w:sz w:val="14"/>
          <w:szCs w:val="14"/>
          <w:spacing w:val="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regression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59" w:lineRule="exact"/>
        <w:ind w:left="158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40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8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8.920181pt;margin-top:8.04046pt;width:9.273pt;height:103.065612pt;mso-position-horizontal-relative:page;mso-position-vertical-relative:paragraph;z-index:-2287" type="#_x0000_t202" filled="f" stroked="f">
            <v:textbox style="layout-flow:vertical;mso-layout-flow-alt:bottom-to-top" inset="0,0,0,0">
              <w:txbxContent>
                <w:p>
                  <w:pPr>
                    <w:spacing w:before="6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Median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16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home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1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value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1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in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5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3"/>
                    </w:rPr>
                    <w:t>$10000s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30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8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20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8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66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496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−10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Sz w:w="12240" w:h="15840"/>
          <w:pgMar w:top="1320" w:bottom="280" w:left="1320" w:right="1320"/>
        </w:sectPr>
      </w:pPr>
      <w:rPr/>
    </w:p>
    <w:p>
      <w:pPr>
        <w:spacing w:before="46" w:after="0" w:line="240" w:lineRule="auto"/>
        <w:ind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−20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left="-31" w:right="1383"/>
        <w:jc w:val="center"/>
        <w:tabs>
          <w:tab w:pos="620" w:val="left"/>
          <w:tab w:pos="1320" w:val="left"/>
          <w:tab w:pos="2020" w:val="left"/>
          <w:tab w:pos="2720" w:val="left"/>
          <w:tab w:pos="3420" w:val="left"/>
          <w:tab w:pos="4120" w:val="left"/>
          <w:tab w:pos="4820" w:val="left"/>
          <w:tab w:pos="5520" w:val="left"/>
          <w:tab w:pos="622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0</w:t>
      </w:r>
      <w:r>
        <w:rPr>
          <w:rFonts w:ascii="Arial" w:hAnsi="Arial" w:cs="Arial" w:eastAsia="Arial"/>
          <w:sz w:val="14"/>
          <w:szCs w:val="14"/>
          <w:spacing w:val="-3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10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20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30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40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50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60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70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80</w:t>
      </w:r>
      <w:r>
        <w:rPr>
          <w:rFonts w:ascii="Arial" w:hAnsi="Arial" w:cs="Arial" w:eastAsia="Arial"/>
          <w:sz w:val="14"/>
          <w:szCs w:val="14"/>
          <w:spacing w:val="-3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90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3" w:after="0" w:line="159" w:lineRule="exact"/>
        <w:ind w:left="1465" w:right="2914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Percentage</w:t>
      </w:r>
      <w:r>
        <w:rPr>
          <w:rFonts w:ascii="Arial" w:hAnsi="Arial" w:cs="Arial" w:eastAsia="Arial"/>
          <w:sz w:val="14"/>
          <w:szCs w:val="14"/>
          <w:spacing w:val="2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population</w:t>
      </w:r>
      <w:r>
        <w:rPr>
          <w:rFonts w:ascii="Arial" w:hAnsi="Arial" w:cs="Arial" w:eastAsia="Arial"/>
          <w:sz w:val="14"/>
          <w:szCs w:val="14"/>
          <w:spacing w:val="2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lower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economic</w:t>
      </w:r>
      <w:r>
        <w:rPr>
          <w:rFonts w:ascii="Arial" w:hAnsi="Arial" w:cs="Arial" w:eastAsia="Arial"/>
          <w:sz w:val="14"/>
          <w:szCs w:val="14"/>
          <w:spacing w:val="2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status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20" w:bottom="280" w:left="1320" w:right="1320"/>
          <w:cols w:num="2" w:equalWidth="0">
            <w:col w:w="1743" w:space="1"/>
            <w:col w:w="785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21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120" w:right="77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Visualizing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85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7" w:lineRule="auto"/>
        <w:ind w:left="120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understand</w:t>
      </w:r>
      <w:r>
        <w:rPr>
          <w:rFonts w:ascii="Arial" w:hAnsi="Arial" w:cs="Arial" w:eastAsia="Arial"/>
          <w:sz w:val="22"/>
          <w:szCs w:val="22"/>
          <w:spacing w:val="1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etter,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2-dimensional</w:t>
      </w:r>
      <w:r>
        <w:rPr>
          <w:rFonts w:ascii="Arial" w:hAnsi="Arial" w:cs="Arial" w:eastAsia="Arial"/>
          <w:sz w:val="22"/>
          <w:szCs w:val="22"/>
          <w:spacing w:val="2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grid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24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alues.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2"/>
          <w:szCs w:val="22"/>
          <w:spacing w:val="5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need</w:t>
      </w:r>
      <w:r>
        <w:rPr>
          <w:rFonts w:ascii="Arial" w:hAnsi="Arial" w:cs="Arial" w:eastAsia="Arial"/>
          <w:sz w:val="22"/>
          <w:szCs w:val="22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2"/>
          <w:szCs w:val="22"/>
          <w:spacing w:val="3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ything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new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part,</w:t>
      </w:r>
      <w:r>
        <w:rPr>
          <w:rFonts w:ascii="Arial" w:hAnsi="Arial" w:cs="Arial" w:eastAsia="Arial"/>
          <w:sz w:val="22"/>
          <w:szCs w:val="22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but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shoul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derstand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2"/>
          <w:szCs w:val="22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written</w:t>
      </w:r>
      <w:r>
        <w:rPr>
          <w:rFonts w:ascii="Arial" w:hAnsi="Arial" w:cs="Arial" w:eastAsia="Arial"/>
          <w:sz w:val="22"/>
          <w:szCs w:val="22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position w:val="0"/>
        </w:rPr>
        <w:t>alr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104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creating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these</w:t>
      </w:r>
      <w:r>
        <w:rPr>
          <w:rFonts w:ascii="Arial" w:hAnsi="Arial" w:cs="Arial" w:eastAsia="Arial"/>
          <w:sz w:val="22"/>
          <w:szCs w:val="22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images.</w:t>
      </w:r>
      <w:r>
        <w:rPr>
          <w:rFonts w:ascii="Arial" w:hAnsi="Arial" w:cs="Arial" w:eastAsia="Arial"/>
          <w:sz w:val="22"/>
          <w:szCs w:val="22"/>
          <w:spacing w:val="4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ex1.m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25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alcul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ate</w:t>
      </w:r>
      <w:r>
        <w:rPr>
          <w:rFonts w:ascii="Arial" w:hAnsi="Arial" w:cs="Arial" w:eastAsia="Arial"/>
          <w:sz w:val="22"/>
          <w:szCs w:val="22"/>
          <w:spacing w:val="37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  <w:position w:val="0"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position w:val="0"/>
        </w:rPr>
        <w:t>grid</w:t>
      </w:r>
      <w:r>
        <w:rPr>
          <w:rFonts w:ascii="Arial" w:hAnsi="Arial" w:cs="Arial" w:eastAsia="Arial"/>
          <w:sz w:val="22"/>
          <w:szCs w:val="22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96"/>
          <w:position w:val="-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96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alues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computeCost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function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5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wrote.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2-D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arr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  <w:position w:val="0"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alues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plotted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ng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surf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tour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commands</w:t>
      </w:r>
      <w:r>
        <w:rPr>
          <w:rFonts w:ascii="Arial" w:hAnsi="Arial" w:cs="Arial" w:eastAsia="Arial"/>
          <w:sz w:val="22"/>
          <w:szCs w:val="22"/>
          <w:spacing w:val="22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Matlab.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plots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should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ok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something</w:t>
      </w:r>
      <w:r>
        <w:rPr>
          <w:rFonts w:ascii="Arial" w:hAnsi="Arial" w:cs="Arial" w:eastAsia="Arial"/>
          <w:sz w:val="22"/>
          <w:szCs w:val="22"/>
          <w:spacing w:val="21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position w:val="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3.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6" w:lineRule="auto"/>
        <w:ind w:left="120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pur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ose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aries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hanges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31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5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cost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function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wl-sha</w:t>
      </w:r>
      <w:r>
        <w:rPr>
          <w:rFonts w:ascii="Arial" w:hAnsi="Arial" w:cs="Arial" w:eastAsia="Arial"/>
          <w:sz w:val="22"/>
          <w:szCs w:val="22"/>
          <w:spacing w:val="7"/>
          <w:w w:val="94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25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has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global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mini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um.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easier</w:t>
      </w:r>
      <w:r>
        <w:rPr>
          <w:rFonts w:ascii="Arial" w:hAnsi="Arial" w:cs="Arial" w:eastAsia="Arial"/>
          <w:sz w:val="22"/>
          <w:szCs w:val="22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see</w:t>
      </w:r>
      <w:r>
        <w:rPr>
          <w:rFonts w:ascii="Arial" w:hAnsi="Arial" w:cs="Arial" w:eastAsia="Arial"/>
          <w:sz w:val="22"/>
          <w:szCs w:val="22"/>
          <w:spacing w:val="32"/>
          <w:w w:val="7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tour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plot</w:t>
      </w:r>
      <w:r>
        <w:rPr>
          <w:rFonts w:ascii="Arial" w:hAnsi="Arial" w:cs="Arial" w:eastAsia="Arial"/>
          <w:sz w:val="22"/>
          <w:szCs w:val="22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3D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surface</w:t>
      </w:r>
      <w:r>
        <w:rPr>
          <w:rFonts w:ascii="Arial" w:hAnsi="Arial" w:cs="Arial" w:eastAsia="Arial"/>
          <w:sz w:val="22"/>
          <w:szCs w:val="22"/>
          <w:spacing w:val="1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plot.</w:t>
      </w:r>
      <w:r>
        <w:rPr>
          <w:rFonts w:ascii="Arial" w:hAnsi="Arial" w:cs="Arial" w:eastAsia="Arial"/>
          <w:sz w:val="22"/>
          <w:szCs w:val="22"/>
          <w:spacing w:val="5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um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optimal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99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11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step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closer</w:t>
      </w:r>
      <w:r>
        <w:rPr>
          <w:rFonts w:ascii="Arial" w:hAnsi="Arial" w:cs="Arial" w:eastAsia="Arial"/>
          <w:sz w:val="22"/>
          <w:szCs w:val="22"/>
          <w:spacing w:val="2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99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8"/>
          <w:position w:val="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420" w:bottom="280" w:left="1320" w:right="1320"/>
        </w:sectPr>
      </w:pPr>
      <w:rPr/>
    </w:p>
    <w:p>
      <w:pPr>
        <w:spacing w:before="74" w:after="0" w:line="240" w:lineRule="auto"/>
        <w:ind w:right="100"/>
        <w:jc w:val="right"/>
        <w:rPr>
          <w:rFonts w:ascii="Arial" w:hAnsi="Arial" w:cs="Arial" w:eastAsia="Arial"/>
          <w:sz w:val="22"/>
          <w:szCs w:val="22"/>
        </w:rPr>
      </w:pPr>
      <w:rPr/>
      <w:r>
        <w:rPr/>
        <w:pict>
          <v:shape style="position:absolute;margin-left:102.140137pt;margin-top:6.58503pt;width:147.69634pt;height:113.29479pt;mso-position-horizontal-relative:page;mso-position-vertical-relative:paragraph;z-index:-2286" type="#_x0000_t75">
            <v:imagedata r:id="rId9" o:title=""/>
          </v:shape>
        </w:pict>
      </w:r>
      <w:r>
        <w:rPr/>
        <w:pict>
          <v:group style="position:absolute;margin-left:329.593048pt;margin-top:6.574877pt;width:143.331961pt;height:112.938167pt;mso-position-horizontal-relative:page;mso-position-vertical-relative:paragraph;z-index:-2277" coordorigin="6592,131" coordsize="2867,2259">
            <v:group style="position:absolute;left:9438;top:1363;width:15;height:19" coordorigin="9438,1363" coordsize="15,19">
              <v:shape style="position:absolute;left:9438;top:1363;width:15;height:19" coordorigin="9438,1363" coordsize="15,19" path="m9453,1382l9438,1363e" filled="f" stroked="t" strokeweight=".16470pt" strokecolor="#0000FF">
                <v:path arrowok="t"/>
              </v:shape>
            </v:group>
            <v:group style="position:absolute;left:9424;top:1345;width:14;height:18" coordorigin="9424,1345" coordsize="14,18">
              <v:shape style="position:absolute;left:9424;top:1345;width:14;height:18" coordorigin="9424,1345" coordsize="14,18" path="m9438,1363l9424,1345e" filled="f" stroked="t" strokeweight=".16470pt" strokecolor="#0000FF">
                <v:path arrowok="t"/>
              </v:shape>
            </v:group>
            <v:group style="position:absolute;left:9420;top:1340;width:4;height:5" coordorigin="9420,1340" coordsize="4,5">
              <v:shape style="position:absolute;left:9420;top:1340;width:4;height:5" coordorigin="9420,1340" coordsize="4,5" path="m9424,1345l9420,1340e" filled="f" stroked="t" strokeweight=".16470pt" strokecolor="#0000FF">
                <v:path arrowok="t"/>
              </v:shape>
            </v:group>
            <v:group style="position:absolute;left:9399;top:1317;width:21;height:23" coordorigin="9399,1317" coordsize="21,23">
              <v:shape style="position:absolute;left:9399;top:1317;width:21;height:23" coordorigin="9399,1317" coordsize="21,23" path="m9420,1340l9399,1317e" filled="f" stroked="t" strokeweight=".16470pt" strokecolor="#0000FF">
                <v:path arrowok="t"/>
              </v:shape>
            </v:group>
            <v:group style="position:absolute;left:9394;top:1313;width:5;height:5" coordorigin="9394,1313" coordsize="5,5">
              <v:shape style="position:absolute;left:9394;top:1313;width:5;height:5" coordorigin="9394,1313" coordsize="5,5" path="m9399,1317l9394,1313e" filled="f" stroked="t" strokeweight=".16470pt" strokecolor="#0000FF">
                <v:path arrowok="t"/>
              </v:shape>
            </v:group>
            <v:group style="position:absolute;left:9377;top:1294;width:17;height:18" coordorigin="9377,1294" coordsize="17,18">
              <v:shape style="position:absolute;left:9377;top:1294;width:17;height:18" coordorigin="9377,1294" coordsize="17,18" path="m9394,1313l9377,1294e" filled="f" stroked="t" strokeweight=".16470pt" strokecolor="#0000FF">
                <v:path arrowok="t"/>
              </v:shape>
            </v:group>
            <v:group style="position:absolute;left:9366;top:1284;width:11;height:10" coordorigin="9366,1284" coordsize="11,10">
              <v:shape style="position:absolute;left:9366;top:1284;width:11;height:10" coordorigin="9366,1284" coordsize="11,10" path="m9377,1294l9366,1284e" filled="f" stroked="t" strokeweight=".16470pt" strokecolor="#0000FF">
                <v:path arrowok="t"/>
              </v:shape>
            </v:group>
            <v:group style="position:absolute;left:9353;top:1272;width:13;height:13" coordorigin="9353,1272" coordsize="13,13">
              <v:shape style="position:absolute;left:9353;top:1272;width:13;height:13" coordorigin="9353,1272" coordsize="13,13" path="m9366,1284l9353,1272e" filled="f" stroked="t" strokeweight=".16470pt" strokecolor="#0000FF">
                <v:path arrowok="t"/>
              </v:shape>
            </v:group>
            <v:group style="position:absolute;left:9337;top:1258;width:16;height:13" coordorigin="9337,1258" coordsize="16,13">
              <v:shape style="position:absolute;left:9337;top:1258;width:16;height:13" coordorigin="9337,1258" coordsize="16,13" path="m9353,1272l9337,1258e" filled="f" stroked="t" strokeweight=".16470pt" strokecolor="#0000FF">
                <v:path arrowok="t"/>
              </v:shape>
            </v:group>
            <v:group style="position:absolute;left:9327;top:1249;width:9;height:9" coordorigin="9327,1249" coordsize="9,9">
              <v:shape style="position:absolute;left:9327;top:1249;width:9;height:9" coordorigin="9327,1249" coordsize="9,9" path="m9337,1258l9327,1249e" filled="f" stroked="t" strokeweight=".16470pt" strokecolor="#0000FF">
                <v:path arrowok="t"/>
              </v:shape>
            </v:group>
            <v:group style="position:absolute;left:9308;top:1234;width:19;height:16" coordorigin="9308,1234" coordsize="19,16">
              <v:shape style="position:absolute;left:9308;top:1234;width:19;height:16" coordorigin="9308,1234" coordsize="19,16" path="m9327,1249l9308,1234e" filled="f" stroked="t" strokeweight=".16470pt" strokecolor="#0000FF">
                <v:path arrowok="t"/>
              </v:shape>
            </v:group>
            <v:group style="position:absolute;left:9300;top:1226;width:9;height:7" coordorigin="9300,1226" coordsize="9,7">
              <v:shape style="position:absolute;left:9300;top:1226;width:9;height:7" coordorigin="9300,1226" coordsize="9,7" path="m9308,1234l9300,1226e" filled="f" stroked="t" strokeweight=".16470pt" strokecolor="#0000FF">
                <v:path arrowok="t"/>
              </v:shape>
            </v:group>
            <v:group style="position:absolute;left:9279;top:1211;width:21;height:16" coordorigin="9279,1211" coordsize="21,16">
              <v:shape style="position:absolute;left:9279;top:1211;width:21;height:16" coordorigin="9279,1211" coordsize="21,16" path="m9300,1226l9279,1211e" filled="f" stroked="t" strokeweight=".16470pt" strokecolor="#0000FF">
                <v:path arrowok="t"/>
              </v:shape>
            </v:group>
            <v:group style="position:absolute;left:9270;top:1204;width:9;height:7" coordorigin="9270,1204" coordsize="9,7">
              <v:shape style="position:absolute;left:9270;top:1204;width:9;height:7" coordorigin="9270,1204" coordsize="9,7" path="m9279,1211l9270,1204e" filled="f" stroked="t" strokeweight=".16470pt" strokecolor="#0000FF">
                <v:path arrowok="t"/>
              </v:shape>
            </v:group>
            <v:group style="position:absolute;left:9251;top:1190;width:19;height:13" coordorigin="9251,1190" coordsize="19,13">
              <v:shape style="position:absolute;left:9251;top:1190;width:19;height:13" coordorigin="9251,1190" coordsize="19,13" path="m9270,1204l9251,1190e" filled="f" stroked="t" strokeweight=".16470pt" strokecolor="#0000FF">
                <v:path arrowok="t"/>
              </v:shape>
            </v:group>
            <v:group style="position:absolute;left:9238;top:1181;width:13;height:9" coordorigin="9238,1181" coordsize="13,9">
              <v:shape style="position:absolute;left:9238;top:1181;width:13;height:9" coordorigin="9238,1181" coordsize="13,9" path="m9251,1190l9238,1181e" filled="f" stroked="t" strokeweight=".16470pt" strokecolor="#0000FF">
                <v:path arrowok="t"/>
              </v:shape>
            </v:group>
            <v:group style="position:absolute;left:9221;top:1170;width:17;height:11" coordorigin="9221,1170" coordsize="17,11">
              <v:shape style="position:absolute;left:9221;top:1170;width:17;height:11" coordorigin="9221,1170" coordsize="17,11" path="m9238,1181l9221,1170e" filled="f" stroked="t" strokeweight=".16470pt" strokecolor="#0000FF">
                <v:path arrowok="t"/>
              </v:shape>
            </v:group>
            <v:group style="position:absolute;left:9204;top:1158;width:17;height:12" coordorigin="9204,1158" coordsize="17,12">
              <v:shape style="position:absolute;left:9204;top:1158;width:17;height:12" coordorigin="9204,1158" coordsize="17,12" path="m9221,1170l9204,1158e" filled="f" stroked="t" strokeweight=".16470pt" strokecolor="#0000FF">
                <v:path arrowok="t"/>
              </v:shape>
            </v:group>
            <v:group style="position:absolute;left:9193;top:1151;width:11;height:7" coordorigin="9193,1151" coordsize="11,7">
              <v:shape style="position:absolute;left:9193;top:1151;width:11;height:7" coordorigin="9193,1151" coordsize="11,7" path="m9204,1158l9193,1151e" filled="f" stroked="t" strokeweight=".16470pt" strokecolor="#0000FF">
                <v:path arrowok="t"/>
              </v:shape>
            </v:group>
            <v:group style="position:absolute;left:9168;top:1136;width:25;height:15" coordorigin="9168,1136" coordsize="25,15">
              <v:shape style="position:absolute;left:9168;top:1136;width:25;height:15" coordorigin="9168,1136" coordsize="25,15" path="m9193,1151l9168,1136e" filled="f" stroked="t" strokeweight=".16470pt" strokecolor="#0000FF">
                <v:path arrowok="t"/>
              </v:shape>
            </v:group>
            <v:group style="position:absolute;left:9164;top:1133;width:4;height:2" coordorigin="9164,1133" coordsize="4,2">
              <v:shape style="position:absolute;left:9164;top:1133;width:4;height:2" coordorigin="9164,1133" coordsize="4,2" path="m9168,1136l9164,1133e" filled="f" stroked="t" strokeweight=".16470pt" strokecolor="#0000FF">
                <v:path arrowok="t"/>
              </v:shape>
            </v:group>
            <v:group style="position:absolute;left:9135;top:1116;width:28;height:17" coordorigin="9135,1116" coordsize="28,17">
              <v:shape style="position:absolute;left:9135;top:1116;width:28;height:17" coordorigin="9135,1116" coordsize="28,17" path="m9164,1133l9135,1116e" filled="f" stroked="t" strokeweight=".16470pt" strokecolor="#0000FF">
                <v:path arrowok="t"/>
              </v:shape>
            </v:group>
            <v:group style="position:absolute;left:9129;top:1113;width:6;height:3" coordorigin="9129,1113" coordsize="6,3">
              <v:shape style="position:absolute;left:9129;top:1113;width:6;height:3" coordorigin="9129,1113" coordsize="6,3" path="m9135,1116l9129,1113e" filled="f" stroked="t" strokeweight=".16470pt" strokecolor="#0000FF">
                <v:path arrowok="t"/>
              </v:shape>
            </v:group>
            <v:group style="position:absolute;left:9106;top:1100;width:23;height:13" coordorigin="9106,1100" coordsize="23,13">
              <v:shape style="position:absolute;left:9106;top:1100;width:23;height:13" coordorigin="9106,1100" coordsize="23,13" path="m9129,1113l9106,1100e" filled="f" stroked="t" strokeweight=".16470pt" strokecolor="#0000FF">
                <v:path arrowok="t"/>
              </v:shape>
            </v:group>
            <v:group style="position:absolute;left:9087;top:1090;width:19;height:10" coordorigin="9087,1090" coordsize="19,10">
              <v:shape style="position:absolute;left:9087;top:1090;width:19;height:10" coordorigin="9087,1090" coordsize="19,10" path="m9106,1100l9087,1090e" filled="f" stroked="t" strokeweight=".16470pt" strokecolor="#0000FF">
                <v:path arrowok="t"/>
              </v:shape>
            </v:group>
            <v:group style="position:absolute;left:9077;top:1084;width:9;height:6" coordorigin="9077,1084" coordsize="9,6">
              <v:shape style="position:absolute;left:9077;top:1084;width:9;height:6" coordorigin="9077,1084" coordsize="9,6" path="m9087,1090l9077,1084e" filled="f" stroked="t" strokeweight=".16470pt" strokecolor="#0000FF">
                <v:path arrowok="t"/>
              </v:shape>
            </v:group>
            <v:group style="position:absolute;left:9048;top:1077;width:29;height:2" coordorigin="9048,1077" coordsize="29,2">
              <v:shape style="position:absolute;left:9048;top:1077;width:29;height:2" coordorigin="9048,1077" coordsize="29,0" path="m9048,1077l9077,1077e" filled="f" stroked="t" strokeweight=".711504pt" strokecolor="#0000FF">
                <v:path arrowok="t"/>
              </v:shape>
            </v:group>
            <v:group style="position:absolute;left:9043;top:1067;width:6;height:3" coordorigin="9043,1067" coordsize="6,3">
              <v:shape style="position:absolute;left:9043;top:1067;width:6;height:3" coordorigin="9043,1067" coordsize="6,3" path="m9048,1070l9043,1067e" filled="f" stroked="t" strokeweight=".16470pt" strokecolor="#0000FF">
                <v:path arrowok="t"/>
              </v:shape>
            </v:group>
            <v:group style="position:absolute;left:9019;top:1061;width:24;height:2" coordorigin="9019,1061" coordsize="24,2">
              <v:shape style="position:absolute;left:9019;top:1061;width:24;height:2" coordorigin="9019,1061" coordsize="24,0" path="m9019,1061l9043,1061e" filled="f" stroked="t" strokeweight=".553392pt" strokecolor="#0000FF">
                <v:path arrowok="t"/>
              </v:shape>
            </v:group>
            <v:group style="position:absolute;left:8990;top:1047;width:28;height:2" coordorigin="8990,1047" coordsize="28,2">
              <v:shape style="position:absolute;left:8990;top:1047;width:28;height:2" coordorigin="8990,1047" coordsize="28,0" path="m8990,1047l9019,1047e" filled="f" stroked="t" strokeweight=".347055pt" strokecolor="#0000FF">
                <v:path arrowok="t"/>
              </v:shape>
            </v:group>
            <v:group style="position:absolute;left:8961;top:1036;width:29;height:2" coordorigin="8961,1036" coordsize="29,2">
              <v:shape style="position:absolute;left:8961;top:1036;width:29;height:2" coordorigin="8961,1036" coordsize="29,0" path="m8961,1036l8990,1036e" filled="f" stroked="t" strokeweight=".632448pt" strokecolor="#0000FF">
                <v:path arrowok="t"/>
              </v:shape>
            </v:group>
            <v:group style="position:absolute;left:8933;top:1022;width:28;height:2" coordorigin="8933,1022" coordsize="28,2">
              <v:shape style="position:absolute;left:8933;top:1022;width:28;height:2" coordorigin="8933,1022" coordsize="28,0" path="m8933,1022l8961,1022e" filled="f" stroked="t" strokeweight=".32664pt" strokecolor="#0000FF">
                <v:path arrowok="t"/>
              </v:shape>
            </v:group>
            <v:group style="position:absolute;left:8904;top:1011;width:29;height:2" coordorigin="8904,1011" coordsize="29,2">
              <v:shape style="position:absolute;left:8904;top:1011;width:29;height:2" coordorigin="8904,1011" coordsize="29,0" path="m8904,1011l8933,1011e" filled="f" stroked="t" strokeweight=".59292pt" strokecolor="#0000FF">
                <v:path arrowok="t"/>
              </v:shape>
            </v:group>
            <v:group style="position:absolute;left:8887;top:1002;width:17;height:2" coordorigin="8887,1002" coordsize="17,2">
              <v:shape style="position:absolute;left:8887;top:1002;width:17;height:2" coordorigin="8887,1002" coordsize="17,0" path="m8887,1002l8904,1002e" filled="f" stroked="t" strokeweight=".316224pt" strokecolor="#0000FF">
                <v:path arrowok="t"/>
              </v:shape>
            </v:group>
            <v:group style="position:absolute;left:8846;top:992;width:41;height:2" coordorigin="8846,992" coordsize="41,2">
              <v:shape style="position:absolute;left:8846;top:992;width:41;height:2" coordorigin="8846,992" coordsize="41,0" path="m8846,992l8887,992e" filled="f" stroked="t" strokeweight=".408301pt" strokecolor="#0000FF">
                <v:path arrowok="t"/>
              </v:shape>
            </v:group>
            <v:group style="position:absolute;left:8788;top:974;width:58;height:2" coordorigin="8788,974" coordsize="58,2">
              <v:shape style="position:absolute;left:8788;top:974;width:58;height:2" coordorigin="8788,974" coordsize="58,0" path="m8788,974l8846,974e" filled="f" stroked="t" strokeweight=".586828pt" strokecolor="#0000FF">
                <v:path arrowok="t"/>
              </v:shape>
            </v:group>
            <v:group style="position:absolute;left:8757;top:956;width:31;height:2" coordorigin="8757,956" coordsize="31,2">
              <v:shape style="position:absolute;left:8757;top:956;width:31;height:2" coordorigin="8757,956" coordsize="31,0" path="m8757,956l8788,956e" filled="f" stroked="t" strokeweight=".265395pt" strokecolor="#0000FF">
                <v:path arrowok="t"/>
              </v:shape>
            </v:group>
            <v:group style="position:absolute;left:8702;top:945;width:55;height:2" coordorigin="8702,945" coordsize="55,2">
              <v:shape style="position:absolute;left:8702;top:945;width:55;height:2" coordorigin="8702,945" coordsize="55,0" path="m8702,945l8757,945e" filled="f" stroked="t" strokeweight=".428716pt" strokecolor="#0000FF">
                <v:path arrowok="t"/>
              </v:shape>
            </v:group>
            <v:group style="position:absolute;left:8644;top:929;width:58;height:2" coordorigin="8644,929" coordsize="58,2">
              <v:shape style="position:absolute;left:8644;top:929;width:58;height:2" coordorigin="8644,929" coordsize="58,0" path="m8644,929l8702,929e" filled="f" stroked="t" strokeweight=".446526pt" strokecolor="#0000FF">
                <v:path arrowok="t"/>
              </v:shape>
            </v:group>
            <v:group style="position:absolute;left:8586;top:912;width:59;height:2" coordorigin="8586,912" coordsize="59,2">
              <v:shape style="position:absolute;left:8586;top:912;width:59;height:2" coordorigin="8586,912" coordsize="59,0" path="m8586,912l8644,912e" filled="f" stroked="t" strokeweight=".520374pt" strokecolor="#0000FF">
                <v:path arrowok="t"/>
              </v:shape>
            </v:group>
            <v:group style="position:absolute;left:8528;top:900;width:58;height:2" coordorigin="8528,900" coordsize="58,2">
              <v:shape style="position:absolute;left:8528;top:900;width:58;height:2" coordorigin="8528,900" coordsize="58,0" path="m8528,900l8586,900e" filled="f" stroked="t" strokeweight=".306225pt" strokecolor="#0000FF">
                <v:path arrowok="t"/>
              </v:shape>
            </v:group>
            <v:group style="position:absolute;left:8442;top:886;width:86;height:2" coordorigin="8442,886" coordsize="86,2">
              <v:shape style="position:absolute;left:8442;top:886;width:86;height:2" coordorigin="8442,886" coordsize="86,0" path="m8442,886l8528,886e" filled="f" stroked="t" strokeweight=".542091pt" strokecolor="#0000FF">
                <v:path arrowok="t"/>
              </v:shape>
            </v:group>
            <v:group style="position:absolute;left:9111;top:1880;width:82;height:2" coordorigin="9111,1880" coordsize="82,2">
              <v:shape style="position:absolute;left:9111;top:1880;width:82;height:2" coordorigin="9111,1880" coordsize="82,0" path="m9111,1880l9193,1880e" filled="f" stroked="t" strokeweight=".542091pt" strokecolor="#0000FF">
                <v:path arrowok="t"/>
              </v:shape>
            </v:group>
            <v:group style="position:absolute;left:9193;top:1864;width:58;height:2" coordorigin="9193,1864" coordsize="58,2">
              <v:shape style="position:absolute;left:9193;top:1864;width:58;height:2" coordorigin="9193,1864" coordsize="58,0" path="m9193,1864l9251,1864e" filled="f" stroked="t" strokeweight=".406998pt" strokecolor="#0000FF">
                <v:path arrowok="t"/>
              </v:shape>
            </v:group>
            <v:group style="position:absolute;left:9251;top:1848;width:46;height:2" coordorigin="9251,1848" coordsize="46,2">
              <v:shape style="position:absolute;left:9251;top:1848;width:46;height:2" coordorigin="9251,1848" coordsize="46,0" path="m9251,1848l9296,1848e" filled="f" stroked="t" strokeweight=".387886pt" strokecolor="#0000FF">
                <v:path arrowok="t"/>
              </v:shape>
            </v:group>
            <v:group style="position:absolute;left:9296;top:1835;width:40;height:2" coordorigin="9296,1835" coordsize="40,2">
              <v:shape style="position:absolute;left:9296;top:1835;width:40;height:2" coordorigin="9296,1835" coordsize="40,0" path="m9296,1835l9337,1835e" filled="f" stroked="t" strokeweight=".449131pt" strokecolor="#0000FF">
                <v:path arrowok="t"/>
              </v:shape>
            </v:group>
            <v:group style="position:absolute;left:9337;top:1821;width:12;height:2" coordorigin="9337,1821" coordsize="12,2">
              <v:shape style="position:absolute;left:9337;top:1821;width:12;height:2" coordorigin="9337,1821" coordsize="12,0" path="m9337,1821l9349,1821e" filled="f" stroked="t" strokeweight=".276696pt" strokecolor="#0000FF">
                <v:path arrowok="t"/>
              </v:shape>
            </v:group>
            <v:group style="position:absolute;left:9349;top:1814;width:17;height:2" coordorigin="9349,1814" coordsize="17,2">
              <v:shape style="position:absolute;left:9349;top:1814;width:17;height:2" coordorigin="9349,1814" coordsize="17,0" path="m9349,1814l9366,1814e" filled="f" stroked="t" strokeweight=".434808pt" strokecolor="#0000FF">
                <v:path arrowok="t"/>
              </v:shape>
            </v:group>
            <v:group style="position:absolute;left:9366;top:1796;width:24;height:14" coordorigin="9366,1796" coordsize="24,14">
              <v:shape style="position:absolute;left:9366;top:1796;width:24;height:14" coordorigin="9366,1796" coordsize="24,14" path="m9366,1810l9390,1796e" filled="f" stroked="t" strokeweight=".16470pt" strokecolor="#0000FF">
                <v:path arrowok="t"/>
              </v:shape>
            </v:group>
            <v:group style="position:absolute;left:9390;top:1793;width:5;height:3" coordorigin="9390,1793" coordsize="5,3">
              <v:shape style="position:absolute;left:9390;top:1793;width:5;height:3" coordorigin="9390,1793" coordsize="5,3" path="m9390,1796l9394,1793e" filled="f" stroked="t" strokeweight=".16470pt" strokecolor="#0000FF">
                <v:path arrowok="t"/>
              </v:shape>
            </v:group>
            <v:group style="position:absolute;left:9394;top:1773;width:28;height:20" coordorigin="9394,1773" coordsize="28,20">
              <v:shape style="position:absolute;left:9394;top:1773;width:28;height:20" coordorigin="9394,1773" coordsize="28,20" path="m9394,1793l9423,1773e" filled="f" stroked="t" strokeweight=".16470pt" strokecolor="#0000FF">
                <v:path arrowok="t"/>
              </v:shape>
            </v:group>
            <v:group style="position:absolute;left:9423;top:1771;width:2;height:3" coordorigin="9423,1771" coordsize="2,3">
              <v:shape style="position:absolute;left:9423;top:1771;width:2;height:3" coordorigin="9423,1771" coordsize="0,3" path="m9423,1771l9423,1774e" filled="f" stroked="t" strokeweight=".039528pt" strokecolor="#0000FF">
                <v:path arrowok="t"/>
              </v:shape>
            </v:group>
            <v:group style="position:absolute;left:9424;top:1751;width:25;height:22" coordorigin="9424,1751" coordsize="25,22">
              <v:shape style="position:absolute;left:9424;top:1751;width:25;height:22" coordorigin="9424,1751" coordsize="25,22" path="m9424,1773l9449,1751e" filled="f" stroked="t" strokeweight=".16470pt" strokecolor="#0000FF">
                <v:path arrowok="t"/>
              </v:shape>
            </v:group>
            <v:group style="position:absolute;left:9449;top:1747;width:4;height:3" coordorigin="9449,1747" coordsize="4,3">
              <v:shape style="position:absolute;left:9449;top:1747;width:4;height:3" coordorigin="9449,1747" coordsize="4,3" path="m9449,1751l9453,1747e" filled="f" stroked="t" strokeweight=".16470pt" strokecolor="#0000FF">
                <v:path arrowok="t"/>
              </v:shape>
            </v:group>
            <v:group style="position:absolute;left:9430;top:1021;width:23;height:14" coordorigin="9430,1021" coordsize="23,14">
              <v:shape style="position:absolute;left:9430;top:1021;width:23;height:14" coordorigin="9430,1021" coordsize="23,14" path="m9453,1035l9430,1021e" filled="f" stroked="t" strokeweight=".16470pt" strokecolor="#008FFF">
                <v:path arrowok="t"/>
              </v:shape>
            </v:group>
            <v:group style="position:absolute;left:9424;top:1018;width:6;height:3" coordorigin="9424,1018" coordsize="6,3">
              <v:shape style="position:absolute;left:9424;top:1018;width:6;height:3" coordorigin="9424,1018" coordsize="6,3" path="m9430,1021l9424,1018e" filled="f" stroked="t" strokeweight=".16470pt" strokecolor="#008FFF">
                <v:path arrowok="t"/>
              </v:shape>
            </v:group>
            <v:group style="position:absolute;left:9394;top:1000;width:29;height:17" coordorigin="9394,1000" coordsize="29,17">
              <v:shape style="position:absolute;left:9394;top:1000;width:29;height:17" coordorigin="9394,1000" coordsize="29,17" path="m9424,1018l9394,1000e" filled="f" stroked="t" strokeweight=".16470pt" strokecolor="#008FFF">
                <v:path arrowok="t"/>
              </v:shape>
            </v:group>
            <v:group style="position:absolute;left:9391;top:999;width:3;height:2" coordorigin="9391,999" coordsize="3,2">
              <v:shape style="position:absolute;left:9391;top:999;width:3;height:2" coordorigin="9391,999" coordsize="3,2" path="m9394,1000l9391,999e" filled="f" stroked="t" strokeweight=".16470pt" strokecolor="#008FFF">
                <v:path arrowok="t"/>
              </v:shape>
            </v:group>
            <v:group style="position:absolute;left:9366;top:985;width:25;height:14" coordorigin="9366,985" coordsize="25,14">
              <v:shape style="position:absolute;left:9366;top:985;width:25;height:14" coordorigin="9366,985" coordsize="25,14" path="m9391,999l9366,985e" filled="f" stroked="t" strokeweight=".16470pt" strokecolor="#008FFF">
                <v:path arrowok="t"/>
              </v:shape>
            </v:group>
            <v:group style="position:absolute;left:9350;top:976;width:16;height:9" coordorigin="9350,976" coordsize="16,9">
              <v:shape style="position:absolute;left:9350;top:976;width:16;height:9" coordorigin="9350,976" coordsize="16,9" path="m9366,985l9350,976e" filled="f" stroked="t" strokeweight=".16470pt" strokecolor="#008FFF">
                <v:path arrowok="t"/>
              </v:shape>
            </v:group>
            <v:group style="position:absolute;left:9337;top:969;width:13;height:7" coordorigin="9337,969" coordsize="13,7">
              <v:shape style="position:absolute;left:9337;top:969;width:13;height:7" coordorigin="9337,969" coordsize="13,7" path="m9350,976l9337,969e" filled="f" stroked="t" strokeweight=".16470pt" strokecolor="#008FFF">
                <v:path arrowok="t"/>
              </v:shape>
            </v:group>
            <v:group style="position:absolute;left:9308;top:953;width:28;height:16" coordorigin="9308,953" coordsize="28,16">
              <v:shape style="position:absolute;left:9308;top:953;width:28;height:16" coordorigin="9308,953" coordsize="28,16" path="m9337,969l9308,953e" filled="f" stroked="t" strokeweight=".16470pt" strokecolor="#008FFF">
                <v:path arrowok="t"/>
              </v:shape>
            </v:group>
            <v:group style="position:absolute;left:9308;top:951;width:2;height:3" coordorigin="9308,951" coordsize="2,3">
              <v:shape style="position:absolute;left:9308;top:951;width:2;height:3" coordorigin="9308,951" coordsize="0,3" path="m9308,951l9308,955e" filled="f" stroked="t" strokeweight=".039528pt" strokecolor="#008FFF">
                <v:path arrowok="t"/>
              </v:shape>
            </v:group>
            <v:group style="position:absolute;left:9279;top:939;width:28;height:14" coordorigin="9279,939" coordsize="28,14">
              <v:shape style="position:absolute;left:9279;top:939;width:28;height:14" coordorigin="9279,939" coordsize="28,14" path="m9308,953l9279,939e" filled="f" stroked="t" strokeweight=".16470pt" strokecolor="#008FFF">
                <v:path arrowok="t"/>
              </v:shape>
            </v:group>
            <v:group style="position:absolute;left:9262;top:930;width:17;height:9" coordorigin="9262,930" coordsize="17,9">
              <v:shape style="position:absolute;left:9262;top:930;width:17;height:9" coordorigin="9262,930" coordsize="17,9" path="m9279,939l9262,930e" filled="f" stroked="t" strokeweight=".16470pt" strokecolor="#008FFF">
                <v:path arrowok="t"/>
              </v:shape>
            </v:group>
            <v:group style="position:absolute;left:9221;top:922;width:41;height:2" coordorigin="9221,922" coordsize="41,2">
              <v:shape style="position:absolute;left:9221;top:922;width:41;height:2" coordorigin="9221,922" coordsize="41,0" path="m9221,922l9262,922e" filled="f" stroked="t" strokeweight=".510376pt" strokecolor="#008FFF">
                <v:path arrowok="t"/>
              </v:shape>
            </v:group>
            <v:group style="position:absolute;left:8268;top:2000;width:2;height:3" coordorigin="8268,2000" coordsize="2,3">
              <v:shape style="position:absolute;left:8268;top:2000;width:2;height:3" coordorigin="8268,2000" coordsize="0,3" path="m8268,2000l8268,2003e" filled="f" stroked="t" strokeweight=".079056pt" strokecolor="#008FFF">
                <v:path arrowok="t"/>
              </v:shape>
            </v:group>
            <v:group style="position:absolute;left:8269;top:2010;width:58;height:2" coordorigin="8269,2010" coordsize="58,2">
              <v:shape style="position:absolute;left:8269;top:2010;width:58;height:2" coordorigin="8269,2010" coordsize="58,0" path="m8269,2010l8326,2010e" filled="f" stroked="t" strokeweight=".428716pt" strokecolor="#008FFF">
                <v:path arrowok="t"/>
              </v:shape>
            </v:group>
            <v:group style="position:absolute;left:8326;top:2025;width:58;height:2" coordorigin="8326,2025" coordsize="58,2">
              <v:shape style="position:absolute;left:8326;top:2025;width:58;height:2" coordorigin="8326,2025" coordsize="58,0" path="m8326,2025l8384,2025e" filled="f" stroked="t" strokeweight=".465639pt" strokecolor="#008FFF">
                <v:path arrowok="t"/>
              </v:shape>
            </v:group>
            <v:group style="position:absolute;left:8384;top:2044;width:86;height:2" coordorigin="8384,2044" coordsize="86,2">
              <v:shape style="position:absolute;left:8384;top:2044;width:86;height:2" coordorigin="8384,2044" coordsize="86,0" path="m8384,2044l8470,2044e" filled="f" stroked="t" strokeweight=".702807pt" strokecolor="#008FFF">
                <v:path arrowok="t"/>
              </v:shape>
            </v:group>
            <v:group style="position:absolute;left:8470;top:2063;width:68;height:2" coordorigin="8470,2063" coordsize="68,2">
              <v:shape style="position:absolute;left:8470;top:2063;width:68;height:2" coordorigin="8470,2063" coordsize="68,0" path="m8470,2063l8538,2063e" filled="f" stroked="t" strokeweight=".521676pt" strokecolor="#008FFF">
                <v:path arrowok="t"/>
              </v:shape>
            </v:group>
            <v:group style="position:absolute;left:8538;top:2076;width:77;height:2" coordorigin="8538,2076" coordsize="77,2">
              <v:shape style="position:absolute;left:8538;top:2076;width:77;height:2" coordorigin="8538,2076" coordsize="77,0" path="m8538,2076l8615,2076e" filled="f" stroked="t" strokeweight=".521676pt" strokecolor="#008FFF">
                <v:path arrowok="t"/>
              </v:shape>
            </v:group>
            <v:group style="position:absolute;left:8615;top:2094;width:115;height:2" coordorigin="8615,2094" coordsize="115,2">
              <v:shape style="position:absolute;left:8615;top:2094;width:115;height:2" coordorigin="8615,2094" coordsize="115,0" path="m8615,2094l8730,2094e" filled="f" stroked="t" strokeweight=".698901pt" strokecolor="#008FFF">
                <v:path arrowok="t"/>
              </v:shape>
            </v:group>
            <v:group style="position:absolute;left:8730;top:2112;width:145;height:2" coordorigin="8730,2112" coordsize="145,2">
              <v:shape style="position:absolute;left:8730;top:2112;width:145;height:2" coordorigin="8730,2112" coordsize="145,0" path="m8730,2112l8875,2112e" filled="f" stroked="t" strokeweight=".737817pt" strokecolor="#008FFF">
                <v:path arrowok="t"/>
              </v:shape>
            </v:group>
            <v:group style="position:absolute;left:8875;top:2123;width:433;height:2" coordorigin="8875,2123" coordsize="433,2">
              <v:shape style="position:absolute;left:8875;top:2123;width:433;height:2" coordorigin="8875,2123" coordsize="433,0" path="m8875,2123l9308,2123e" filled="f" stroked="t" strokeweight=".678462pt" strokecolor="#008FFF">
                <v:path arrowok="t"/>
              </v:shape>
            </v:group>
            <v:group style="position:absolute;left:9308;top:2112;width:86;height:2" coordorigin="9308,2112" coordsize="86,2">
              <v:shape style="position:absolute;left:9308;top:2112;width:86;height:2" coordorigin="9308,2112" coordsize="86,0" path="m9308,2112l9394,2112e" filled="f" stroked="t" strokeweight=".521035pt" strokecolor="#008FFF">
                <v:path arrowok="t"/>
              </v:shape>
            </v:group>
            <v:group style="position:absolute;left:9394;top:2100;width:59;height:2" coordorigin="9394,2100" coordsize="59,2">
              <v:shape style="position:absolute;left:9394;top:2100;width:59;height:2" coordorigin="9394,2100" coordsize="59,0" path="m9394,2100l9453,2100e" filled="f" stroked="t" strokeweight=".265395pt" strokecolor="#008FFF">
                <v:path arrowok="t"/>
              </v:shape>
            </v:group>
            <v:group style="position:absolute;left:8702;top:2381;width:98;height:2" coordorigin="8702,2381" coordsize="98,2">
              <v:shape style="position:absolute;left:8702;top:2381;width:98;height:2" coordorigin="8702,2381" coordsize="98,0" path="m8702,2381l8800,2381e" filled="f" stroked="t" strokeweight=".618543pt" strokecolor="#9FFF5F">
                <v:path arrowok="t"/>
              </v:shape>
            </v:group>
            <v:group style="position:absolute;left:8615;top:2365;width:87;height:2" coordorigin="8615,2365" coordsize="87,2">
              <v:shape style="position:absolute;left:8615;top:2365;width:87;height:2" coordorigin="8615,2365" coordsize="87,0" path="m8615,2365l8702,2365e" filled="f" stroked="t" strokeweight=".502563pt" strokecolor="#9FFF5F">
                <v:path arrowok="t"/>
              </v:shape>
            </v:group>
            <v:group style="position:absolute;left:8537;top:2350;width:78;height:2" coordorigin="8537,2350" coordsize="78,2">
              <v:shape style="position:absolute;left:8537;top:2350;width:78;height:2" coordorigin="8537,2350" coordsize="78,0" path="m8537,2350l8615,2350e" filled="f" stroked="t" strokeweight=".521676pt" strokecolor="#9FFF5F">
                <v:path arrowok="t"/>
              </v:shape>
            </v:group>
            <v:group style="position:absolute;left:8470;top:2337;width:66;height:2" coordorigin="8470,2337" coordsize="66,2">
              <v:shape style="position:absolute;left:8470;top:2337;width:66;height:2" coordorigin="8470,2337" coordsize="66,0" path="m8470,2337l8537,2337e" filled="f" stroked="t" strokeweight=".520374pt" strokecolor="#9FFF5F">
                <v:path arrowok="t"/>
              </v:shape>
            </v:group>
            <v:group style="position:absolute;left:8384;top:2318;width:86;height:2" coordorigin="8384,2318" coordsize="86,2">
              <v:shape style="position:absolute;left:8384;top:2318;width:86;height:2" coordorigin="8384,2318" coordsize="86,0" path="m8384,2318l8470,2318e" filled="f" stroked="t" strokeweight=".702807pt" strokecolor="#9FFF5F">
                <v:path arrowok="t"/>
              </v:shape>
            </v:group>
            <v:group style="position:absolute;left:8326;top:2299;width:58;height:2" coordorigin="8326,2299" coordsize="58,2">
              <v:shape style="position:absolute;left:8326;top:2299;width:58;height:2" coordorigin="8326,2299" coordsize="58,0" path="m8326,2299l8384,2299e" filled="f" stroked="t" strokeweight=".542781pt" strokecolor="#9FFF5F">
                <v:path arrowok="t"/>
              </v:shape>
            </v:group>
            <v:group style="position:absolute;left:8253;top:2283;width:74;height:2" coordorigin="8253,2283" coordsize="74,2">
              <v:shape style="position:absolute;left:8253;top:2283;width:74;height:2" coordorigin="8253,2283" coordsize="74,0" path="m8253,2283l8326,2283e" filled="f" stroked="t" strokeweight=".682392pt" strokecolor="#9FFF5F">
                <v:path arrowok="t"/>
              </v:shape>
            </v:group>
            <v:group style="position:absolute;left:7488;top:2387;width:2;height:2" coordorigin="7488,2387" coordsize="2,2">
              <v:shape style="position:absolute;left:7488;top:2387;width:2;height:2" coordorigin="7488,2387" coordsize="2,2" path="m7491,2389l7488,2387e" filled="f" stroked="t" strokeweight=".16470pt" strokecolor="#7F0000">
                <v:path arrowok="t"/>
              </v:shape>
            </v:group>
            <v:group style="position:absolute;left:7460;top:2381;width:28;height:2" coordorigin="7460,2381" coordsize="28,2">
              <v:shape style="position:absolute;left:7460;top:2381;width:28;height:2" coordorigin="7460,2381" coordsize="28,0" path="m7460,2381l7488,2381e" filled="f" stroked="t" strokeweight=".59292pt" strokecolor="#7F0000">
                <v:path arrowok="t"/>
              </v:shape>
            </v:group>
            <v:group style="position:absolute;left:7435;top:2370;width:25;height:2" coordorigin="7435,2370" coordsize="25,2">
              <v:shape style="position:absolute;left:7435;top:2370;width:25;height:2" coordorigin="7435,2370" coordsize="25,0" path="m7435,2370l7460,2370e" filled="f" stroked="t" strokeweight=".474336pt" strokecolor="#7F0000">
                <v:path arrowok="t"/>
              </v:shape>
            </v:group>
            <v:group style="position:absolute;left:7431;top:2363;width:5;height:2" coordorigin="7431,2363" coordsize="5,2">
              <v:shape style="position:absolute;left:7431;top:2363;width:5;height:2" coordorigin="7431,2363" coordsize="5,2" path="m7435,2366l7431,2363e" filled="f" stroked="t" strokeweight=".16470pt" strokecolor="#7F0000">
                <v:path arrowok="t"/>
              </v:shape>
            </v:group>
            <v:group style="position:absolute;left:7401;top:2357;width:29;height:2" coordorigin="7401,2357" coordsize="29,2">
              <v:shape style="position:absolute;left:7401;top:2357;width:29;height:2" coordorigin="7401,2357" coordsize="29,0" path="m7401,2357l7431,2357e" filled="f" stroked="t" strokeweight=".632448pt" strokecolor="#7F0000">
                <v:path arrowok="t"/>
              </v:shape>
            </v:group>
            <v:group style="position:absolute;left:7373;top:2344;width:28;height:2" coordorigin="7373,2344" coordsize="28,2">
              <v:shape style="position:absolute;left:7373;top:2344;width:28;height:2" coordorigin="7373,2344" coordsize="28,0" path="m7373,2344l7401,2344e" filled="f" stroked="t" strokeweight=".306225pt" strokecolor="#7F0000">
                <v:path arrowok="t"/>
              </v:shape>
            </v:group>
            <v:group style="position:absolute;left:7344;top:2332;width:29;height:2" coordorigin="7344,2332" coordsize="29,2">
              <v:shape style="position:absolute;left:7344;top:2332;width:29;height:2" coordorigin="7344,2332" coordsize="29,0" path="m7344,2332l7373,2332e" filled="f" stroked="t" strokeweight=".632448pt" strokecolor="#7F0000">
                <v:path arrowok="t"/>
              </v:shape>
            </v:group>
            <v:group style="position:absolute;left:7315;top:2320;width:28;height:2" coordorigin="7315,2320" coordsize="28,2">
              <v:shape style="position:absolute;left:7315;top:2320;width:28;height:2" coordorigin="7315,2320" coordsize="28,0" path="m7315,2320l7344,2320e" filled="f" stroked="t" strokeweight=".347055pt" strokecolor="#7F0000">
                <v:path arrowok="t"/>
              </v:shape>
            </v:group>
            <v:group style="position:absolute;left:7286;top:2306;width:29;height:2" coordorigin="7286,2306" coordsize="29,2">
              <v:shape style="position:absolute;left:7286;top:2306;width:29;height:2" coordorigin="7286,2306" coordsize="29,0" path="m7286,2306l7315,2306e" filled="f" stroked="t" strokeweight=".632448pt" strokecolor="#7F0000">
                <v:path arrowok="t"/>
              </v:shape>
            </v:group>
            <v:group style="position:absolute;left:7281;top:2297;width:6;height:3" coordorigin="7281,2297" coordsize="6,3">
              <v:shape style="position:absolute;left:7281;top:2297;width:6;height:3" coordorigin="7281,2297" coordsize="6,3" path="m7286,2300l7281,2297e" filled="f" stroked="t" strokeweight=".16470pt" strokecolor="#7F0000">
                <v:path arrowok="t"/>
              </v:shape>
            </v:group>
            <v:group style="position:absolute;left:7258;top:2292;width:23;height:2" coordorigin="7258,2292" coordsize="23,2">
              <v:shape style="position:absolute;left:7258;top:2292;width:23;height:2" coordorigin="7258,2292" coordsize="23,0" path="m7258,2292l7281,2292e" filled="f" stroked="t" strokeweight=".513864pt" strokecolor="#7F0000">
                <v:path arrowok="t"/>
              </v:shape>
            </v:group>
            <v:group style="position:absolute;left:7228;top:2277;width:29;height:2" coordorigin="7228,2277" coordsize="29,2">
              <v:shape style="position:absolute;left:7228;top:2277;width:29;height:2" coordorigin="7228,2277" coordsize="29,0" path="m7228,2277l7258,2277e" filled="f" stroked="t" strokeweight=".347055pt" strokecolor="#7F0000">
                <v:path arrowok="t"/>
              </v:shape>
            </v:group>
            <v:group style="position:absolute;left:7200;top:2266;width:28;height:2" coordorigin="7200,2266" coordsize="28,2">
              <v:shape style="position:absolute;left:7200;top:2266;width:28;height:2" coordorigin="7200,2266" coordsize="28,0" path="m7200,2266l7228,2266e" filled="f" stroked="t" strokeweight=".711504pt" strokecolor="#7F0000">
                <v:path arrowok="t"/>
              </v:shape>
            </v:group>
            <v:group style="position:absolute;left:7183;top:2255;width:17;height:2" coordorigin="7183,2255" coordsize="17,2">
              <v:shape style="position:absolute;left:7183;top:2255;width:17;height:2" coordorigin="7183,2255" coordsize="17,0" path="m7183,2255l7200,2255e" filled="f" stroked="t" strokeweight=".355752pt" strokecolor="#7F0000">
                <v:path arrowok="t"/>
              </v:shape>
            </v:group>
            <v:group style="position:absolute;left:6594;top:2389;width:2859;height:2" coordorigin="6594,2389" coordsize="2859,2">
              <v:shape style="position:absolute;left:6594;top:2389;width:2859;height:2" coordorigin="6594,2389" coordsize="2859,0" path="m6594,2389l9453,2389e" filled="f" stroked="t" strokeweight=".164744pt" strokecolor="#000000">
                <v:path arrowok="t"/>
              </v:shape>
            </v:group>
            <v:group style="position:absolute;left:7431;top:1953;width:9;height:2" coordorigin="7431,1953" coordsize="9,2">
              <v:shape style="position:absolute;left:7431;top:1953;width:9;height:2" coordorigin="7431,1953" coordsize="9,0" path="m7431,1953l7440,1953e" filled="f" stroked="t" strokeweight=".237168pt" strokecolor="#9FFF5F">
                <v:path arrowok="t"/>
              </v:shape>
            </v:group>
            <v:group style="position:absolute;left:7401;top:1935;width:29;height:16" coordorigin="7401,1935" coordsize="29,16">
              <v:shape style="position:absolute;left:7401;top:1935;width:29;height:16" coordorigin="7401,1935" coordsize="29,16" path="m7431,1951l7401,1935e" filled="f" stroked="t" strokeweight=".16470pt" strokecolor="#9FFF5F">
                <v:path arrowok="t"/>
              </v:shape>
            </v:group>
            <v:group style="position:absolute;left:7398;top:1932;width:4;height:2" coordorigin="7398,1932" coordsize="4,2">
              <v:shape style="position:absolute;left:7398;top:1932;width:4;height:2" coordorigin="7398,1932" coordsize="4,2" path="m7401,1935l7398,1932e" filled="f" stroked="t" strokeweight=".16470pt" strokecolor="#9FFF5F">
                <v:path arrowok="t"/>
              </v:shape>
            </v:group>
            <v:group style="position:absolute;left:7373;top:1919;width:25;height:13" coordorigin="7373,1919" coordsize="25,13">
              <v:shape style="position:absolute;left:7373;top:1919;width:25;height:13" coordorigin="7373,1919" coordsize="25,13" path="m7398,1932l7373,1919e" filled="f" stroked="t" strokeweight=".16470pt" strokecolor="#9FFF5F">
                <v:path arrowok="t"/>
              </v:shape>
            </v:group>
            <v:group style="position:absolute;left:7357;top:1910;width:16;height:9" coordorigin="7357,1910" coordsize="16,9">
              <v:shape style="position:absolute;left:7357;top:1910;width:16;height:9" coordorigin="7357,1910" coordsize="16,9" path="m7373,1919l7357,1910e" filled="f" stroked="t" strokeweight=".16470pt" strokecolor="#9FFF5F">
                <v:path arrowok="t"/>
              </v:shape>
            </v:group>
            <v:group style="position:absolute;left:7344;top:1902;width:13;height:7" coordorigin="7344,1902" coordsize="13,7">
              <v:shape style="position:absolute;left:7344;top:1902;width:13;height:7" coordorigin="7344,1902" coordsize="13,7" path="m7357,1910l7344,1902e" filled="f" stroked="t" strokeweight=".16470pt" strokecolor="#9FFF5F">
                <v:path arrowok="t"/>
              </v:shape>
            </v:group>
            <v:group style="position:absolute;left:7318;top:1887;width:26;height:15" coordorigin="7318,1887" coordsize="26,15">
              <v:shape style="position:absolute;left:7318;top:1887;width:26;height:15" coordorigin="7318,1887" coordsize="26,15" path="m7344,1902l7318,1887e" filled="f" stroked="t" strokeweight=".16470pt" strokecolor="#9FFF5F">
                <v:path arrowok="t"/>
              </v:shape>
            </v:group>
            <v:group style="position:absolute;left:7315;top:1886;width:2;height:2" coordorigin="7315,1886" coordsize="2,2">
              <v:shape style="position:absolute;left:7315;top:1886;width:2;height:2" coordorigin="7315,1886" coordsize="2,2" path="m7318,1887l7315,1886e" filled="f" stroked="t" strokeweight=".16470pt" strokecolor="#9FFF5F">
                <v:path arrowok="t"/>
              </v:shape>
            </v:group>
            <v:group style="position:absolute;left:7286;top:1868;width:29;height:17" coordorigin="7286,1868" coordsize="29,17">
              <v:shape style="position:absolute;left:7286;top:1868;width:29;height:17" coordorigin="7286,1868" coordsize="29,17" path="m7315,1886l7286,1868e" filled="f" stroked="t" strokeweight=".16470pt" strokecolor="#9FFF5F">
                <v:path arrowok="t"/>
              </v:shape>
            </v:group>
            <v:group style="position:absolute;left:7279;top:1864;width:7;height:4" coordorigin="7279,1864" coordsize="7,4">
              <v:shape style="position:absolute;left:7279;top:1864;width:7;height:4" coordorigin="7279,1864" coordsize="7,4" path="m7286,1868l7279,1864e" filled="f" stroked="t" strokeweight=".16470pt" strokecolor="#9FFF5F">
                <v:path arrowok="t"/>
              </v:shape>
            </v:group>
            <v:group style="position:absolute;left:7258;top:1851;width:21;height:13" coordorigin="7258,1851" coordsize="21,13">
              <v:shape style="position:absolute;left:7258;top:1851;width:21;height:13" coordorigin="7258,1851" coordsize="21,13" path="m7279,1864l7258,1851e" filled="f" stroked="t" strokeweight=".16470pt" strokecolor="#9FFF5F">
                <v:path arrowok="t"/>
              </v:shape>
            </v:group>
            <v:group style="position:absolute;left:7243;top:1842;width:15;height:9" coordorigin="7243,1842" coordsize="15,9">
              <v:shape style="position:absolute;left:7243;top:1842;width:15;height:9" coordorigin="7243,1842" coordsize="15,9" path="m7258,1851l7243,1842e" filled="f" stroked="t" strokeweight=".16470pt" strokecolor="#9FFF5F">
                <v:path arrowok="t"/>
              </v:shape>
            </v:group>
            <v:group style="position:absolute;left:7228;top:1833;width:14;height:9" coordorigin="7228,1833" coordsize="14,9">
              <v:shape style="position:absolute;left:7228;top:1833;width:14;height:9" coordorigin="7228,1833" coordsize="14,9" path="m7243,1842l7228,1833e" filled="f" stroked="t" strokeweight=".16470pt" strokecolor="#9FFF5F">
                <v:path arrowok="t"/>
              </v:shape>
            </v:group>
            <v:group style="position:absolute;left:7207;top:1819;width:21;height:14" coordorigin="7207,1819" coordsize="21,14">
              <v:shape style="position:absolute;left:7207;top:1819;width:21;height:14" coordorigin="7207,1819" coordsize="21,14" path="m7228,1833l7207,1819e" filled="f" stroked="t" strokeweight=".16470pt" strokecolor="#9FFF5F">
                <v:path arrowok="t"/>
              </v:shape>
            </v:group>
            <v:group style="position:absolute;left:7200;top:1814;width:7;height:5" coordorigin="7200,1814" coordsize="7,5">
              <v:shape style="position:absolute;left:7200;top:1814;width:7;height:5" coordorigin="7200,1814" coordsize="7,5" path="m7207,1819l7200,1814e" filled="f" stroked="t" strokeweight=".16470pt" strokecolor="#9FFF5F">
                <v:path arrowok="t"/>
              </v:shape>
            </v:group>
            <v:group style="position:absolute;left:7172;top:1796;width:28;height:18" coordorigin="7172,1796" coordsize="28,18">
              <v:shape style="position:absolute;left:7172;top:1796;width:28;height:18" coordorigin="7172,1796" coordsize="28,18" path="m7200,1814l7172,1796e" filled="f" stroked="t" strokeweight=".16470pt" strokecolor="#9FFF5F">
                <v:path arrowok="t"/>
              </v:shape>
            </v:group>
            <v:group style="position:absolute;left:7171;top:1795;width:2;height:2" coordorigin="7171,1795" coordsize="2,2">
              <v:shape style="position:absolute;left:7171;top:1795;width:2;height:2" coordorigin="7171,1795" coordsize="2,0" path="m7171,1795l7172,1795e" filled="f" stroked="t" strokeweight=".039528pt" strokecolor="#9FFF5F">
                <v:path arrowok="t"/>
              </v:shape>
            </v:group>
            <v:group style="position:absolute;left:7142;top:1775;width:28;height:20" coordorigin="7142,1775" coordsize="28,20">
              <v:shape style="position:absolute;left:7142;top:1775;width:28;height:20" coordorigin="7142,1775" coordsize="28,20" path="m7171,1795l7142,1775e" filled="f" stroked="t" strokeweight=".16470pt" strokecolor="#9FFF5F">
                <v:path arrowok="t"/>
              </v:shape>
            </v:group>
            <v:group style="position:absolute;left:7139;top:1773;width:3;height:2" coordorigin="7139,1773" coordsize="3,2">
              <v:shape style="position:absolute;left:7139;top:1773;width:3;height:2" coordorigin="7139,1773" coordsize="3,2" path="m7142,1775l7139,1773e" filled="f" stroked="t" strokeweight=".16470pt" strokecolor="#9FFF5F">
                <v:path arrowok="t"/>
              </v:shape>
            </v:group>
            <v:group style="position:absolute;left:7113;top:1755;width:26;height:17" coordorigin="7113,1755" coordsize="26,17">
              <v:shape style="position:absolute;left:7113;top:1755;width:26;height:17" coordorigin="7113,1755" coordsize="26,17" path="m7139,1773l7113,1755e" filled="f" stroked="t" strokeweight=".16470pt" strokecolor="#9FFF5F">
                <v:path arrowok="t"/>
              </v:shape>
            </v:group>
            <v:group style="position:absolute;left:7107;top:1751;width:6;height:5" coordorigin="7107,1751" coordsize="6,5">
              <v:shape style="position:absolute;left:7107;top:1751;width:6;height:5" coordorigin="7107,1751" coordsize="6,5" path="m7113,1755l7107,1751e" filled="f" stroked="t" strokeweight=".16470pt" strokecolor="#9FFF5F">
                <v:path arrowok="t"/>
              </v:shape>
            </v:group>
            <v:group style="position:absolute;left:7084;top:1734;width:22;height:17" coordorigin="7084,1734" coordsize="22,17">
              <v:shape style="position:absolute;left:7084;top:1734;width:22;height:17" coordorigin="7084,1734" coordsize="22,17" path="m7107,1751l7084,1734e" filled="f" stroked="t" strokeweight=".16470pt" strokecolor="#9FFF5F">
                <v:path arrowok="t"/>
              </v:shape>
            </v:group>
            <v:group style="position:absolute;left:7075;top:1728;width:9;height:6" coordorigin="7075,1728" coordsize="9,6">
              <v:shape style="position:absolute;left:7075;top:1728;width:9;height:6" coordorigin="7075,1728" coordsize="9,6" path="m7084,1734l7075,1728e" filled="f" stroked="t" strokeweight=".16470pt" strokecolor="#9FFF5F">
                <v:path arrowok="t"/>
              </v:shape>
            </v:group>
            <v:group style="position:absolute;left:7055;top:1713;width:20;height:15" coordorigin="7055,1713" coordsize="20,15">
              <v:shape style="position:absolute;left:7055;top:1713;width:20;height:15" coordorigin="7055,1713" coordsize="20,15" path="m7075,1728l7055,1713e" filled="f" stroked="t" strokeweight=".16470pt" strokecolor="#9FFF5F">
                <v:path arrowok="t"/>
              </v:shape>
            </v:group>
            <v:group style="position:absolute;left:7045;top:1705;width:10;height:8" coordorigin="7045,1705" coordsize="10,8">
              <v:shape style="position:absolute;left:7045;top:1705;width:10;height:8" coordorigin="7045,1705" coordsize="10,8" path="m7055,1713l7045,1705e" filled="f" stroked="t" strokeweight=".16470pt" strokecolor="#9FFF5F">
                <v:path arrowok="t"/>
              </v:shape>
            </v:group>
            <v:group style="position:absolute;left:7027;top:1691;width:18;height:14" coordorigin="7027,1691" coordsize="18,14">
              <v:shape style="position:absolute;left:7027;top:1691;width:18;height:14" coordorigin="7027,1691" coordsize="18,14" path="m7045,1705l7027,1691e" filled="f" stroked="t" strokeweight=".16470pt" strokecolor="#9FFF5F">
                <v:path arrowok="t"/>
              </v:shape>
            </v:group>
            <v:group style="position:absolute;left:7016;top:1682;width:11;height:9" coordorigin="7016,1682" coordsize="11,9">
              <v:shape style="position:absolute;left:7016;top:1682;width:11;height:9" coordorigin="7016,1682" coordsize="11,9" path="m7027,1691l7016,1682e" filled="f" stroked="t" strokeweight=".16470pt" strokecolor="#9FFF5F">
                <v:path arrowok="t"/>
              </v:shape>
            </v:group>
            <v:group style="position:absolute;left:6997;top:1668;width:18;height:14" coordorigin="6997,1668" coordsize="18,14">
              <v:shape style="position:absolute;left:6997;top:1668;width:18;height:14" coordorigin="6997,1668" coordsize="18,14" path="m7016,1682l6997,1668e" filled="f" stroked="t" strokeweight=".16470pt" strokecolor="#9FFF5F">
                <v:path arrowok="t"/>
              </v:shape>
            </v:group>
            <v:group style="position:absolute;left:6987;top:1659;width:10;height:9" coordorigin="6987,1659" coordsize="10,9">
              <v:shape style="position:absolute;left:6987;top:1659;width:10;height:9" coordorigin="6987,1659" coordsize="10,9" path="m6997,1668l6987,1659e" filled="f" stroked="t" strokeweight=".16470pt" strokecolor="#9FFF5F">
                <v:path arrowok="t"/>
              </v:shape>
            </v:group>
            <v:group style="position:absolute;left:6968;top:1644;width:19;height:15" coordorigin="6968,1644" coordsize="19,15">
              <v:shape style="position:absolute;left:6968;top:1644;width:19;height:15" coordorigin="6968,1644" coordsize="19,15" path="m6987,1659l6968,1644e" filled="f" stroked="t" strokeweight=".16470pt" strokecolor="#9FFF5F">
                <v:path arrowok="t"/>
              </v:shape>
            </v:group>
            <v:group style="position:absolute;left:6960;top:1637;width:9;height:7" coordorigin="6960,1637" coordsize="9,7">
              <v:shape style="position:absolute;left:6960;top:1637;width:9;height:7" coordorigin="6960,1637" coordsize="9,7" path="m6968,1644l6960,1637e" filled="f" stroked="t" strokeweight=".16470pt" strokecolor="#9FFF5F">
                <v:path arrowok="t"/>
              </v:shape>
            </v:group>
            <v:group style="position:absolute;left:6940;top:1619;width:20;height:18" coordorigin="6940,1619" coordsize="20,18">
              <v:shape style="position:absolute;left:6940;top:1619;width:20;height:18" coordorigin="6940,1619" coordsize="20,18" path="m6960,1637l6940,1619e" filled="f" stroked="t" strokeweight=".16470pt" strokecolor="#9FFF5F">
                <v:path arrowok="t"/>
              </v:shape>
            </v:group>
            <v:group style="position:absolute;left:6933;top:1614;width:6;height:5" coordorigin="6933,1614" coordsize="6,5">
              <v:shape style="position:absolute;left:6933;top:1614;width:6;height:5" coordorigin="6933,1614" coordsize="6,5" path="m6940,1619l6933,1614e" filled="f" stroked="t" strokeweight=".16470pt" strokecolor="#9FFF5F">
                <v:path arrowok="t"/>
              </v:shape>
            </v:group>
            <v:group style="position:absolute;left:6911;top:1593;width:23;height:21" coordorigin="6911,1593" coordsize="23,21">
              <v:shape style="position:absolute;left:6911;top:1593;width:23;height:21" coordorigin="6911,1593" coordsize="23,21" path="m6933,1614l6911,1593e" filled="f" stroked="t" strokeweight=".16470pt" strokecolor="#9FFF5F">
                <v:path arrowok="t"/>
              </v:shape>
            </v:group>
            <v:group style="position:absolute;left:6908;top:1591;width:2;height:2" coordorigin="6908,1591" coordsize="2,2">
              <v:shape style="position:absolute;left:6908;top:1591;width:2;height:2" coordorigin="6908,1591" coordsize="2,2" path="m6911,1593l6908,1591e" filled="f" stroked="t" strokeweight=".16470pt" strokecolor="#9FFF5F">
                <v:path arrowok="t"/>
              </v:shape>
            </v:group>
            <v:group style="position:absolute;left:6884;top:1568;width:25;height:23" coordorigin="6884,1568" coordsize="25,23">
              <v:shape style="position:absolute;left:6884;top:1568;width:25;height:23" coordorigin="6884,1568" coordsize="25,23" path="m6908,1591l6884,1568e" filled="f" stroked="t" strokeweight=".16470pt" strokecolor="#9FFF5F">
                <v:path arrowok="t"/>
              </v:shape>
            </v:group>
            <v:group style="position:absolute;left:6882;top:1566;width:2;height:2" coordorigin="6882,1566" coordsize="2,2">
              <v:shape style="position:absolute;left:6882;top:1566;width:2;height:2" coordorigin="6882,1566" coordsize="2,2" path="m6884,1568l6882,1566e" filled="f" stroked="t" strokeweight=".16470pt" strokecolor="#9FFF5F">
                <v:path arrowok="t"/>
              </v:shape>
            </v:group>
            <v:group style="position:absolute;left:6860;top:1545;width:22;height:21" coordorigin="6860,1545" coordsize="22,21">
              <v:shape style="position:absolute;left:6860;top:1545;width:22;height:21" coordorigin="6860,1545" coordsize="22,21" path="m6882,1566l6860,1545e" filled="f" stroked="t" strokeweight=".16470pt" strokecolor="#9FFF5F">
                <v:path arrowok="t"/>
              </v:shape>
            </v:group>
            <v:group style="position:absolute;left:6853;top:1538;width:7;height:7" coordorigin="6853,1538" coordsize="7,7">
              <v:shape style="position:absolute;left:6853;top:1538;width:7;height:7" coordorigin="6853,1538" coordsize="7,7" path="m6860,1545l6853,1538e" filled="f" stroked="t" strokeweight=".16470pt" strokecolor="#9FFF5F">
                <v:path arrowok="t"/>
              </v:shape>
            </v:group>
            <v:group style="position:absolute;left:6837;top:1522;width:16;height:16" coordorigin="6837,1522" coordsize="16,16">
              <v:shape style="position:absolute;left:6837;top:1522;width:16;height:16" coordorigin="6837,1522" coordsize="16,16" path="m6853,1538l6837,1522e" filled="f" stroked="t" strokeweight=".16470pt" strokecolor="#9FFF5F">
                <v:path arrowok="t"/>
              </v:shape>
            </v:group>
            <v:group style="position:absolute;left:6824;top:1509;width:13;height:13" coordorigin="6824,1509" coordsize="13,13">
              <v:shape style="position:absolute;left:6824;top:1509;width:13;height:13" coordorigin="6824,1509" coordsize="13,13" path="m6837,1522l6824,1509e" filled="f" stroked="t" strokeweight=".16470pt" strokecolor="#9FFF5F">
                <v:path arrowok="t"/>
              </v:shape>
            </v:group>
            <v:group style="position:absolute;left:6816;top:1500;width:9;height:9" coordorigin="6816,1500" coordsize="9,9">
              <v:shape style="position:absolute;left:6816;top:1500;width:9;height:9" coordorigin="6816,1500" coordsize="9,9" path="m6824,1509l6816,1500e" filled="f" stroked="t" strokeweight=".16470pt" strokecolor="#9FFF5F">
                <v:path arrowok="t"/>
              </v:shape>
            </v:group>
            <v:group style="position:absolute;left:6795;top:1478;width:21;height:22" coordorigin="6795,1478" coordsize="21,22">
              <v:shape style="position:absolute;left:6795;top:1478;width:21;height:22" coordorigin="6795,1478" coordsize="21,22" path="m6816,1500l6795,1478e" filled="f" stroked="t" strokeweight=".16470pt" strokecolor="#9FFF5F">
                <v:path arrowok="t"/>
              </v:shape>
            </v:group>
            <v:group style="position:absolute;left:6794;top:1477;width:2;height:2" coordorigin="6794,1477" coordsize="2,2">
              <v:shape style="position:absolute;left:6794;top:1477;width:2;height:2" coordorigin="6794,1477" coordsize="1,1" path="m6795,1478l6794,1477e" filled="f" stroked="t" strokeweight=".16470pt" strokecolor="#9FFF5F">
                <v:path arrowok="t"/>
              </v:shape>
            </v:group>
            <v:group style="position:absolute;left:6775;top:1454;width:20;height:23" coordorigin="6775,1454" coordsize="20,23">
              <v:shape style="position:absolute;left:6775;top:1454;width:20;height:23" coordorigin="6775,1454" coordsize="20,23" path="m6794,1477l6775,1454e" filled="f" stroked="t" strokeweight=".16470pt" strokecolor="#9FFF5F">
                <v:path arrowok="t"/>
              </v:shape>
            </v:group>
            <v:group style="position:absolute;left:6767;top:1445;width:8;height:9" coordorigin="6767,1445" coordsize="8,9">
              <v:shape style="position:absolute;left:6767;top:1445;width:8;height:9" coordorigin="6767,1445" coordsize="8,9" path="m6775,1454l6767,1445e" filled="f" stroked="t" strokeweight=".16470pt" strokecolor="#9FFF5F">
                <v:path arrowok="t"/>
              </v:shape>
            </v:group>
            <v:group style="position:absolute;left:6756;top:1431;width:11;height:13" coordorigin="6756,1431" coordsize="11,13">
              <v:shape style="position:absolute;left:6756;top:1431;width:11;height:13" coordorigin="6756,1431" coordsize="11,13" path="m6767,1445l6756,1431e" filled="f" stroked="t" strokeweight=".16470pt" strokecolor="#9FFF5F">
                <v:path arrowok="t"/>
              </v:shape>
            </v:group>
            <v:group style="position:absolute;left:6737;top:1409;width:18;height:22" coordorigin="6737,1409" coordsize="18,22">
              <v:shape style="position:absolute;left:6737;top:1409;width:18;height:22" coordorigin="6737,1409" coordsize="18,22" path="m6756,1431l6737,1409e" filled="f" stroked="t" strokeweight=".16470pt" strokecolor="#9FFF5F">
                <v:path arrowok="t"/>
              </v:shape>
            </v:group>
            <v:group style="position:absolute;left:6736;top:1409;width:3;height:2" coordorigin="6736,1409" coordsize="3,2">
              <v:shape style="position:absolute;left:6736;top:1409;width:3;height:2" coordorigin="6736,1409" coordsize="3,0" path="m6736,1409l6739,1409e" filled="f" stroked="t" strokeweight=".039528pt" strokecolor="#9FFF5F">
                <v:path arrowok="t"/>
              </v:shape>
            </v:group>
            <v:group style="position:absolute;left:6720;top:1386;width:17;height:22" coordorigin="6720,1386" coordsize="17,22">
              <v:shape style="position:absolute;left:6720;top:1386;width:17;height:22" coordorigin="6720,1386" coordsize="17,22" path="m6737,1408l6720,1386e" filled="f" stroked="t" strokeweight=".16470pt" strokecolor="#9FFF5F">
                <v:path arrowok="t"/>
              </v:shape>
            </v:group>
            <v:group style="position:absolute;left:6709;top:1370;width:11;height:16" coordorigin="6709,1370" coordsize="11,16">
              <v:shape style="position:absolute;left:6709;top:1370;width:11;height:16" coordorigin="6709,1370" coordsize="11,16" path="m6720,1386l6709,1370e" filled="f" stroked="t" strokeweight=".16470pt" strokecolor="#9FFF5F">
                <v:path arrowok="t"/>
              </v:shape>
            </v:group>
            <v:group style="position:absolute;left:6703;top:1363;width:6;height:7" coordorigin="6703,1363" coordsize="6,7">
              <v:shape style="position:absolute;left:6703;top:1363;width:6;height:7" coordorigin="6703,1363" coordsize="6,7" path="m6709,1370l6703,1363e" filled="f" stroked="t" strokeweight=".16470pt" strokecolor="#9FFF5F">
                <v:path arrowok="t"/>
              </v:shape>
            </v:group>
            <v:group style="position:absolute;left:6688;top:1340;width:16;height:23" coordorigin="6688,1340" coordsize="16,23">
              <v:shape style="position:absolute;left:6688;top:1340;width:16;height:23" coordorigin="6688,1340" coordsize="16,23" path="m6703,1363l6688,1340e" filled="f" stroked="t" strokeweight=".16470pt" strokecolor="#9FFF5F">
                <v:path arrowok="t"/>
              </v:shape>
            </v:group>
            <v:group style="position:absolute;left:6680;top:1328;width:8;height:12" coordorigin="6680,1328" coordsize="8,12">
              <v:shape style="position:absolute;left:6680;top:1328;width:8;height:12" coordorigin="6680,1328" coordsize="8,12" path="m6688,1340l6680,1328e" filled="f" stroked="t" strokeweight=".16470pt" strokecolor="#9FFF5F">
                <v:path arrowok="t"/>
              </v:shape>
            </v:group>
            <v:group style="position:absolute;left:6673;top:1317;width:7;height:11" coordorigin="6673,1317" coordsize="7,11">
              <v:shape style="position:absolute;left:6673;top:1317;width:7;height:11" coordorigin="6673,1317" coordsize="7,11" path="m6680,1328l6673,1317e" filled="f" stroked="t" strokeweight=".16470pt" strokecolor="#9FFF5F">
                <v:path arrowok="t"/>
              </v:shape>
            </v:group>
            <v:group style="position:absolute;left:6658;top:1294;width:14;height:23" coordorigin="6658,1294" coordsize="14,23">
              <v:shape style="position:absolute;left:6658;top:1294;width:14;height:23" coordorigin="6658,1294" coordsize="14,23" path="m6673,1317l6658,1294e" filled="f" stroked="t" strokeweight=".16470pt" strokecolor="#9FFF5F">
                <v:path arrowok="t"/>
              </v:shape>
            </v:group>
            <v:group style="position:absolute;left:6651;top:1282;width:7;height:13" coordorigin="6651,1282" coordsize="7,13">
              <v:shape style="position:absolute;left:6651;top:1282;width:7;height:13" coordorigin="6651,1282" coordsize="7,13" path="m6658,1294l6651,1282e" filled="f" stroked="t" strokeweight=".16470pt" strokecolor="#9FFF5F">
                <v:path arrowok="t"/>
              </v:shape>
            </v:group>
            <v:group style="position:absolute;left:6646;top:1272;width:6;height:10" coordorigin="6646,1272" coordsize="6,10">
              <v:shape style="position:absolute;left:6646;top:1272;width:6;height:10" coordorigin="6646,1272" coordsize="6,10" path="m6651,1282l6646,1272e" filled="f" stroked="t" strokeweight=".16470pt" strokecolor="#9FFF5F">
                <v:path arrowok="t"/>
              </v:shape>
            </v:group>
            <v:group style="position:absolute;left:6633;top:1249;width:13;height:22" coordorigin="6633,1249" coordsize="13,22">
              <v:shape style="position:absolute;left:6633;top:1249;width:13;height:22" coordorigin="6633,1249" coordsize="13,22" path="m6646,1272l6633,1249e" filled="f" stroked="t" strokeweight=".16470pt" strokecolor="#9FFF5F">
                <v:path arrowok="t"/>
              </v:shape>
            </v:group>
            <v:group style="position:absolute;left:6628;top:1226;width:2;height:23" coordorigin="6628,1226" coordsize="2,23">
              <v:shape style="position:absolute;left:6628;top:1226;width:2;height:23" coordorigin="6628,1226" coordsize="0,23" path="m6628,1226l6628,1249e" filled="f" stroked="t" strokeweight=".553392pt" strokecolor="#9FFF5F">
                <v:path arrowok="t"/>
              </v:shape>
            </v:group>
            <v:group style="position:absolute;left:6622;top:1225;width:2;height:3" coordorigin="6622,1225" coordsize="2,3">
              <v:shape style="position:absolute;left:6622;top:1225;width:2;height:3" coordorigin="6622,1225" coordsize="0,3" path="m6622,1225l6622,1228e" filled="f" stroked="t" strokeweight="0pt" strokecolor="#9FFF5F">
                <v:path arrowok="t"/>
              </v:shape>
            </v:group>
            <v:group style="position:absolute;left:6612;top:1181;width:2;height:46" coordorigin="6612,1181" coordsize="2,46">
              <v:shape style="position:absolute;left:6612;top:1181;width:2;height:46" coordorigin="6612,1181" coordsize="0,46" path="m6612,1181l6612,1226e" filled="f" stroked="t" strokeweight=".530825pt" strokecolor="#9FFF5F">
                <v:path arrowok="t"/>
              </v:shape>
            </v:group>
            <v:group style="position:absolute;left:6597;top:1158;width:2;height:23" coordorigin="6597,1158" coordsize="2,23">
              <v:shape style="position:absolute;left:6597;top:1158;width:2;height:23" coordorigin="6597,1158" coordsize="0,23" path="m6597,1158l6597,1181e" filled="f" stroked="t" strokeweight=".39528pt" strokecolor="#9FFF5F">
                <v:path arrowok="t"/>
              </v:shape>
            </v:group>
            <v:group style="position:absolute;left:6598;top:770;width:2;height:29" coordorigin="6598,770" coordsize="2,29">
              <v:shape style="position:absolute;left:6598;top:770;width:2;height:29" coordorigin="6598,770" coordsize="0,29" path="m6598,770l6598,800e" filled="f" stroked="t" strokeweight=".326674pt" strokecolor="#9FFF5F">
                <v:path arrowok="t"/>
              </v:shape>
            </v:group>
            <v:group style="position:absolute;left:6606;top:748;width:13;height:22" coordorigin="6606,748" coordsize="13,22">
              <v:shape style="position:absolute;left:6606;top:748;width:13;height:22" coordorigin="6606,748" coordsize="13,22" path="m6606,770l6619,748e" filled="f" stroked="t" strokeweight=".16470pt" strokecolor="#9FFF5F">
                <v:path arrowok="t"/>
              </v:shape>
            </v:group>
            <v:group style="position:absolute;left:6619;top:743;width:3;height:6" coordorigin="6619,743" coordsize="3,6">
              <v:shape style="position:absolute;left:6619;top:743;width:3;height:6" coordorigin="6619,743" coordsize="3,6" path="m6619,748l6622,743e" filled="f" stroked="t" strokeweight=".16470pt" strokecolor="#9FFF5F">
                <v:path arrowok="t"/>
              </v:shape>
            </v:group>
            <v:group style="position:absolute;left:6622;top:725;width:11;height:17" coordorigin="6622,725" coordsize="11,17">
              <v:shape style="position:absolute;left:6622;top:725;width:11;height:17" coordorigin="6622,725" coordsize="11,17" path="m6622,743l6633,725e" filled="f" stroked="t" strokeweight=".16470pt" strokecolor="#9FFF5F">
                <v:path arrowok="t"/>
              </v:shape>
            </v:group>
            <v:group style="position:absolute;left:6633;top:702;width:16;height:23" coordorigin="6633,702" coordsize="16,23">
              <v:shape style="position:absolute;left:6633;top:702;width:16;height:23" coordorigin="6633,702" coordsize="16,23" path="m6633,725l6649,702e" filled="f" stroked="t" strokeweight=".16470pt" strokecolor="#9FFF5F">
                <v:path arrowok="t"/>
              </v:shape>
            </v:group>
            <v:group style="position:absolute;left:6649;top:699;width:2;height:3" coordorigin="6649,699" coordsize="2,3">
              <v:shape style="position:absolute;left:6649;top:699;width:2;height:3" coordorigin="6649,699" coordsize="2,3" path="m6649,702l6651,699e" filled="f" stroked="t" strokeweight=".16470pt" strokecolor="#9FFF5F">
                <v:path arrowok="t"/>
              </v:shape>
            </v:group>
            <v:group style="position:absolute;left:6651;top:679;width:15;height:20" coordorigin="6651,679" coordsize="15,20">
              <v:shape style="position:absolute;left:6651;top:679;width:15;height:20" coordorigin="6651,679" coordsize="15,20" path="m6651,699l6666,679e" filled="f" stroked="t" strokeweight=".16470pt" strokecolor="#9FFF5F">
                <v:path arrowok="t"/>
              </v:shape>
            </v:group>
            <v:group style="position:absolute;left:6666;top:664;width:13;height:16" coordorigin="6666,664" coordsize="13,16">
              <v:shape style="position:absolute;left:6666;top:664;width:13;height:16" coordorigin="6666,664" coordsize="13,16" path="m6666,679l6680,664e" filled="f" stroked="t" strokeweight=".16470pt" strokecolor="#9FFF5F">
                <v:path arrowok="t"/>
              </v:shape>
            </v:group>
            <v:group style="position:absolute;left:6680;top:656;width:6;height:7" coordorigin="6680,656" coordsize="6,7">
              <v:shape style="position:absolute;left:6680;top:656;width:6;height:7" coordorigin="6680,656" coordsize="6,7" path="m6680,664l6686,656e" filled="f" stroked="t" strokeweight=".16470pt" strokecolor="#9FFF5F">
                <v:path arrowok="t"/>
              </v:shape>
            </v:group>
            <v:group style="position:absolute;left:6686;top:634;width:22;height:22" coordorigin="6686,634" coordsize="22,22">
              <v:shape style="position:absolute;left:6686;top:634;width:22;height:22" coordorigin="6686,634" coordsize="22,22" path="m6686,656l6708,634e" filled="f" stroked="t" strokeweight=".16470pt" strokecolor="#9FFF5F">
                <v:path arrowok="t"/>
              </v:shape>
            </v:group>
            <v:group style="position:absolute;left:6708;top:634;width:2;height:2" coordorigin="6708,634" coordsize="2,2">
              <v:shape style="position:absolute;left:6708;top:634;width:2;height:2" coordorigin="6708,634" coordsize="1,1" path="m6708,634l6709,634e" filled="f" stroked="t" strokeweight=".16470pt" strokecolor="#9FFF5F">
                <v:path arrowok="t"/>
              </v:shape>
            </v:group>
            <v:group style="position:absolute;left:6709;top:611;width:24;height:22" coordorigin="6709,611" coordsize="24,22">
              <v:shape style="position:absolute;left:6709;top:611;width:24;height:22" coordorigin="6709,611" coordsize="24,22" path="m6709,634l6733,611e" filled="f" stroked="t" strokeweight=".16470pt" strokecolor="#9FFF5F">
                <v:path arrowok="t"/>
              </v:shape>
            </v:group>
            <v:group style="position:absolute;left:6733;top:607;width:5;height:4" coordorigin="6733,607" coordsize="5,4">
              <v:shape style="position:absolute;left:6733;top:607;width:5;height:4" coordorigin="6733,607" coordsize="5,4" path="m6733,611l6737,607e" filled="f" stroked="t" strokeweight=".16470pt" strokecolor="#9FFF5F">
                <v:path arrowok="t"/>
              </v:shape>
            </v:group>
            <v:group style="position:absolute;left:6737;top:589;width:23;height:19" coordorigin="6737,589" coordsize="23,19">
              <v:shape style="position:absolute;left:6737;top:589;width:23;height:19" coordorigin="6737,589" coordsize="23,19" path="m6737,607l6760,589e" filled="f" stroked="t" strokeweight=".16470pt" strokecolor="#9FFF5F">
                <v:path arrowok="t"/>
              </v:shape>
            </v:group>
            <v:group style="position:absolute;left:6760;top:584;width:6;height:5" coordorigin="6760,584" coordsize="6,5">
              <v:shape style="position:absolute;left:6760;top:584;width:6;height:5" coordorigin="6760,584" coordsize="6,5" path="m6760,589l6767,584e" filled="f" stroked="t" strokeweight=".16470pt" strokecolor="#9FFF5F">
                <v:path arrowok="t"/>
              </v:shape>
            </v:group>
            <v:group style="position:absolute;left:6767;top:566;width:24;height:18" coordorigin="6767,566" coordsize="24,18">
              <v:shape style="position:absolute;left:6767;top:566;width:24;height:18" coordorigin="6767,566" coordsize="24,18" path="m6767,584l6790,566e" filled="f" stroked="t" strokeweight=".16470pt" strokecolor="#9FFF5F">
                <v:path arrowok="t"/>
              </v:shape>
            </v:group>
            <v:group style="position:absolute;left:6790;top:562;width:5;height:3" coordorigin="6790,562" coordsize="5,3">
              <v:shape style="position:absolute;left:6790;top:562;width:5;height:3" coordorigin="6790,562" coordsize="5,3" path="m6790,566l6795,562e" filled="f" stroked="t" strokeweight=".16470pt" strokecolor="#9FFF5F">
                <v:path arrowok="t"/>
              </v:shape>
            </v:group>
            <v:group style="position:absolute;left:6795;top:543;width:29;height:20" coordorigin="6795,543" coordsize="29,20">
              <v:shape style="position:absolute;left:6795;top:543;width:29;height:20" coordorigin="6795,543" coordsize="29,20" path="m6795,562l6824,543e" filled="f" stroked="t" strokeweight=".16470pt" strokecolor="#9FFF5F">
                <v:path arrowok="t"/>
              </v:shape>
            </v:group>
            <v:group style="position:absolute;left:6824;top:541;width:2;height:3" coordorigin="6824,541" coordsize="2,3">
              <v:shape style="position:absolute;left:6824;top:541;width:2;height:3" coordorigin="6824,541" coordsize="0,3" path="m6824,541l6824,544e" filled="f" stroked="t" strokeweight="0pt" strokecolor="#9FFF5F">
                <v:path arrowok="t"/>
              </v:shape>
            </v:group>
            <v:group style="position:absolute;left:6824;top:525;width:28;height:17" coordorigin="6824,525" coordsize="28,17">
              <v:shape style="position:absolute;left:6824;top:525;width:28;height:17" coordorigin="6824,525" coordsize="28,17" path="m6824,543l6853,525e" filled="f" stroked="t" strokeweight=".16470pt" strokecolor="#9FFF5F">
                <v:path arrowok="t"/>
              </v:shape>
            </v:group>
            <v:group style="position:absolute;left:6853;top:520;width:9;height:6" coordorigin="6853,520" coordsize="9,6">
              <v:shape style="position:absolute;left:6853;top:520;width:9;height:6" coordorigin="6853,520" coordsize="9,6" path="m6853,525l6862,520e" filled="f" stroked="t" strokeweight=".16470pt" strokecolor="#9FFF5F">
                <v:path arrowok="t"/>
              </v:shape>
            </v:group>
            <v:group style="position:absolute;left:6862;top:509;width:20;height:10" coordorigin="6862,509" coordsize="20,10">
              <v:shape style="position:absolute;left:6862;top:509;width:20;height:10" coordorigin="6862,509" coordsize="20,10" path="m6862,520l6882,509e" filled="f" stroked="t" strokeweight=".16470pt" strokecolor="#9FFF5F">
                <v:path arrowok="t"/>
              </v:shape>
            </v:group>
            <v:group style="position:absolute;left:6882;top:498;width:22;height:12" coordorigin="6882,498" coordsize="22,12">
              <v:shape style="position:absolute;left:6882;top:498;width:22;height:12" coordorigin="6882,498" coordsize="22,12" path="m6882,509l6904,498e" filled="f" stroked="t" strokeweight=".16470pt" strokecolor="#9FFF5F">
                <v:path arrowok="t"/>
              </v:shape>
            </v:group>
            <v:group style="position:absolute;left:6904;top:494;width:6;height:3" coordorigin="6904,494" coordsize="6,3">
              <v:shape style="position:absolute;left:6904;top:494;width:6;height:3" coordorigin="6904,494" coordsize="6,3" path="m6904,498l6911,494e" filled="f" stroked="t" strokeweight=".16470pt" strokecolor="#9FFF5F">
                <v:path arrowok="t"/>
              </v:shape>
            </v:group>
            <v:group style="position:absolute;left:6911;top:482;width:42;height:2" coordorigin="6911,482" coordsize="42,2">
              <v:shape style="position:absolute;left:6911;top:482;width:42;height:2" coordorigin="6911,482" coordsize="42,0" path="m6911,482l6952,482e" filled="f" stroked="t" strokeweight=".510376pt" strokecolor="#9FFF5F">
                <v:path arrowok="t"/>
              </v:shape>
            </v:group>
            <v:group style="position:absolute;left:6952;top:466;width:45;height:2" coordorigin="6952,466" coordsize="45,2">
              <v:shape style="position:absolute;left:6952;top:466;width:45;height:2" coordorigin="6952,466" coordsize="45,0" path="m6952,466l6997,466e" filled="f" stroked="t" strokeweight=".489961pt" strokecolor="#9FFF5F">
                <v:path arrowok="t"/>
              </v:shape>
            </v:group>
            <v:group style="position:absolute;left:6940;top:2125;width:24;height:13" coordorigin="6940,2125" coordsize="24,13">
              <v:shape style="position:absolute;left:6940;top:2125;width:24;height:13" coordorigin="6940,2125" coordsize="24,13" path="m6963,2138l6940,2125e" filled="f" stroked="t" strokeweight=".16470pt" strokecolor="#7F0000">
                <v:path arrowok="t"/>
              </v:shape>
            </v:group>
            <v:group style="position:absolute;left:6922;top:2115;width:17;height:9" coordorigin="6922,2115" coordsize="17,9">
              <v:shape style="position:absolute;left:6922;top:2115;width:17;height:9" coordorigin="6922,2115" coordsize="17,9" path="m6940,2125l6922,2115e" filled="f" stroked="t" strokeweight=".16470pt" strokecolor="#7F0000">
                <v:path arrowok="t"/>
              </v:shape>
            </v:group>
            <v:group style="position:absolute;left:6911;top:2108;width:12;height:7" coordorigin="6911,2108" coordsize="12,7">
              <v:shape style="position:absolute;left:6911;top:2108;width:12;height:7" coordorigin="6911,2108" coordsize="12,7" path="m6922,2115l6911,2108e" filled="f" stroked="t" strokeweight=".16470pt" strokecolor="#7F0000">
                <v:path arrowok="t"/>
              </v:shape>
            </v:group>
            <v:group style="position:absolute;left:6882;top:2092;width:28;height:16" coordorigin="6882,2092" coordsize="28,16">
              <v:shape style="position:absolute;left:6882;top:2092;width:28;height:16" coordorigin="6882,2092" coordsize="28,16" path="m6911,2108l6882,2092e" filled="f" stroked="t" strokeweight=".16470pt" strokecolor="#7F0000">
                <v:path arrowok="t"/>
              </v:shape>
            </v:group>
            <v:group style="position:absolute;left:6882;top:2091;width:2;height:3" coordorigin="6882,2091" coordsize="2,3">
              <v:shape style="position:absolute;left:6882;top:2091;width:2;height:3" coordorigin="6882,2091" coordsize="0,3" path="m6882,2091l6882,2094e" filled="f" stroked="t" strokeweight="0pt" strokecolor="#7F0000">
                <v:path arrowok="t"/>
              </v:shape>
            </v:group>
            <v:group style="position:absolute;left:6853;top:2075;width:29;height:17" coordorigin="6853,2075" coordsize="29,17">
              <v:shape style="position:absolute;left:6853;top:2075;width:29;height:17" coordorigin="6853,2075" coordsize="29,17" path="m6882,2092l6853,2075e" filled="f" stroked="t" strokeweight=".16470pt" strokecolor="#7F0000">
                <v:path arrowok="t"/>
              </v:shape>
            </v:group>
            <v:group style="position:absolute;left:6843;top:2069;width:9;height:6" coordorigin="6843,2069" coordsize="9,6">
              <v:shape style="position:absolute;left:6843;top:2069;width:9;height:6" coordorigin="6843,2069" coordsize="9,6" path="m6853,2075l6843,2069e" filled="f" stroked="t" strokeweight=".16470pt" strokecolor="#7F0000">
                <v:path arrowok="t"/>
              </v:shape>
            </v:group>
            <v:group style="position:absolute;left:6824;top:2057;width:19;height:12" coordorigin="6824,2057" coordsize="19,12">
              <v:shape style="position:absolute;left:6824;top:2057;width:19;height:12" coordorigin="6824,2057" coordsize="19,12" path="m6843,2069l6824,2057e" filled="f" stroked="t" strokeweight=".16470pt" strokecolor="#7F0000">
                <v:path arrowok="t"/>
              </v:shape>
            </v:group>
            <v:group style="position:absolute;left:6805;top:2046;width:19;height:11" coordorigin="6805,2046" coordsize="19,11">
              <v:shape style="position:absolute;left:6805;top:2046;width:19;height:11" coordorigin="6805,2046" coordsize="19,11" path="m6824,2057l6805,2046e" filled="f" stroked="t" strokeweight=".16470pt" strokecolor="#7F0000">
                <v:path arrowok="t"/>
              </v:shape>
            </v:group>
            <v:group style="position:absolute;left:6795;top:2040;width:10;height:6" coordorigin="6795,2040" coordsize="10,6">
              <v:shape style="position:absolute;left:6795;top:2040;width:10;height:6" coordorigin="6795,2040" coordsize="10,6" path="m6805,2046l6795,2040e" filled="f" stroked="t" strokeweight=".16470pt" strokecolor="#7F0000">
                <v:path arrowok="t"/>
              </v:shape>
            </v:group>
            <v:group style="position:absolute;left:6768;top:2023;width:27;height:17" coordorigin="6768,2023" coordsize="27,17">
              <v:shape style="position:absolute;left:6768;top:2023;width:27;height:17" coordorigin="6768,2023" coordsize="27,17" path="m6795,2040l6768,2023e" filled="f" stroked="t" strokeweight=".16470pt" strokecolor="#7F0000">
                <v:path arrowok="t"/>
              </v:shape>
            </v:group>
            <v:group style="position:absolute;left:6767;top:2023;width:2;height:2" coordorigin="6767,2023" coordsize="2,2">
              <v:shape style="position:absolute;left:6767;top:2023;width:2;height:2" coordorigin="6767,2023" coordsize="2,1" path="m6768,2023l6767,2023e" filled="f" stroked="t" strokeweight=".16470pt" strokecolor="#7F0000">
                <v:path arrowok="t"/>
              </v:shape>
            </v:group>
            <v:group style="position:absolute;left:6737;top:2004;width:29;height:18" coordorigin="6737,2004" coordsize="29,18">
              <v:shape style="position:absolute;left:6737;top:2004;width:29;height:18" coordorigin="6737,2004" coordsize="29,18" path="m6767,2023l6737,2004e" filled="f" stroked="t" strokeweight=".16470pt" strokecolor="#7F0000">
                <v:path arrowok="t"/>
              </v:shape>
            </v:group>
            <v:group style="position:absolute;left:6733;top:2001;width:5;height:3" coordorigin="6733,2001" coordsize="5,3">
              <v:shape style="position:absolute;left:6733;top:2001;width:5;height:3" coordorigin="6733,2001" coordsize="5,3" path="m6737,2004l6733,2001e" filled="f" stroked="t" strokeweight=".16470pt" strokecolor="#7F0000">
                <v:path arrowok="t"/>
              </v:shape>
            </v:group>
            <v:group style="position:absolute;left:6709;top:1985;width:24;height:16" coordorigin="6709,1985" coordsize="24,16">
              <v:shape style="position:absolute;left:6709;top:1985;width:24;height:16" coordorigin="6709,1985" coordsize="24,16" path="m6733,2001l6709,1985e" filled="f" stroked="t" strokeweight=".16470pt" strokecolor="#7F0000">
                <v:path arrowok="t"/>
              </v:shape>
            </v:group>
            <v:group style="position:absolute;left:6697;top:1978;width:12;height:7" coordorigin="6697,1978" coordsize="12,7">
              <v:shape style="position:absolute;left:6697;top:1978;width:12;height:7" coordorigin="6697,1978" coordsize="12,7" path="m6709,1985l6697,1978e" filled="f" stroked="t" strokeweight=".16470pt" strokecolor="#7F0000">
                <v:path arrowok="t"/>
              </v:shape>
            </v:group>
            <v:group style="position:absolute;left:6680;top:1966;width:17;height:12" coordorigin="6680,1966" coordsize="17,12">
              <v:shape style="position:absolute;left:6680;top:1966;width:17;height:12" coordorigin="6680,1966" coordsize="17,12" path="m6697,1978l6680,1966e" filled="f" stroked="t" strokeweight=".16470pt" strokecolor="#7F0000">
                <v:path arrowok="t"/>
              </v:shape>
            </v:group>
            <v:group style="position:absolute;left:6662;top:1955;width:17;height:11" coordorigin="6662,1955" coordsize="17,11">
              <v:shape style="position:absolute;left:6662;top:1955;width:17;height:11" coordorigin="6662,1955" coordsize="17,11" path="m6680,1966l6662,1955e" filled="f" stroked="t" strokeweight=".16470pt" strokecolor="#7F0000">
                <v:path arrowok="t"/>
              </v:shape>
            </v:group>
            <v:group style="position:absolute;left:6651;top:1947;width:11;height:8" coordorigin="6651,1947" coordsize="11,8">
              <v:shape style="position:absolute;left:6651;top:1947;width:11;height:8" coordorigin="6651,1947" coordsize="11,8" path="m6662,1955l6651,1947e" filled="f" stroked="t" strokeweight=".16470pt" strokecolor="#7F0000">
                <v:path arrowok="t"/>
              </v:shape>
            </v:group>
            <v:group style="position:absolute;left:6629;top:1932;width:22;height:15" coordorigin="6629,1932" coordsize="22,15">
              <v:shape style="position:absolute;left:6629;top:1932;width:22;height:15" coordorigin="6629,1932" coordsize="22,15" path="m6651,1947l6629,1932e" filled="f" stroked="t" strokeweight=".16470pt" strokecolor="#7F0000">
                <v:path arrowok="t"/>
              </v:shape>
            </v:group>
            <v:group style="position:absolute;left:6622;top:1928;width:7;height:5" coordorigin="6622,1928" coordsize="7,5">
              <v:shape style="position:absolute;left:6622;top:1928;width:7;height:5" coordorigin="6622,1928" coordsize="7,5" path="m6629,1932l6622,1928e" filled="f" stroked="t" strokeweight=".16470pt" strokecolor="#7F0000">
                <v:path arrowok="t"/>
              </v:shape>
            </v:group>
            <v:group style="position:absolute;left:6596;top:1910;width:26;height:18" coordorigin="6596,1910" coordsize="26,18">
              <v:shape style="position:absolute;left:6596;top:1910;width:26;height:18" coordorigin="6596,1910" coordsize="26,18" path="m6622,1928l6596,1910e" filled="f" stroked="t" strokeweight=".16470pt" strokecolor="#7F0000">
                <v:path arrowok="t"/>
              </v:shape>
            </v:group>
            <v:group style="position:absolute;left:6594;top:1908;width:2;height:2" coordorigin="6594,1908" coordsize="2,2">
              <v:shape style="position:absolute;left:6594;top:1908;width:2;height:2" coordorigin="6594,1908" coordsize="2,2" path="m6596,1910l6594,1908e" filled="f" stroked="t" strokeweight=".16470pt" strokecolor="#7F0000">
                <v:path arrowok="t"/>
              </v:shape>
            </v:group>
            <v:group style="position:absolute;left:8892;top:137;width:41;height:2" coordorigin="8892,137" coordsize="41,2">
              <v:shape style="position:absolute;left:8892;top:137;width:41;height:2" coordorigin="8892,137" coordsize="41,0" path="m8892,137l8933,137e" filled="f" stroked="t" strokeweight=".324381pt" strokecolor="#7F0000">
                <v:path arrowok="t"/>
              </v:shape>
            </v:group>
            <v:group style="position:absolute;left:8933;top:153;width:58;height:2" coordorigin="8933,153" coordsize="58,2">
              <v:shape style="position:absolute;left:8933;top:153;width:58;height:2" coordorigin="8933,153" coordsize="58,0" path="m8933,153l8990,153e" filled="f" stroked="t" strokeweight=".484752pt" strokecolor="#7F0000">
                <v:path arrowok="t"/>
              </v:shape>
            </v:group>
            <v:group style="position:absolute;left:8990;top:171;width:62;height:2" coordorigin="8990,171" coordsize="62,2">
              <v:shape style="position:absolute;left:8990;top:171;width:62;height:2" coordorigin="8990,171" coordsize="62,0" path="m8990,171l9052,171e" filled="f" stroked="t" strokeweight=".679788pt" strokecolor="#7F0000">
                <v:path arrowok="t"/>
              </v:shape>
            </v:group>
            <v:group style="position:absolute;left:9052;top:186;width:54;height:2" coordorigin="9052,186" coordsize="54,2">
              <v:shape style="position:absolute;left:9052;top:186;width:54;height:2" coordorigin="9052,186" coordsize="54,0" path="m9052,186l9106,186e" filled="f" stroked="t" strokeweight=".428716pt" strokecolor="#7F0000">
                <v:path arrowok="t"/>
              </v:shape>
            </v:group>
            <v:group style="position:absolute;left:9106;top:203;width:58;height:2" coordorigin="9106,203" coordsize="58,2">
              <v:shape style="position:absolute;left:9106;top:203;width:58;height:2" coordorigin="9106,203" coordsize="58,0" path="m9106,203l9164,203e" filled="f" stroked="t" strokeweight=".526885pt" strokecolor="#7F0000">
                <v:path arrowok="t"/>
              </v:shape>
            </v:group>
            <v:group style="position:absolute;left:9164;top:223;width:58;height:2" coordorigin="9164,223" coordsize="58,2">
              <v:shape style="position:absolute;left:9164;top:223;width:58;height:2" coordorigin="9164,223" coordsize="58,0" path="m9164,223l9221,223e" filled="f" stroked="t" strokeweight=".528187pt" strokecolor="#7F0000">
                <v:path arrowok="t"/>
              </v:shape>
            </v:group>
            <v:group style="position:absolute;left:9221;top:243;width:58;height:2" coordorigin="9221,243" coordsize="58,2">
              <v:shape style="position:absolute;left:9221;top:243;width:58;height:2" coordorigin="9221,243" coordsize="58,0" path="m9221,243l9279,243e" filled="f" stroked="t" strokeweight=".623751pt" strokecolor="#7F0000">
                <v:path arrowok="t"/>
              </v:shape>
            </v:group>
            <v:group style="position:absolute;left:9279;top:261;width:53;height:2" coordorigin="9279,261" coordsize="53,2">
              <v:shape style="position:absolute;left:9279;top:261;width:53;height:2" coordorigin="9279,261" coordsize="53,0" path="m9279,261l9332,261e" filled="f" stroked="t" strokeweight=".469546pt" strokecolor="#7F0000">
                <v:path arrowok="t"/>
              </v:shape>
            </v:group>
            <v:group style="position:absolute;left:9332;top:269;width:5;height:2" coordorigin="9332,269" coordsize="5,2">
              <v:shape style="position:absolute;left:9332;top:269;width:5;height:2" coordorigin="9332,269" coordsize="5,2" path="m9332,269l9337,271e" filled="f" stroked="t" strokeweight=".16470pt" strokecolor="#7F0000">
                <v:path arrowok="t"/>
              </v:shape>
            </v:group>
            <v:group style="position:absolute;left:9337;top:282;width:58;height:2" coordorigin="9337,282" coordsize="58,2">
              <v:shape style="position:absolute;left:9337;top:282;width:58;height:2" coordorigin="9337,282" coordsize="58,0" path="m9337,282l9394,282e" filled="f" stroked="t" strokeweight=".530791pt" strokecolor="#7F0000">
                <v:path arrowok="t"/>
              </v:shape>
            </v:group>
            <v:group style="position:absolute;left:6594;top:133;width:2859;height:2" coordorigin="6594,133" coordsize="2859,2">
              <v:shape style="position:absolute;left:6594;top:133;width:2859;height:2" coordorigin="6594,133" coordsize="2859,0" path="m6594,133l9453,133e" filled="f" stroked="t" strokeweight=".16473pt" strokecolor="#000000">
                <v:path arrowok="t"/>
              </v:shape>
            </v:group>
            <v:group style="position:absolute;left:6594;top:133;width:2;height:2255" coordorigin="6594,133" coordsize="2,2255">
              <v:shape style="position:absolute;left:6594;top:133;width:2;height:2255" coordorigin="6594,133" coordsize="0,2255" path="m6594,133l6594,2389e" filled="f" stroked="t" strokeweight=".164738pt" strokecolor="#000000">
                <v:path arrowok="t"/>
              </v:shape>
            </v:group>
            <v:group style="position:absolute;left:8326;top:383;width:115;height:2" coordorigin="8326,383" coordsize="115,2">
              <v:shape style="position:absolute;left:8326;top:383;width:115;height:2" coordorigin="8326,383" coordsize="115,0" path="m8326,383l8442,383e" filled="f" stroked="t" strokeweight=".739731pt" strokecolor="#9FFF5F">
                <v:path arrowok="t"/>
              </v:shape>
            </v:group>
            <v:group style="position:absolute;left:8442;top:402;width:86;height:2" coordorigin="8442,402" coordsize="86,2">
              <v:shape style="position:absolute;left:8442;top:402;width:86;height:2" coordorigin="8442,402" coordsize="86,0" path="m8442,402l8528,402e" filled="f" stroked="t" strokeweight=".600732pt" strokecolor="#9FFF5F">
                <v:path arrowok="t"/>
              </v:shape>
            </v:group>
            <v:group style="position:absolute;left:8528;top:419;width:87;height:2" coordorigin="8528,419" coordsize="87,2">
              <v:shape style="position:absolute;left:8528;top:419;width:87;height:2" coordorigin="8528,419" coordsize="87,0" path="m8528,419l8615,419e" filled="f" stroked="t" strokeweight=".622449pt" strokecolor="#9FFF5F">
                <v:path arrowok="t"/>
              </v:shape>
            </v:group>
            <v:group style="position:absolute;left:8615;top:433;width:58;height:2" coordorigin="8615,433" coordsize="58,2">
              <v:shape style="position:absolute;left:8615;top:433;width:58;height:2" coordorigin="8615,433" coordsize="58,0" path="m8615,433l8673,433e" filled="f" stroked="t" strokeweight=".480846pt" strokecolor="#9FFF5F">
                <v:path arrowok="t"/>
              </v:shape>
            </v:group>
            <v:group style="position:absolute;left:8673;top:452;width:87;height:2" coordorigin="8673,452" coordsize="87,2">
              <v:shape style="position:absolute;left:8673;top:452;width:87;height:2" coordorigin="8673,452" coordsize="87,0" path="m8673,452l8760,452e" filled="f" stroked="t" strokeweight=".723222pt" strokecolor="#9FFF5F">
                <v:path arrowok="t"/>
              </v:shape>
            </v:group>
            <v:group style="position:absolute;left:8760;top:472;width:58;height:2" coordorigin="8760,472" coordsize="58,2">
              <v:shape style="position:absolute;left:8760;top:472;width:58;height:2" coordorigin="8760,472" coordsize="58,0" path="m8760,472l8817,472e" filled="f" stroked="t" strokeweight=".503865pt" strokecolor="#9FFF5F">
                <v:path arrowok="t"/>
              </v:shape>
            </v:group>
            <v:group style="position:absolute;left:8817;top:490;width:66;height:2" coordorigin="8817,490" coordsize="66,2">
              <v:shape style="position:absolute;left:8817;top:490;width:66;height:2" coordorigin="8817,490" coordsize="66,0" path="m8817,490l8884,490e" filled="f" stroked="t" strokeweight=".760836pt" strokecolor="#9FFF5F">
                <v:path arrowok="t"/>
              </v:shape>
            </v:group>
            <v:group style="position:absolute;left:8884;top:504;width:49;height:2" coordorigin="8884,504" coordsize="49,2">
              <v:shape style="position:absolute;left:8884;top:504;width:49;height:2" coordorigin="8884,504" coordsize="49,0" path="m8884,504l8933,504e" filled="f" stroked="t" strokeweight=".36747pt" strokecolor="#9FFF5F">
                <v:path arrowok="t"/>
              </v:shape>
            </v:group>
            <v:group style="position:absolute;left:8933;top:521;width:58;height:2" coordorigin="8933,521" coordsize="58,2">
              <v:shape style="position:absolute;left:8933;top:521;width:58;height:2" coordorigin="8933,521" coordsize="58,0" path="m8933,521l8990,521e" filled="f" stroked="t" strokeweight=".488659pt" strokecolor="#9FFF5F">
                <v:path arrowok="t"/>
              </v:shape>
            </v:group>
            <v:group style="position:absolute;left:8990;top:540;width:58;height:2" coordorigin="8990,540" coordsize="58,2">
              <v:shape style="position:absolute;left:8990;top:540;width:58;height:2" coordorigin="8990,540" coordsize="58,0" path="m8990,540l9048,540e" filled="f" stroked="t" strokeweight=".585526pt" strokecolor="#9FFF5F">
                <v:path arrowok="t"/>
              </v:shape>
            </v:group>
            <v:group style="position:absolute;left:9048;top:561;width:58;height:2" coordorigin="9048,561" coordsize="58,2">
              <v:shape style="position:absolute;left:9048;top:561;width:58;height:2" coordorigin="9048,561" coordsize="58,0" path="m9048,561l9106,561e" filled="f" stroked="t" strokeweight=".762138pt" strokecolor="#9FFF5F">
                <v:path arrowok="t"/>
              </v:shape>
            </v:group>
            <v:group style="position:absolute;left:9106;top:579;width:56;height:2" coordorigin="9106,579" coordsize="56,2">
              <v:shape style="position:absolute;left:9106;top:579;width:56;height:2" coordorigin="9106,579" coordsize="56,0" path="m9106,579l9162,579e" filled="f" stroked="t" strokeweight=".510376pt" strokecolor="#9FFF5F">
                <v:path arrowok="t"/>
              </v:shape>
            </v:group>
            <v:group style="position:absolute;left:9162;top:592;width:31;height:2" coordorigin="9162,592" coordsize="31,2">
              <v:shape style="position:absolute;left:9162;top:592;width:31;height:2" coordorigin="9162,592" coordsize="31,0" path="m9162,592l9193,592e" filled="f" stroked="t" strokeweight=".28581pt" strokecolor="#9FFF5F">
                <v:path arrowok="t"/>
              </v:shape>
            </v:group>
            <v:group style="position:absolute;left:9193;top:611;width:58;height:2" coordorigin="9193,611" coordsize="58,2">
              <v:shape style="position:absolute;left:9193;top:611;width:58;height:2" coordorigin="9193,611" coordsize="58,0" path="m9193,611l9251,611e" filled="f" stroked="t" strokeweight=".590734pt" strokecolor="#9FFF5F">
                <v:path arrowok="t"/>
              </v:shape>
            </v:group>
            <v:group style="position:absolute;left:9251;top:628;width:28;height:2" coordorigin="9251,628" coordsize="28,2">
              <v:shape style="position:absolute;left:9251;top:628;width:28;height:2" coordorigin="9251,628" coordsize="28,0" path="m9251,628l9279,628e" filled="f" stroked="t" strokeweight=".59292pt" strokecolor="#9FFF5F">
                <v:path arrowok="t"/>
              </v:shape>
            </v:group>
            <v:group style="position:absolute;left:9279;top:634;width:2;height:2" coordorigin="9279,634" coordsize="2,2">
              <v:shape style="position:absolute;left:9279;top:634;width:2;height:2" coordorigin="9279,634" coordsize="2,1" path="m9279,634l9281,634e" filled="f" stroked="t" strokeweight=".16470pt" strokecolor="#9FFF5F">
                <v:path arrowok="t"/>
              </v:shape>
            </v:group>
            <v:group style="position:absolute;left:9281;top:640;width:28;height:2" coordorigin="9281,640" coordsize="28,2">
              <v:shape style="position:absolute;left:9281;top:640;width:28;height:2" coordorigin="9281,640" coordsize="28,0" path="m9281,640l9308,640e" filled="f" stroked="t" strokeweight=".553392pt" strokecolor="#9FFF5F">
                <v:path arrowok="t"/>
              </v:shape>
            </v:group>
            <v:group style="position:absolute;left:9308;top:651;width:28;height:2" coordorigin="9308,651" coordsize="28,2">
              <v:shape style="position:absolute;left:9308;top:651;width:28;height:2" coordorigin="9308,651" coordsize="28,0" path="m9308,651l9336,651e" filled="f" stroked="t" strokeweight=".553392pt" strokecolor="#9FFF5F">
                <v:path arrowok="t"/>
              </v:shape>
            </v:group>
            <v:group style="position:absolute;left:9336;top:656;width:2;height:2" coordorigin="9336,656" coordsize="2,2">
              <v:shape style="position:absolute;left:9336;top:656;width:2;height:2" coordorigin="9336,656" coordsize="1,1" path="m9336,656l9337,657e" filled="f" stroked="t" strokeweight=".16470pt" strokecolor="#9FFF5F">
                <v:path arrowok="t"/>
              </v:shape>
            </v:group>
            <v:group style="position:absolute;left:9337;top:663;width:29;height:2" coordorigin="9337,663" coordsize="29,2">
              <v:shape style="position:absolute;left:9337;top:663;width:29;height:2" coordorigin="9337,663" coordsize="29,0" path="m9337,663l9366,663e" filled="f" stroked="t" strokeweight=".59292pt" strokecolor="#9FFF5F">
                <v:path arrowok="t"/>
              </v:shape>
            </v:group>
            <v:group style="position:absolute;left:9366;top:677;width:28;height:2" coordorigin="9366,677" coordsize="28,2">
              <v:shape style="position:absolute;left:9366;top:677;width:28;height:2" coordorigin="9366,677" coordsize="28,0" path="m9366,677l9394,677e" filled="f" stroked="t" strokeweight=".32664pt" strokecolor="#9FFF5F">
                <v:path arrowok="t"/>
              </v:shape>
            </v:group>
            <v:group style="position:absolute;left:9394;top:688;width:29;height:2" coordorigin="9394,688" coordsize="29,2">
              <v:shape style="position:absolute;left:9394;top:688;width:29;height:2" coordorigin="9394,688" coordsize="29,0" path="m9394,688l9424,688e" filled="f" stroked="t" strokeweight=".632448pt" strokecolor="#9FFF5F">
                <v:path arrowok="t"/>
              </v:shape>
            </v:group>
            <v:group style="position:absolute;left:9424;top:702;width:29;height:2" coordorigin="9424,702" coordsize="29,2">
              <v:shape style="position:absolute;left:9424;top:702;width:29;height:2" coordorigin="9424,702" coordsize="29,0" path="m9424,702l9453,702e" filled="f" stroked="t" strokeweight=".347055pt" strokecolor="#9FFF5F">
                <v:path arrowok="t"/>
              </v:shape>
            </v:group>
            <v:group style="position:absolute;left:9395;top:290;width:2;height:3" coordorigin="9395,290" coordsize="2,3">
              <v:shape style="position:absolute;left:9395;top:290;width:2;height:3" coordorigin="9395,290" coordsize="0,3" path="m9395,290l9395,294e" filled="f" stroked="t" strokeweight=".039528pt" strokecolor="#7F0000">
                <v:path arrowok="t"/>
              </v:shape>
            </v:group>
            <v:group style="position:absolute;left:9395;top:297;width:28;height:2" coordorigin="9395,297" coordsize="28,2">
              <v:shape style="position:absolute;left:9395;top:297;width:28;height:2" coordorigin="9395,297" coordsize="28,0" path="m9395,297l9424,297e" filled="f" stroked="t" strokeweight=".513864pt" strokecolor="#7F0000">
                <v:path arrowok="t"/>
              </v:shape>
            </v:group>
            <v:group style="position:absolute;left:9424;top:308;width:29;height:2" coordorigin="9424,308" coordsize="29,2">
              <v:shape style="position:absolute;left:9424;top:308;width:29;height:2" coordorigin="9424,308" coordsize="29,0" path="m9424,308l9453,308e" filled="f" stroked="t" strokeweight=".553392pt" strokecolor="#7F0000">
                <v:path arrowok="t"/>
              </v:shape>
            </v:group>
            <v:group style="position:absolute;left:9453;top:133;width:2;height:2255" coordorigin="9453,133" coordsize="2,2255">
              <v:shape style="position:absolute;left:9453;top:133;width:2;height:2255" coordorigin="9453,133" coordsize="0,2255" path="m9453,133l9453,2389e" filled="f" stroked="t" strokeweight=".164725pt" strokecolor="#000000">
                <v:path arrowok="t"/>
              </v:shape>
            </v:group>
            <v:group style="position:absolute;left:6879;top:2359;width:2;height:29" coordorigin="6879,2359" coordsize="2,29">
              <v:shape style="position:absolute;left:6879;top:2359;width:2;height:29" coordorigin="6879,2359" coordsize="0,29" path="m6879,2389l6879,2359e" filled="f" stroked="t" strokeweight=".16470pt" strokecolor="#000000">
                <v:path arrowok="t"/>
              </v:shape>
            </v:group>
            <v:group style="position:absolute;left:6879;top:133;width:2;height:28" coordorigin="6879,133" coordsize="2,28">
              <v:shape style="position:absolute;left:6879;top:133;width:2;height:28" coordorigin="6879,133" coordsize="0,28" path="m6879,133l6879,162e" filled="f" stroked="t" strokeweight=".16470pt" strokecolor="#000000">
                <v:path arrowok="t"/>
              </v:shape>
            </v:group>
            <v:group style="position:absolute;left:7165;top:2359;width:2;height:29" coordorigin="7165,2359" coordsize="2,29">
              <v:shape style="position:absolute;left:7165;top:2359;width:2;height:29" coordorigin="7165,2359" coordsize="0,29" path="m7165,2389l7165,2359e" filled="f" stroked="t" strokeweight=".16470pt" strokecolor="#000000">
                <v:path arrowok="t"/>
              </v:shape>
            </v:group>
            <v:group style="position:absolute;left:7165;top:133;width:2;height:28" coordorigin="7165,133" coordsize="2,28">
              <v:shape style="position:absolute;left:7165;top:133;width:2;height:28" coordorigin="7165,133" coordsize="0,28" path="m7165,133l7165,162e" filled="f" stroked="t" strokeweight=".16470pt" strokecolor="#000000">
                <v:path arrowok="t"/>
              </v:shape>
            </v:group>
            <v:group style="position:absolute;left:7451;top:2359;width:2;height:29" coordorigin="7451,2359" coordsize="2,29">
              <v:shape style="position:absolute;left:7451;top:2359;width:2;height:29" coordorigin="7451,2359" coordsize="0,29" path="m7451,2389l7451,2359e" filled="f" stroked="t" strokeweight=".16470pt" strokecolor="#000000">
                <v:path arrowok="t"/>
              </v:shape>
            </v:group>
            <v:group style="position:absolute;left:7451;top:133;width:2;height:28" coordorigin="7451,133" coordsize="2,28">
              <v:shape style="position:absolute;left:7451;top:133;width:2;height:28" coordorigin="7451,133" coordsize="0,28" path="m7451,133l7451,162e" filled="f" stroked="t" strokeweight=".16470pt" strokecolor="#000000">
                <v:path arrowok="t"/>
              </v:shape>
            </v:group>
            <v:group style="position:absolute;left:7737;top:2359;width:2;height:29" coordorigin="7737,2359" coordsize="2,29">
              <v:shape style="position:absolute;left:7737;top:2359;width:2;height:29" coordorigin="7737,2359" coordsize="0,29" path="m7737,2389l7737,2359e" filled="f" stroked="t" strokeweight=".16470pt" strokecolor="#000000">
                <v:path arrowok="t"/>
              </v:shape>
            </v:group>
            <v:group style="position:absolute;left:7737;top:133;width:2;height:28" coordorigin="7737,133" coordsize="2,28">
              <v:shape style="position:absolute;left:7737;top:133;width:2;height:28" coordorigin="7737,133" coordsize="0,28" path="m7737,133l7737,162e" filled="f" stroked="t" strokeweight=".16470pt" strokecolor="#000000">
                <v:path arrowok="t"/>
              </v:shape>
            </v:group>
            <v:group style="position:absolute;left:8023;top:2359;width:2;height:29" coordorigin="8023,2359" coordsize="2,29">
              <v:shape style="position:absolute;left:8023;top:2359;width:2;height:29" coordorigin="8023,2359" coordsize="0,29" path="m8023,2389l8023,2359e" filled="f" stroked="t" strokeweight=".16470pt" strokecolor="#000000">
                <v:path arrowok="t"/>
              </v:shape>
            </v:group>
            <v:group style="position:absolute;left:8023;top:133;width:2;height:28" coordorigin="8023,133" coordsize="2,28">
              <v:shape style="position:absolute;left:8023;top:133;width:2;height:28" coordorigin="8023,133" coordsize="0,28" path="m8023,133l8023,162e" filled="f" stroked="t" strokeweight=".16470pt" strokecolor="#000000">
                <v:path arrowok="t"/>
              </v:shape>
            </v:group>
            <v:group style="position:absolute;left:8309;top:2359;width:2;height:29" coordorigin="8309,2359" coordsize="2,29">
              <v:shape style="position:absolute;left:8309;top:2359;width:2;height:29" coordorigin="8309,2359" coordsize="0,29" path="m8309,2389l8309,2359e" filled="f" stroked="t" strokeweight=".16470pt" strokecolor="#000000">
                <v:path arrowok="t"/>
              </v:shape>
            </v:group>
            <v:group style="position:absolute;left:8309;top:133;width:2;height:28" coordorigin="8309,133" coordsize="2,28">
              <v:shape style="position:absolute;left:8309;top:133;width:2;height:28" coordorigin="8309,133" coordsize="0,28" path="m8309,133l8309,162e" filled="f" stroked="t" strokeweight=".16470pt" strokecolor="#000000">
                <v:path arrowok="t"/>
              </v:shape>
            </v:group>
            <v:group style="position:absolute;left:8594;top:2359;width:2;height:29" coordorigin="8594,2359" coordsize="2,29">
              <v:shape style="position:absolute;left:8594;top:2359;width:2;height:29" coordorigin="8594,2359" coordsize="0,29" path="m8594,2389l8594,2359e" filled="f" stroked="t" strokeweight=".16470pt" strokecolor="#000000">
                <v:path arrowok="t"/>
              </v:shape>
            </v:group>
            <v:group style="position:absolute;left:8594;top:133;width:2;height:28" coordorigin="8594,133" coordsize="2,28">
              <v:shape style="position:absolute;left:8594;top:133;width:2;height:28" coordorigin="8594,133" coordsize="0,28" path="m8594,133l8594,162e" filled="f" stroked="t" strokeweight=".16470pt" strokecolor="#000000">
                <v:path arrowok="t"/>
              </v:shape>
            </v:group>
            <v:group style="position:absolute;left:8881;top:2359;width:2;height:29" coordorigin="8881,2359" coordsize="2,29">
              <v:shape style="position:absolute;left:8881;top:2359;width:2;height:29" coordorigin="8881,2359" coordsize="0,29" path="m8881,2389l8881,2359e" filled="f" stroked="t" strokeweight=".16470pt" strokecolor="#000000">
                <v:path arrowok="t"/>
              </v:shape>
            </v:group>
            <v:group style="position:absolute;left:8881;top:133;width:2;height:28" coordorigin="8881,133" coordsize="2,28">
              <v:shape style="position:absolute;left:8881;top:133;width:2;height:28" coordorigin="8881,133" coordsize="0,28" path="m8881,133l8881,162e" filled="f" stroked="t" strokeweight=".16470pt" strokecolor="#000000">
                <v:path arrowok="t"/>
              </v:shape>
            </v:group>
            <v:group style="position:absolute;left:9167;top:2359;width:2;height:29" coordorigin="9167,2359" coordsize="2,29">
              <v:shape style="position:absolute;left:9167;top:2359;width:2;height:29" coordorigin="9167,2359" coordsize="0,29" path="m9167,2389l9167,2359e" filled="f" stroked="t" strokeweight=".16470pt" strokecolor="#000000">
                <v:path arrowok="t"/>
              </v:shape>
            </v:group>
            <v:group style="position:absolute;left:9167;top:133;width:2;height:28" coordorigin="9167,133" coordsize="2,28">
              <v:shape style="position:absolute;left:9167;top:133;width:2;height:28" coordorigin="9167,133" coordsize="0,28" path="m9167,133l9167,162e" filled="f" stroked="t" strokeweight=".16470pt" strokecolor="#000000">
                <v:path arrowok="t"/>
              </v:shape>
            </v:group>
            <v:group style="position:absolute;left:6594;top:2106;width:28;height:2" coordorigin="6594,2106" coordsize="28,2">
              <v:shape style="position:absolute;left:6594;top:2106;width:28;height:2" coordorigin="6594,2106" coordsize="28,0" path="m6594,2106l6622,2106e" filled="f" stroked="t" strokeweight=".16470pt" strokecolor="#000000">
                <v:path arrowok="t"/>
              </v:shape>
            </v:group>
            <v:group style="position:absolute;left:9424;top:2106;width:29;height:2" coordorigin="9424,2106" coordsize="29,2">
              <v:shape style="position:absolute;left:9424;top:2106;width:29;height:2" coordorigin="9424,2106" coordsize="29,0" path="m9453,2106l9424,2106e" filled="f" stroked="t" strokeweight=".16470pt" strokecolor="#000000">
                <v:path arrowok="t"/>
              </v:shape>
            </v:group>
            <v:group style="position:absolute;left:6594;top:1824;width:28;height:2" coordorigin="6594,1824" coordsize="28,2">
              <v:shape style="position:absolute;left:6594;top:1824;width:28;height:2" coordorigin="6594,1824" coordsize="28,0" path="m6594,1824l6622,1824e" filled="f" stroked="t" strokeweight=".16470pt" strokecolor="#000000">
                <v:path arrowok="t"/>
              </v:shape>
            </v:group>
            <v:group style="position:absolute;left:9424;top:1824;width:29;height:2" coordorigin="9424,1824" coordsize="29,2">
              <v:shape style="position:absolute;left:9424;top:1824;width:29;height:2" coordorigin="9424,1824" coordsize="29,0" path="m9453,1824l9424,1824e" filled="f" stroked="t" strokeweight=".16470pt" strokecolor="#000000">
                <v:path arrowok="t"/>
              </v:shape>
            </v:group>
            <v:group style="position:absolute;left:6594;top:1543;width:28;height:2" coordorigin="6594,1543" coordsize="28,2">
              <v:shape style="position:absolute;left:6594;top:1543;width:28;height:2" coordorigin="6594,1543" coordsize="28,0" path="m6594,1543l6622,1543e" filled="f" stroked="t" strokeweight=".16470pt" strokecolor="#000000">
                <v:path arrowok="t"/>
              </v:shape>
            </v:group>
            <v:group style="position:absolute;left:9424;top:1543;width:29;height:2" coordorigin="9424,1543" coordsize="29,2">
              <v:shape style="position:absolute;left:9424;top:1543;width:29;height:2" coordorigin="9424,1543" coordsize="29,0" path="m9453,1543l9424,1543e" filled="f" stroked="t" strokeweight=".16470pt" strokecolor="#000000">
                <v:path arrowok="t"/>
              </v:shape>
            </v:group>
            <v:group style="position:absolute;left:6594;top:1260;width:28;height:2" coordorigin="6594,1260" coordsize="28,2">
              <v:shape style="position:absolute;left:6594;top:1260;width:28;height:2" coordorigin="6594,1260" coordsize="28,0" path="m6594,1260l6622,1260e" filled="f" stroked="t" strokeweight=".16470pt" strokecolor="#000000">
                <v:path arrowok="t"/>
              </v:shape>
            </v:group>
            <v:group style="position:absolute;left:9424;top:1260;width:29;height:2" coordorigin="9424,1260" coordsize="29,2">
              <v:shape style="position:absolute;left:9424;top:1260;width:29;height:2" coordorigin="9424,1260" coordsize="29,0" path="m9453,1260l9424,1260e" filled="f" stroked="t" strokeweight=".16470pt" strokecolor="#000000">
                <v:path arrowok="t"/>
              </v:shape>
            </v:group>
            <v:group style="position:absolute;left:6594;top:978;width:28;height:2" coordorigin="6594,978" coordsize="28,2">
              <v:shape style="position:absolute;left:6594;top:978;width:28;height:2" coordorigin="6594,978" coordsize="28,0" path="m6594,978l6622,978e" filled="f" stroked="t" strokeweight=".16470pt" strokecolor="#000000">
                <v:path arrowok="t"/>
              </v:shape>
            </v:group>
            <v:group style="position:absolute;left:9424;top:978;width:29;height:2" coordorigin="9424,978" coordsize="29,2">
              <v:shape style="position:absolute;left:9424;top:978;width:29;height:2" coordorigin="9424,978" coordsize="29,0" path="m9453,978l9424,978e" filled="f" stroked="t" strokeweight=".16470pt" strokecolor="#000000">
                <v:path arrowok="t"/>
              </v:shape>
            </v:group>
            <v:group style="position:absolute;left:6594;top:697;width:28;height:2" coordorigin="6594,697" coordsize="28,2">
              <v:shape style="position:absolute;left:6594;top:697;width:28;height:2" coordorigin="6594,697" coordsize="28,0" path="m6594,697l6622,697e" filled="f" stroked="t" strokeweight=".16470pt" strokecolor="#000000">
                <v:path arrowok="t"/>
              </v:shape>
            </v:group>
            <v:group style="position:absolute;left:9424;top:697;width:29;height:2" coordorigin="9424,697" coordsize="29,2">
              <v:shape style="position:absolute;left:9424;top:697;width:29;height:2" coordorigin="9424,697" coordsize="29,0" path="m9453,697l9424,697e" filled="f" stroked="t" strokeweight=".16470pt" strokecolor="#000000">
                <v:path arrowok="t"/>
              </v:shape>
            </v:group>
            <v:group style="position:absolute;left:6594;top:415;width:28;height:2" coordorigin="6594,415" coordsize="28,2">
              <v:shape style="position:absolute;left:6594;top:415;width:28;height:2" coordorigin="6594,415" coordsize="28,0" path="m6594,415l6622,415e" filled="f" stroked="t" strokeweight=".16470pt" strokecolor="#000000">
                <v:path arrowok="t"/>
              </v:shape>
            </v:group>
            <v:group style="position:absolute;left:9424;top:415;width:29;height:2" coordorigin="9424,415" coordsize="29,2">
              <v:shape style="position:absolute;left:9424;top:415;width:29;height:2" coordorigin="9424,415" coordsize="29,0" path="m9453,415l9424,415e" filled="f" stroked="t" strokeweight=".1647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3.991791pt;margin-top:16.41725pt;width:52.67827pt;height:2.160986pt;mso-position-horizontal-relative:page;mso-position-vertical-relative:paragraph;z-index:-2249" coordorigin="7280,328" coordsize="1054,43">
            <v:group style="position:absolute;left:7286;top:364;width:87;height:2" coordorigin="7286,364" coordsize="87,2">
              <v:shape style="position:absolute;left:7286;top:364;width:87;height:2" coordorigin="7286,364" coordsize="87,0" path="m7286,364l7373,364e" filled="f" stroked="t" strokeweight=".620535pt" strokecolor="#9FFF5F">
                <v:path arrowok="t"/>
              </v:shape>
            </v:group>
            <v:group style="position:absolute;left:7373;top:354;width:58;height:2" coordorigin="7373,354" coordsize="58,2">
              <v:shape style="position:absolute;left:7373;top:354;width:58;height:2" coordorigin="7373,354" coordsize="58,0" path="m7373,354l7431,354e" filled="f" stroked="t" strokeweight=".20415pt" strokecolor="#9FFF5F">
                <v:path arrowok="t"/>
              </v:shape>
            </v:group>
            <v:group style="position:absolute;left:7431;top:343;width:145;height:2" coordorigin="7431,343" coordsize="145,2">
              <v:shape style="position:absolute;left:7431;top:343;width:145;height:2" coordorigin="7431,343" coordsize="145,0" path="m7431,343l7575,343e" filled="f" stroked="t" strokeweight=".718034pt" strokecolor="#9FFF5F">
                <v:path arrowok="t"/>
              </v:shape>
            </v:group>
            <v:group style="position:absolute;left:7575;top:336;width:491;height:2" coordorigin="7575,336" coordsize="491,2">
              <v:shape style="position:absolute;left:7575;top:336;width:491;height:2" coordorigin="7575,336" coordsize="491,0" path="m7575,336l8066,336e" filled="f" stroked="t" strokeweight=".738017pt" strokecolor="#9FFF5F">
                <v:path arrowok="t"/>
              </v:shape>
            </v:group>
            <v:group style="position:absolute;left:8066;top:350;width:144;height:2" coordorigin="8066,350" coordsize="144,2">
              <v:shape style="position:absolute;left:8066;top:350;width:144;height:2" coordorigin="8066,350" coordsize="144,0" path="m8066,350l8210,350e" filled="f" stroked="t" strokeweight=".757664pt" strokecolor="#9FFF5F">
                <v:path arrowok="t"/>
              </v:shape>
            </v:group>
            <v:group style="position:absolute;left:8210;top:365;width:116;height:2" coordorigin="8210,365" coordsize="116,2">
              <v:shape style="position:absolute;left:8210;top:365;width:116;height:2" coordorigin="8210,365" coordsize="116,0" path="m8210,365l8326,365e" filled="f" stroked="t" strokeweight=".698333pt" strokecolor="#9FFF5F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6.908508pt;margin-top:5.173969pt;width:1.831464pt;height:3.294pt;mso-position-horizontal-relative:page;mso-position-vertical-relative:paragraph;z-index:-2240" type="#_x0000_t202" filled="f" stroked="f">
            <v:textbox inset="0,0,0,0">
              <w:txbxContent>
                <w:p>
                  <w:pPr>
                    <w:spacing w:before="0" w:after="0" w:line="66" w:lineRule="exact"/>
                    <w:ind w:right="-50"/>
                    <w:jc w:val="left"/>
                    <w:rPr>
                      <w:rFonts w:ascii="Arial" w:hAnsi="Arial" w:cs="Arial" w:eastAsia="Arial"/>
                      <w:sz w:val="6"/>
                      <w:szCs w:val="6"/>
                    </w:rPr>
                  </w:pPr>
                  <w:rPr/>
                  <w:r>
                    <w:rPr>
                      <w:rFonts w:ascii="Arial" w:hAnsi="Arial" w:cs="Arial" w:eastAsia="Arial"/>
                      <w:sz w:val="6"/>
                      <w:szCs w:val="6"/>
                      <w:spacing w:val="0"/>
                      <w:w w:val="109"/>
                    </w:rPr>
                    <w:t>4</w:t>
                  </w:r>
                  <w:r>
                    <w:rPr>
                      <w:rFonts w:ascii="Arial" w:hAnsi="Arial" w:cs="Arial" w:eastAsia="Arial"/>
                      <w:sz w:val="6"/>
                      <w:szCs w:val="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5" w:after="0" w:line="240" w:lineRule="auto"/>
        <w:ind w:left="5173" w:right="4300"/>
        <w:jc w:val="center"/>
        <w:rPr>
          <w:rFonts w:ascii="Arial" w:hAnsi="Arial" w:cs="Arial" w:eastAsia="Arial"/>
          <w:sz w:val="6"/>
          <w:szCs w:val="6"/>
        </w:rPr>
      </w:pPr>
      <w:rPr/>
      <w:r>
        <w:rPr/>
        <w:pict>
          <v:group style="position:absolute;margin-left:349.721252pt;margin-top:2.436069pt;width:14.892709pt;height:3.901971pt;mso-position-horizontal-relative:page;mso-position-vertical-relative:paragraph;z-index:-2250" coordorigin="6994,49" coordsize="298,78">
            <v:group style="position:absolute;left:6997;top:124;width:29;height:2" coordorigin="6997,124" coordsize="29,2">
              <v:shape style="position:absolute;left:6997;top:124;width:29;height:2" coordorigin="6997,124" coordsize="29,0" path="m6997,124l7027,124e" filled="f" stroked="t" strokeweight=".306225pt" strokecolor="#9FFF5F">
                <v:path arrowok="t"/>
              </v:shape>
            </v:group>
            <v:group style="position:absolute;left:7027;top:106;width:58;height:2" coordorigin="7027,106" coordsize="58,2">
              <v:shape style="position:absolute;left:7027;top:106;width:58;height:2" coordorigin="7027,106" coordsize="58,0" path="m7027,106l7084,106e" filled="f" stroked="t" strokeweight=".625054pt" strokecolor="#9FFF5F">
                <v:path arrowok="t"/>
              </v:shape>
            </v:group>
            <v:group style="position:absolute;left:7084;top:93;width:28;height:2" coordorigin="7084,93" coordsize="28,2">
              <v:shape style="position:absolute;left:7084;top:93;width:28;height:2" coordorigin="7084,93" coordsize="28,0" path="m7084,93l7113,93e" filled="f" stroked="t" strokeweight=".434808pt" strokecolor="#9FFF5F">
                <v:path arrowok="t"/>
              </v:shape>
            </v:group>
            <v:group style="position:absolute;left:7113;top:84;width:29;height:2" coordorigin="7113,84" coordsize="29,2">
              <v:shape style="position:absolute;left:7113;top:84;width:29;height:2" coordorigin="7113,84" coordsize="29,0" path="m7113,84l7142,84e" filled="f" stroked="t" strokeweight=".434808pt" strokecolor="#9FFF5F">
                <v:path arrowok="t"/>
              </v:shape>
            </v:group>
            <v:group style="position:absolute;left:7142;top:79;width:2;height:2" coordorigin="7142,79" coordsize="2,2">
              <v:shape style="position:absolute;left:7142;top:79;width:2;height:2" coordorigin="7142,79" coordsize="2,1" path="m7142,80l7144,79e" filled="f" stroked="t" strokeweight=".16470pt" strokecolor="#9FFF5F">
                <v:path arrowok="t"/>
              </v:shape>
            </v:group>
            <v:group style="position:absolute;left:7144;top:72;width:56;height:2" coordorigin="7144,72" coordsize="56,2">
              <v:shape style="position:absolute;left:7144;top:72;width:56;height:2" coordorigin="7144,72" coordsize="56,0" path="m7144,72l7200,72e" filled="f" stroked="t" strokeweight=".36747pt" strokecolor="#9FFF5F">
                <v:path arrowok="t"/>
              </v:shape>
            </v:group>
            <v:group style="position:absolute;left:7200;top:55;width:86;height:2" coordorigin="7200,55" coordsize="86,2">
              <v:shape style="position:absolute;left:7200;top:55;width:86;height:2" coordorigin="7200,55" coordsize="86,0" path="m7200,55l7286,55e" filled="f" stroked="t" strokeweight=".623751pt" strokecolor="#9FFF5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"/>
          <w:szCs w:val="6"/>
          <w:spacing w:val="0"/>
          <w:w w:val="109"/>
        </w:rPr>
        <w:t>3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61" w:after="0" w:line="240" w:lineRule="auto"/>
        <w:ind w:left="549" w:right="-20"/>
        <w:jc w:val="left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09"/>
        </w:rPr>
        <w:t>1800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72" w:after="0" w:line="240" w:lineRule="auto"/>
        <w:ind w:left="549" w:right="-20"/>
        <w:jc w:val="left"/>
        <w:tabs>
          <w:tab w:pos="5180" w:val="left"/>
        </w:tabs>
        <w:rPr>
          <w:rFonts w:ascii="Arial" w:hAnsi="Arial" w:cs="Arial" w:eastAsia="Arial"/>
          <w:sz w:val="6"/>
          <w:szCs w:val="6"/>
        </w:rPr>
      </w:pPr>
      <w:rPr/>
      <w:r>
        <w:rPr/>
        <w:pict>
          <v:group style="position:absolute;margin-left:430.654175pt;margin-top:6.157734pt;width:16.229708pt;height:4.49493pt;mso-position-horizontal-relative:page;mso-position-vertical-relative:paragraph;z-index:-2269" coordorigin="8613,123" coordsize="325,90">
            <v:group style="position:absolute;left:8933;top:209;width:2;height:3" coordorigin="8933,209" coordsize="2,3">
              <v:shape style="position:absolute;left:8933;top:209;width:2;height:3" coordorigin="8933,209" coordsize="0,3" path="m8933,209l8933,213e" filled="f" stroked="t" strokeweight=".039528pt" strokecolor="#008FFF">
                <v:path arrowok="t"/>
              </v:shape>
            </v:group>
            <v:group style="position:absolute;left:8875;top:202;width:58;height:2" coordorigin="8875,202" coordsize="58,2">
              <v:shape style="position:absolute;left:8875;top:202;width:58;height:2" coordorigin="8875,202" coordsize="58,0" path="m8875,202l8933,202e" filled="f" stroked="t" strokeweight=".489961pt" strokecolor="#008FFF">
                <v:path arrowok="t"/>
              </v:shape>
            </v:group>
            <v:group style="position:absolute;left:8817;top:184;width:58;height:2" coordorigin="8817,184" coordsize="58,2">
              <v:shape style="position:absolute;left:8817;top:184;width:58;height:2" coordorigin="8817,184" coordsize="58,0" path="m8817,184l8875,184e" filled="f" stroked="t" strokeweight=".603336pt" strokecolor="#008FFF">
                <v:path arrowok="t"/>
              </v:shape>
            </v:group>
            <v:group style="position:absolute;left:8760;top:165;width:58;height:2" coordorigin="8760,165" coordsize="58,2">
              <v:shape style="position:absolute;left:8760;top:165;width:58;height:2" coordorigin="8760,165" coordsize="58,0" path="m8760,165l8817,165e" filled="f" stroked="t" strokeweight=".468244pt" strokecolor="#008FFF">
                <v:path arrowok="t"/>
              </v:shape>
            </v:group>
            <v:group style="position:absolute;left:8702;top:147;width:58;height:2" coordorigin="8702,147" coordsize="58,2">
              <v:shape style="position:absolute;left:8702;top:147;width:58;height:2" coordorigin="8702,147" coordsize="58,0" path="m8702,147l8760,147e" filled="f" stroked="t" strokeweight=".542091pt" strokecolor="#008FFF">
                <v:path arrowok="t"/>
              </v:shape>
            </v:group>
            <v:group style="position:absolute;left:8673;top:137;width:29;height:2" coordorigin="8673,137" coordsize="29,2">
              <v:shape style="position:absolute;left:8673;top:137;width:29;height:2" coordorigin="8673,137" coordsize="29,0" path="m8673,137l8702,137e" filled="f" stroked="t" strokeweight=".355752pt" strokecolor="#008FFF">
                <v:path arrowok="t"/>
              </v:shape>
            </v:group>
            <v:group style="position:absolute;left:8617;top:127;width:56;height:2" coordorigin="8617,127" coordsize="56,2">
              <v:shape style="position:absolute;left:8617;top:127;width:56;height:2" coordorigin="8617,127" coordsize="56,0" path="m8617,127l8673,127e" filled="f" stroked="t" strokeweight=".347055pt" strokecolor="#008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1.801849pt;margin-top:4.380276pt;width:9.268223pt;height:1.746432pt;mso-position-horizontal-relative:page;mso-position-vertical-relative:paragraph;z-index:-2268" coordorigin="8436,88" coordsize="185,35">
            <v:group style="position:absolute;left:8616;top:118;width:2;height:3" coordorigin="8616,118" coordsize="2,3">
              <v:shape style="position:absolute;left:8616;top:118;width:2;height:3" coordorigin="8616,118" coordsize="0,3" path="m8616,118l8616,122e" filled="f" stroked="t" strokeweight=".079056pt" strokecolor="#008FFF">
                <v:path arrowok="t"/>
              </v:shape>
            </v:group>
            <v:group style="position:absolute;left:8528;top:110;width:87;height:2" coordorigin="8528,110" coordsize="87,2">
              <v:shape style="position:absolute;left:8528;top:110;width:87;height:2" coordorigin="8528,110" coordsize="87,0" path="m8528,110l8615,110e" filled="f" stroked="t" strokeweight=".642864pt" strokecolor="#008FFF">
                <v:path arrowok="t"/>
              </v:shape>
            </v:group>
            <v:group style="position:absolute;left:8442;top:93;width:86;height:2" coordorigin="8442,93" coordsize="86,2">
              <v:shape style="position:absolute;left:8442;top:93;width:86;height:2" coordorigin="8442,93" coordsize="86,0" path="m8442,93l8528,93e" filled="f" stroked="t" strokeweight=".580317pt" strokecolor="#008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3.224579pt;margin-top:3.036936pt;width:9.157932pt;height:1.094871pt;mso-position-horizontal-relative:page;mso-position-vertical-relative:paragraph;z-index:-2267" coordorigin="8264,61" coordsize="183,22">
            <v:group style="position:absolute;left:8355;top:77;width:87;height:2" coordorigin="8355,77" coordsize="87,2">
              <v:shape style="position:absolute;left:8355;top:77;width:87;height:2" coordorigin="8355,77" coordsize="87,0" path="m8355,77l8442,77e" filled="f" stroked="t" strokeweight=".581007pt" strokecolor="#008FFF">
                <v:path arrowok="t"/>
              </v:shape>
            </v:group>
            <v:group style="position:absolute;left:8269;top:65;width:86;height:2" coordorigin="8269,65" coordsize="86,2">
              <v:shape style="position:absolute;left:8269;top:65;width:86;height:2" coordorigin="8269,65" coordsize="86,0" path="m8269,65l8355,65e" filled="f" stroked="t" strokeweight=".421593pt" strokecolor="#008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1.968475pt;margin-top:2.167159pt;width:31.835709pt;height:1.487708pt;mso-position-horizontal-relative:page;mso-position-vertical-relative:paragraph;z-index:-2266" coordorigin="7639,43" coordsize="637,30">
            <v:group style="position:absolute;left:8095;top:53;width:174;height:2" coordorigin="8095,53" coordsize="174,2">
              <v:shape style="position:absolute;left:8095;top:53;width:174;height:2" coordorigin="8095,53" coordsize="174,0" path="m8095,53l8269,53e" filled="f" stroked="t" strokeweight=".737783pt" strokecolor="#008FFF">
                <v:path arrowok="t"/>
              </v:shape>
            </v:group>
            <v:group style="position:absolute;left:7749;top:51;width:346;height:2" coordorigin="7749,51" coordsize="346,2">
              <v:shape style="position:absolute;left:7749;top:51;width:346;height:2" coordorigin="7749,51" coordsize="346,0" path="m7749,51l8095,51e" filled="f" stroked="t" strokeweight=".757767pt" strokecolor="#008FFF">
                <v:path arrowok="t"/>
              </v:shape>
            </v:group>
            <v:group style="position:absolute;left:7646;top:67;width:103;height:2" coordorigin="7646,67" coordsize="103,2">
              <v:shape style="position:absolute;left:7646;top:67;width:103;height:2" coordorigin="7646,67" coordsize="103,0" path="m7646,67l7749,67e" filled="f" stroked="t" strokeweight=".637656pt" strokecolor="#008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2.686371pt;margin-top:3.769545pt;width:9.881558pt;height:2.357775pt;mso-position-horizontal-relative:page;mso-position-vertical-relative:paragraph;z-index:-2265" coordorigin="7454,75" coordsize="198,47">
            <v:group style="position:absolute;left:7575;top:81;width:70;height:2" coordorigin="7575,81" coordsize="70,2">
              <v:shape style="position:absolute;left:7575;top:81;width:70;height:2" coordorigin="7575,81" coordsize="70,0" path="m7575,81l7646,81e" filled="f" stroked="t" strokeweight=".561204pt" strokecolor="#008FFF">
                <v:path arrowok="t"/>
              </v:shape>
            </v:group>
            <v:group style="position:absolute;left:7518;top:98;width:58;height:2" coordorigin="7518,98" coordsize="58,2">
              <v:shape style="position:absolute;left:7518;top:98;width:58;height:2" coordorigin="7518,98" coordsize="58,0" path="m7518,98l7575,98e" filled="f" stroked="t" strokeweight=".408301pt" strokecolor="#008FFF">
                <v:path arrowok="t"/>
              </v:shape>
            </v:group>
            <v:group style="position:absolute;left:7546;top:96;width:2;height:3" coordorigin="7546,96" coordsize="2,3">
              <v:shape style="position:absolute;left:7546;top:96;width:2;height:3" coordorigin="7546,96" coordsize="0,3" path="m7546,96l7546,99e" filled="f" stroked="t" strokeweight="0pt" strokecolor="#008FFF">
                <v:path arrowok="t"/>
              </v:shape>
            </v:group>
            <v:group style="position:absolute;left:7460;top:116;width:58;height:2" coordorigin="7460,116" coordsize="58,2">
              <v:shape style="position:absolute;left:7460;top:116;width:58;height:2" coordorigin="7460,116" coordsize="58,0" path="m7460,116l7518,116e" filled="f" stroked="t" strokeweight=".623751pt" strokecolor="#008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8.405182pt;margin-top:6.50958pt;width:4.827833pt;height:1.265314pt;mso-position-horizontal-relative:page;mso-position-vertical-relative:paragraph;z-index:-2264" coordorigin="7368,130" coordsize="97,25">
            <v:group style="position:absolute;left:7414;top:135;width:46;height:2" coordorigin="7414,135" coordsize="46,2">
              <v:shape style="position:absolute;left:7414;top:135;width:46;height:2" coordorigin="7414,135" coordsize="46,0" path="m7414,135l7460,135e" filled="f" stroked="t" strokeweight=".469546pt" strokecolor="#008FFF">
                <v:path arrowok="t"/>
              </v:shape>
            </v:group>
            <v:group style="position:absolute;left:7373;top:151;width:41;height:2" coordorigin="7373,151" coordsize="41,2">
              <v:shape style="position:absolute;left:7373;top:151;width:41;height:2" coordorigin="7373,151" coordsize="41,0" path="m7373,151l7414,151e" filled="f" stroked="t" strokeweight=".489961pt" strokecolor="#008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5.938599pt;margin-top:8.017464pt;width:12.793896pt;height:25.662511pt;mso-position-horizontal-relative:page;mso-position-vertical-relative:paragraph;z-index:-2263" coordorigin="7119,160" coordsize="256,513">
            <v:group style="position:absolute;left:7365;top:162;width:8;height:4" coordorigin="7365,162" coordsize="8,4">
              <v:shape style="position:absolute;left:7365;top:162;width:8;height:4" coordorigin="7365,162" coordsize="8,4" path="m7373,162l7365,166e" filled="f" stroked="t" strokeweight=".16470pt" strokecolor="#008FFF">
                <v:path arrowok="t"/>
              </v:shape>
            </v:group>
            <v:group style="position:absolute;left:7344;top:166;width:21;height:11" coordorigin="7344,166" coordsize="21,11">
              <v:shape style="position:absolute;left:7344;top:166;width:21;height:11" coordorigin="7344,166" coordsize="21,11" path="m7365,166l7344,177e" filled="f" stroked="t" strokeweight=".16470pt" strokecolor="#008FFF">
                <v:path arrowok="t"/>
              </v:shape>
            </v:group>
            <v:group style="position:absolute;left:7325;top:177;width:19;height:11" coordorigin="7325,177" coordsize="19,11">
              <v:shape style="position:absolute;left:7325;top:177;width:19;height:11" coordorigin="7325,177" coordsize="19,11" path="m7344,177l7325,188e" filled="f" stroked="t" strokeweight=".16470pt" strokecolor="#008FFF">
                <v:path arrowok="t"/>
              </v:shape>
            </v:group>
            <v:group style="position:absolute;left:7315;top:188;width:9;height:6" coordorigin="7315,188" coordsize="9,6">
              <v:shape style="position:absolute;left:7315;top:188;width:9;height:6" coordorigin="7315,188" coordsize="9,6" path="m7325,188l7315,194e" filled="f" stroked="t" strokeweight=".16470pt" strokecolor="#008FFF">
                <v:path arrowok="t"/>
              </v:shape>
            </v:group>
            <v:group style="position:absolute;left:7289;top:194;width:26;height:17" coordorigin="7289,194" coordsize="26,17">
              <v:shape style="position:absolute;left:7289;top:194;width:26;height:17" coordorigin="7289,194" coordsize="26,17" path="m7315,194l7289,211e" filled="f" stroked="t" strokeweight=".16470pt" strokecolor="#008FFF">
                <v:path arrowok="t"/>
              </v:shape>
            </v:group>
            <v:group style="position:absolute;left:7286;top:211;width:3;height:2" coordorigin="7286,211" coordsize="3,2">
              <v:shape style="position:absolute;left:7286;top:211;width:3;height:2" coordorigin="7286,211" coordsize="3,2" path="m7289,211l7286,213e" filled="f" stroked="t" strokeweight=".16470pt" strokecolor="#008FFF">
                <v:path arrowok="t"/>
              </v:shape>
            </v:group>
            <v:group style="position:absolute;left:7259;top:213;width:27;height:21" coordorigin="7259,213" coordsize="27,21">
              <v:shape style="position:absolute;left:7259;top:213;width:27;height:21" coordorigin="7259,213" coordsize="27,21" path="m7286,213l7259,234e" filled="f" stroked="t" strokeweight=".16470pt" strokecolor="#008FFF">
                <v:path arrowok="t"/>
              </v:shape>
            </v:group>
            <v:group style="position:absolute;left:7258;top:234;width:2;height:2" coordorigin="7258,234" coordsize="2,2">
              <v:shape style="position:absolute;left:7258;top:234;width:2;height:2" coordorigin="7258,234" coordsize="2,2" path="m7259,234l7258,236e" filled="f" stroked="t" strokeweight=".16470pt" strokecolor="#008FFF">
                <v:path arrowok="t"/>
              </v:shape>
            </v:group>
            <v:group style="position:absolute;left:7233;top:236;width:25;height:21" coordorigin="7233,236" coordsize="25,21">
              <v:shape style="position:absolute;left:7233;top:236;width:25;height:21" coordorigin="7233,236" coordsize="25,21" path="m7258,236l7233,257e" filled="f" stroked="t" strokeweight=".16470pt" strokecolor="#008FFF">
                <v:path arrowok="t"/>
              </v:shape>
            </v:group>
            <v:group style="position:absolute;left:7228;top:257;width:5;height:4" coordorigin="7228,257" coordsize="5,4">
              <v:shape style="position:absolute;left:7228;top:257;width:5;height:4" coordorigin="7228,257" coordsize="5,4" path="m7233,257l7228,261e" filled="f" stroked="t" strokeweight=".16470pt" strokecolor="#008FFF">
                <v:path arrowok="t"/>
              </v:shape>
            </v:group>
            <v:group style="position:absolute;left:7211;top:261;width:17;height:19" coordorigin="7211,261" coordsize="17,19">
              <v:shape style="position:absolute;left:7211;top:261;width:17;height:19" coordorigin="7211,261" coordsize="17,19" path="m7228,261l7211,280e" filled="f" stroked="t" strokeweight=".16470pt" strokecolor="#008FFF">
                <v:path arrowok="t"/>
              </v:shape>
            </v:group>
            <v:group style="position:absolute;left:7200;top:280;width:11;height:13" coordorigin="7200,280" coordsize="11,13">
              <v:shape style="position:absolute;left:7200;top:280;width:11;height:13" coordorigin="7200,280" coordsize="11,13" path="m7211,280l7200,292e" filled="f" stroked="t" strokeweight=".16470pt" strokecolor="#008FFF">
                <v:path arrowok="t"/>
              </v:shape>
            </v:group>
            <v:group style="position:absolute;left:7191;top:292;width:9;height:10" coordorigin="7191,292" coordsize="9,10">
              <v:shape style="position:absolute;left:7191;top:292;width:9;height:10" coordorigin="7191,292" coordsize="9,10" path="m7200,292l7191,303e" filled="f" stroked="t" strokeweight=".16470pt" strokecolor="#008FFF">
                <v:path arrowok="t"/>
              </v:shape>
            </v:group>
            <v:group style="position:absolute;left:7175;top:303;width:17;height:22" coordorigin="7175,303" coordsize="17,22">
              <v:shape style="position:absolute;left:7175;top:303;width:17;height:22" coordorigin="7175,303" coordsize="17,22" path="m7191,303l7175,325e" filled="f" stroked="t" strokeweight=".16470pt" strokecolor="#008FFF">
                <v:path arrowok="t"/>
              </v:shape>
            </v:group>
            <v:group style="position:absolute;left:7171;top:325;width:4;height:6" coordorigin="7171,325" coordsize="4,6">
              <v:shape style="position:absolute;left:7171;top:325;width:4;height:6" coordorigin="7171,325" coordsize="4,6" path="m7175,325l7171,331e" filled="f" stroked="t" strokeweight=".16470pt" strokecolor="#008FFF">
                <v:path arrowok="t"/>
              </v:shape>
            </v:group>
            <v:group style="position:absolute;left:7161;top:331;width:9;height:17" coordorigin="7161,331" coordsize="9,17">
              <v:shape style="position:absolute;left:7161;top:331;width:9;height:17" coordorigin="7161,331" coordsize="9,17" path="m7171,331l7161,348e" filled="f" stroked="t" strokeweight=".16470pt" strokecolor="#008FFF">
                <v:path arrowok="t"/>
              </v:shape>
            </v:group>
            <v:group style="position:absolute;left:7149;top:348;width:12;height:23" coordorigin="7149,348" coordsize="12,23">
              <v:shape style="position:absolute;left:7149;top:348;width:12;height:23" coordorigin="7149,348" coordsize="12,23" path="m7161,348l7149,371e" filled="f" stroked="t" strokeweight=".16470pt" strokecolor="#008FFF">
                <v:path arrowok="t"/>
              </v:shape>
            </v:group>
            <v:group style="position:absolute;left:7141;top:371;width:2;height:46" coordorigin="7141,371" coordsize="2,46">
              <v:shape style="position:absolute;left:7141;top:371;width:2;height:46" coordorigin="7141,371" coordsize="0,46" path="m7141,371l7141,417e" filled="f" stroked="t" strokeweight=".50647pt" strokecolor="#008FFF">
                <v:path arrowok="t"/>
              </v:shape>
            </v:group>
            <v:group style="position:absolute;left:7124;top:417;width:2;height:114" coordorigin="7124,417" coordsize="2,114">
              <v:shape style="position:absolute;left:7124;top:417;width:2;height:114" coordorigin="7124,417" coordsize="0,114" path="m7124,417l7124,530e" filled="f" stroked="t" strokeweight=".521715pt" strokecolor="#008FFF">
                <v:path arrowok="t"/>
              </v:shape>
            </v:group>
            <v:group style="position:absolute;left:7129;top:530;width:2;height:91" coordorigin="7129,530" coordsize="2,91">
              <v:shape style="position:absolute;left:7129;top:530;width:2;height:91" coordorigin="7129,530" coordsize="0,91" path="m7129,530l7129,621e" filled="f" stroked="t" strokeweight=".698901pt" strokecolor="#008FFF">
                <v:path arrowok="t"/>
              </v:shape>
            </v:group>
            <v:group style="position:absolute;left:7145;top:621;width:2;height:46" coordorigin="7145,621" coordsize="2,46">
              <v:shape style="position:absolute;left:7145;top:621;width:2;height:46" coordorigin="7145,621" coordsize="0,46" path="m7145,621l7145,667e" filled="f" stroked="t" strokeweight=".643567pt" strokecolor="#008F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"/>
          <w:szCs w:val="6"/>
          <w:spacing w:val="0"/>
          <w:w w:val="100"/>
          <w:position w:val="1"/>
        </w:rPr>
        <w:t>1600</w:t>
      </w:r>
      <w:r>
        <w:rPr>
          <w:rFonts w:ascii="Arial" w:hAnsi="Arial" w:cs="Arial" w:eastAsia="Arial"/>
          <w:sz w:val="6"/>
          <w:szCs w:val="6"/>
          <w:spacing w:val="-5"/>
          <w:w w:val="100"/>
          <w:position w:val="1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  <w:position w:val="1"/>
        </w:rPr>
      </w:r>
      <w:r>
        <w:rPr>
          <w:rFonts w:ascii="Arial" w:hAnsi="Arial" w:cs="Arial" w:eastAsia="Arial"/>
          <w:sz w:val="6"/>
          <w:szCs w:val="6"/>
          <w:spacing w:val="0"/>
          <w:w w:val="109"/>
          <w:position w:val="0"/>
        </w:rPr>
        <w:t>2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0"/>
        </w:rPr>
      </w:r>
    </w:p>
    <w:p>
      <w:pPr>
        <w:spacing w:before="56" w:after="0" w:line="240" w:lineRule="auto"/>
        <w:ind w:left="549" w:right="-20"/>
        <w:jc w:val="left"/>
        <w:rPr>
          <w:rFonts w:ascii="Arial" w:hAnsi="Arial" w:cs="Arial" w:eastAsia="Arial"/>
          <w:sz w:val="6"/>
          <w:szCs w:val="6"/>
        </w:rPr>
      </w:pPr>
      <w:rPr/>
      <w:r>
        <w:rPr/>
        <w:pict>
          <v:group style="position:absolute;margin-left:398.698029pt;margin-top:6.005939pt;width:23.77276pt;height:1.133097pt;mso-position-horizontal-relative:page;mso-position-vertical-relative:paragraph;z-index:-2276" coordorigin="7974,120" coordsize="475,23">
            <v:group style="position:absolute;left:8300;top:135;width:142;height:2" coordorigin="8300,135" coordsize="142,2">
              <v:shape style="position:absolute;left:8300;top:135;width:142;height:2" coordorigin="8300,135" coordsize="142,0" path="m8300,135l8442,135e" filled="f" stroked="t" strokeweight=".757581pt" strokecolor="#0000FF">
                <v:path arrowok="t"/>
              </v:shape>
            </v:group>
            <v:group style="position:absolute;left:7979;top:126;width:321;height:2" coordorigin="7979,126" coordsize="321,2">
              <v:shape style="position:absolute;left:7979;top:126;width:321;height:2" coordorigin="7979,126" coordsize="321,0" path="m7979,126l8300,126e" filled="f" stroked="t" strokeweight=".540177pt" strokecolor="#0000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7.560364pt;margin-top:6.737246pt;width:21.816193pt;height:19.277085pt;mso-position-horizontal-relative:page;mso-position-vertical-relative:paragraph;z-index:-2275" coordorigin="7551,135" coordsize="436,386">
            <v:group style="position:absolute;left:7880;top:143;width:100;height:2" coordorigin="7880,143" coordsize="100,2">
              <v:shape style="position:absolute;left:7880;top:143;width:100;height:2" coordorigin="7880,143" coordsize="100,0" path="m7880,143l7979,143e" filled="f" stroked="t" strokeweight=".816873pt" strokecolor="#0000FF">
                <v:path arrowok="t"/>
              </v:shape>
            </v:group>
            <v:group style="position:absolute;left:7835;top:155;width:44;height:2" coordorigin="7835,155" coordsize="44,2">
              <v:shape style="position:absolute;left:7835;top:155;width:44;height:2" coordorigin="7835,155" coordsize="44,0" path="m7835,155l7880,155e" filled="f" stroked="t" strokeweight=".365556pt" strokecolor="#0000FF">
                <v:path arrowok="t"/>
              </v:shape>
            </v:group>
            <v:group style="position:absolute;left:7777;top:172;width:59;height:2" coordorigin="7777,172" coordsize="59,2">
              <v:shape style="position:absolute;left:7777;top:172;width:59;height:2" coordorigin="7777,172" coordsize="59,0" path="m7777,172l7835,172e" filled="f" stroked="t" strokeweight=".548602pt" strokecolor="#0000FF">
                <v:path arrowok="t"/>
              </v:shape>
            </v:group>
            <v:group style="position:absolute;left:7743;top:191;width:34;height:2" coordorigin="7743,191" coordsize="34,2">
              <v:shape style="position:absolute;left:7743;top:191;width:34;height:2" coordorigin="7743,191" coordsize="34,0" path="m7743,191l7777,191e" filled="f" stroked="t" strokeweight=".36747pt" strokecolor="#0000FF">
                <v:path arrowok="t"/>
              </v:shape>
            </v:group>
            <v:group style="position:absolute;left:7719;top:196;width:24;height:12" coordorigin="7719,196" coordsize="24,12">
              <v:shape style="position:absolute;left:7719;top:196;width:24;height:12" coordorigin="7719,196" coordsize="24,12" path="m7743,196l7719,208e" filled="f" stroked="t" strokeweight=".16470pt" strokecolor="#0000FF">
                <v:path arrowok="t"/>
              </v:shape>
            </v:group>
            <v:group style="position:absolute;left:7700;top:208;width:20;height:11" coordorigin="7700,208" coordsize="20,11">
              <v:shape style="position:absolute;left:7700;top:208;width:20;height:11" coordorigin="7700,208" coordsize="20,11" path="m7719,208l7700,219e" filled="f" stroked="t" strokeweight=".16470pt" strokecolor="#0000FF">
                <v:path arrowok="t"/>
              </v:shape>
            </v:group>
            <v:group style="position:absolute;left:7691;top:219;width:9;height:6" coordorigin="7691,219" coordsize="9,6">
              <v:shape style="position:absolute;left:7691;top:219;width:9;height:6" coordorigin="7691,219" coordsize="9,6" path="m7700,219l7691,225e" filled="f" stroked="t" strokeweight=".16470pt" strokecolor="#0000FF">
                <v:path arrowok="t"/>
              </v:shape>
            </v:group>
            <v:group style="position:absolute;left:7665;top:225;width:26;height:17" coordorigin="7665,225" coordsize="26,17">
              <v:shape style="position:absolute;left:7665;top:225;width:26;height:17" coordorigin="7665,225" coordsize="26,17" path="m7691,225l7665,242e" filled="f" stroked="t" strokeweight=".16470pt" strokecolor="#0000FF">
                <v:path arrowok="t"/>
              </v:shape>
            </v:group>
            <v:group style="position:absolute;left:7662;top:243;width:3;height:2" coordorigin="7662,243" coordsize="3,2">
              <v:shape style="position:absolute;left:7662;top:243;width:3;height:2" coordorigin="7662,243" coordsize="3,0" path="m7662,243l7665,243e" filled="f" stroked="t" strokeweight=".079056pt" strokecolor="#0000FF">
                <v:path arrowok="t"/>
              </v:shape>
            </v:group>
            <v:group style="position:absolute;left:7636;top:244;width:25;height:21" coordorigin="7636,244" coordsize="25,21">
              <v:shape style="position:absolute;left:7636;top:244;width:25;height:21" coordorigin="7636,244" coordsize="25,21" path="m7662,244l7636,265e" filled="f" stroked="t" strokeweight=".16470pt" strokecolor="#0000FF">
                <v:path arrowok="t"/>
              </v:shape>
            </v:group>
            <v:group style="position:absolute;left:7633;top:265;width:3;height:3" coordorigin="7633,265" coordsize="3,3">
              <v:shape style="position:absolute;left:7633;top:265;width:3;height:3" coordorigin="7633,265" coordsize="3,3" path="m7636,265l7633,268e" filled="f" stroked="t" strokeweight=".16470pt" strokecolor="#0000FF">
                <v:path arrowok="t"/>
              </v:shape>
            </v:group>
            <v:group style="position:absolute;left:7613;top:268;width:20;height:19" coordorigin="7613,268" coordsize="20,19">
              <v:shape style="position:absolute;left:7613;top:268;width:20;height:19" coordorigin="7613,268" coordsize="20,19" path="m7633,268l7613,287e" filled="f" stroked="t" strokeweight=".16470pt" strokecolor="#0000FF">
                <v:path arrowok="t"/>
              </v:shape>
            </v:group>
            <v:group style="position:absolute;left:7604;top:287;width:9;height:12" coordorigin="7604,287" coordsize="9,12">
              <v:shape style="position:absolute;left:7604;top:287;width:9;height:12" coordorigin="7604,287" coordsize="9,12" path="m7613,287l7604,299e" filled="f" stroked="t" strokeweight=".16470pt" strokecolor="#0000FF">
                <v:path arrowok="t"/>
              </v:shape>
            </v:group>
            <v:group style="position:absolute;left:7595;top:299;width:9;height:11" coordorigin="7595,299" coordsize="9,11">
              <v:shape style="position:absolute;left:7595;top:299;width:9;height:11" coordorigin="7595,299" coordsize="9,11" path="m7604,299l7595,310e" filled="f" stroked="t" strokeweight=".16470pt" strokecolor="#0000FF">
                <v:path arrowok="t"/>
              </v:shape>
            </v:group>
            <v:group style="position:absolute;left:7581;top:310;width:14;height:23" coordorigin="7581,310" coordsize="14,23">
              <v:shape style="position:absolute;left:7581;top:310;width:14;height:23" coordorigin="7581,310" coordsize="14,23" path="m7595,310l7581,333e" filled="f" stroked="t" strokeweight=".16470pt" strokecolor="#0000FF">
                <v:path arrowok="t"/>
              </v:shape>
            </v:group>
            <v:group style="position:absolute;left:7575;top:333;width:6;height:11" coordorigin="7575,333" coordsize="6,11">
              <v:shape style="position:absolute;left:7575;top:333;width:6;height:11" coordorigin="7575,333" coordsize="6,11" path="m7581,333l7575,344e" filled="f" stroked="t" strokeweight=".16470pt" strokecolor="#0000FF">
                <v:path arrowok="t"/>
              </v:shape>
            </v:group>
            <v:group style="position:absolute;left:7566;top:344;width:2;height:58" coordorigin="7566,344" coordsize="2,58">
              <v:shape style="position:absolute;left:7566;top:344;width:2;height:58" coordorigin="7566,344" coordsize="0,58" path="m7566,344l7566,402e" filled="f" stroked="t" strokeweight=".68109pt" strokecolor="#0000FF">
                <v:path arrowok="t"/>
              </v:shape>
            </v:group>
            <v:group style="position:absolute;left:7556;top:402;width:2;height:114" coordorigin="7556,402" coordsize="2,114">
              <v:shape style="position:absolute;left:7556;top:402;width:2;height:114" coordorigin="7556,402" coordsize="0,114" path="m7556,402l7556,515e" filled="f" stroked="t" strokeweight=".482225pt" strokecolor="#0000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2.550079pt;margin-top:5.449331pt;width:8.729928pt;height:3.36967pt;mso-position-horizontal-relative:page;mso-position-vertical-relative:paragraph;z-index:-2271" coordorigin="9051,109" coordsize="175,67">
            <v:group style="position:absolute;left:9193;top:172;width:28;height:2" coordorigin="9193,172" coordsize="28,2">
              <v:shape style="position:absolute;left:9193;top:172;width:28;height:2" coordorigin="9193,172" coordsize="28,0" path="m9193,172l9221,172e" filled="f" stroked="t" strokeweight=".426802pt" strokecolor="#008FFF">
                <v:path arrowok="t"/>
              </v:shape>
            </v:group>
            <v:group style="position:absolute;left:9165;top:157;width:28;height:2" coordorigin="9165,157" coordsize="28,2">
              <v:shape style="position:absolute;left:9165;top:157;width:28;height:2" coordorigin="9165,157" coordsize="28,0" path="m9165,157l9193,157e" filled="f" stroked="t" strokeweight=".59292pt" strokecolor="#008FFF">
                <v:path arrowok="t"/>
              </v:shape>
            </v:group>
            <v:group style="position:absolute;left:9164;top:150;width:2;height:2" coordorigin="9164,150" coordsize="2,2">
              <v:shape style="position:absolute;left:9164;top:150;width:2;height:2" coordorigin="9164,150" coordsize="2,1" path="m9165,151l9164,150e" filled="f" stroked="t" strokeweight=".16470pt" strokecolor="#008FFF">
                <v:path arrowok="t"/>
              </v:shape>
            </v:group>
            <v:group style="position:absolute;left:9135;top:144;width:28;height:2" coordorigin="9135,144" coordsize="28,2">
              <v:shape style="position:absolute;left:9135;top:144;width:28;height:2" coordorigin="9135,144" coordsize="28,0" path="m9135,144l9164,144e" filled="f" stroked="t" strokeweight=".632448pt" strokecolor="#008FFF">
                <v:path arrowok="t"/>
              </v:shape>
            </v:group>
            <v:group style="position:absolute;left:9112;top:133;width:23;height:2" coordorigin="9112,133" coordsize="23,2">
              <v:shape style="position:absolute;left:9112;top:133;width:23;height:2" coordorigin="9112,133" coordsize="23,0" path="m9112,133l9135,133e" filled="f" stroked="t" strokeweight=".474336pt" strokecolor="#008FFF">
                <v:path arrowok="t"/>
              </v:shape>
            </v:group>
            <v:group style="position:absolute;left:9106;top:125;width:6;height:3" coordorigin="9106,125" coordsize="6,3">
              <v:shape style="position:absolute;left:9106;top:125;width:6;height:3" coordorigin="9106,125" coordsize="6,3" path="m9112,128l9106,125e" filled="f" stroked="t" strokeweight=".16470pt" strokecolor="#008FFF">
                <v:path arrowok="t"/>
              </v:shape>
            </v:group>
            <v:group style="position:absolute;left:9056;top:114;width:50;height:2" coordorigin="9056,114" coordsize="50,2">
              <v:shape style="position:absolute;left:9056;top:114;width:50;height:2" coordorigin="9056,114" coordsize="50,0" path="m9056,114l9106,114e" filled="f" stroked="t" strokeweight=".510376pt" strokecolor="#008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6.421478pt;margin-top:2.965577pt;width:6.607368pt;height:2.295904pt;mso-position-horizontal-relative:page;mso-position-vertical-relative:paragraph;z-index:-2270" coordorigin="8928,59" coordsize="132,46">
            <v:group style="position:absolute;left:9019;top:101;width:37;height:2" coordorigin="9019,101" coordsize="37,2">
              <v:shape style="position:absolute;left:9019;top:101;width:37;height:2" coordorigin="9019,101" coordsize="37,0" path="m9019,101l9056,101e" filled="f" stroked="t" strokeweight=".447217pt" strokecolor="#008FFF">
                <v:path arrowok="t"/>
              </v:shape>
            </v:group>
            <v:group style="position:absolute;left:8997;top:87;width:22;height:2" coordorigin="8997,87" coordsize="22,2">
              <v:shape style="position:absolute;left:8997;top:87;width:22;height:2" coordorigin="8997,87" coordsize="22,0" path="m8997,87l9019,87e" filled="f" stroked="t" strokeweight=".434808pt" strokecolor="#008FFF">
                <v:path arrowok="t"/>
              </v:shape>
            </v:group>
            <v:group style="position:absolute;left:8961;top:78;width:36;height:2" coordorigin="8961,78" coordsize="36,2">
              <v:shape style="position:absolute;left:8961;top:78;width:36;height:2" coordorigin="8961,78" coordsize="36,0" path="m8961,78l8997,78e" filled="f" stroked="t" strokeweight=".32664pt" strokecolor="#008FFF">
                <v:path arrowok="t"/>
              </v:shape>
            </v:group>
            <v:group style="position:absolute;left:8934;top:64;width:28;height:2" coordorigin="8934,64" coordsize="28,2">
              <v:shape style="position:absolute;left:8934;top:64;width:28;height:2" coordorigin="8934,64" coordsize="28,0" path="m8934,64l8961,64e" filled="f" stroked="t" strokeweight=".513864pt" strokecolor="#008F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"/>
          <w:szCs w:val="6"/>
          <w:spacing w:val="0"/>
          <w:w w:val="109"/>
        </w:rPr>
        <w:t>1400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66" w:after="0" w:line="240" w:lineRule="auto"/>
        <w:ind w:left="549" w:right="-20"/>
        <w:jc w:val="left"/>
        <w:tabs>
          <w:tab w:pos="5180" w:val="left"/>
        </w:tabs>
        <w:rPr>
          <w:rFonts w:ascii="Arial" w:hAnsi="Arial" w:cs="Arial" w:eastAsia="Arial"/>
          <w:sz w:val="6"/>
          <w:szCs w:val="6"/>
        </w:rPr>
      </w:pPr>
      <w:rPr/>
      <w:r>
        <w:rPr/>
        <w:pict>
          <v:group style="position:absolute;margin-left:401.639313pt;margin-top:8.968504pt;width:20.713226pt;height:1.968394pt;mso-position-horizontal-relative:page;mso-position-vertical-relative:paragraph;z-index:-2282" coordorigin="8033,179" coordsize="414,39">
            <v:group style="position:absolute;left:8152;top:185;width:289;height:2" coordorigin="8152,185" coordsize="289,2">
              <v:shape style="position:absolute;left:8152;top:185;width:289;height:2" coordorigin="8152,185" coordsize="289,0" path="m8152,185l8442,185e" filled="f" stroked="t" strokeweight=".521064pt" strokecolor="#0000AF">
                <v:path arrowok="t"/>
              </v:shape>
            </v:group>
            <v:group style="position:absolute;left:8211;top:183;width:2;height:3" coordorigin="8211,183" coordsize="2,3">
              <v:shape style="position:absolute;left:8211;top:183;width:2;height:3" coordorigin="8211,183" coordsize="0,3" path="m8211,183l8211,186e" filled="f" stroked="t" strokeweight=".039528pt" strokecolor="#0000AF">
                <v:path arrowok="t"/>
              </v:shape>
            </v:group>
            <v:group style="position:absolute;left:8085;top:201;width:68;height:2" coordorigin="8085,201" coordsize="68,2">
              <v:shape style="position:absolute;left:8085;top:201;width:68;height:2" coordorigin="8085,201" coordsize="68,0" path="m8085,201l8152,201e" filled="f" stroked="t" strokeweight=".620535pt" strokecolor="#0000AF">
                <v:path arrowok="t"/>
              </v:shape>
            </v:group>
            <v:group style="position:absolute;left:8037;top:214;width:47;height:2" coordorigin="8037,214" coordsize="47,2">
              <v:shape style="position:absolute;left:8037;top:214;width:47;height:2" coordorigin="8037,214" coordsize="47,0" path="m8037,214l8085,214e" filled="f" stroked="t" strokeweight=".428716pt" strokecolor="#0000A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"/>
          <w:szCs w:val="6"/>
          <w:spacing w:val="0"/>
          <w:w w:val="100"/>
          <w:position w:val="2"/>
        </w:rPr>
        <w:t>1200</w:t>
      </w:r>
      <w:r>
        <w:rPr>
          <w:rFonts w:ascii="Arial" w:hAnsi="Arial" w:cs="Arial" w:eastAsia="Arial"/>
          <w:sz w:val="6"/>
          <w:szCs w:val="6"/>
          <w:spacing w:val="-5"/>
          <w:w w:val="100"/>
          <w:position w:val="2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  <w:position w:val="2"/>
        </w:rPr>
      </w:r>
      <w:r>
        <w:rPr>
          <w:rFonts w:ascii="Arial" w:hAnsi="Arial" w:cs="Arial" w:eastAsia="Arial"/>
          <w:sz w:val="6"/>
          <w:szCs w:val="6"/>
          <w:spacing w:val="0"/>
          <w:w w:val="109"/>
          <w:position w:val="0"/>
        </w:rPr>
        <w:t>1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0"/>
        </w:rPr>
      </w:r>
    </w:p>
    <w:p>
      <w:pPr>
        <w:spacing w:before="52" w:after="0" w:line="240" w:lineRule="auto"/>
        <w:ind w:left="549" w:right="-20"/>
        <w:jc w:val="left"/>
        <w:rPr>
          <w:rFonts w:ascii="Arial" w:hAnsi="Arial" w:cs="Arial" w:eastAsia="Arial"/>
          <w:sz w:val="6"/>
          <w:szCs w:val="6"/>
        </w:rPr>
      </w:pPr>
      <w:rPr/>
      <w:r>
        <w:rPr/>
        <w:pict>
          <v:group style="position:absolute;margin-left:421.773193pt;margin-top:1.912492pt;width:36.253075pt;height:18.999753pt;mso-position-horizontal-relative:page;mso-position-vertical-relative:paragraph;z-index:-2283" coordorigin="8435,38" coordsize="725,380">
            <v:group style="position:absolute;left:9147;top:394;width:12;height:23" coordorigin="9147,394" coordsize="12,23">
              <v:shape style="position:absolute;left:9147;top:394;width:12;height:23" coordorigin="9147,394" coordsize="12,23" path="m9159,417l9147,394e" filled="f" stroked="t" strokeweight=".16470pt" strokecolor="#0000AF">
                <v:path arrowok="t"/>
              </v:shape>
            </v:group>
            <v:group style="position:absolute;left:9135;top:375;width:12;height:19" coordorigin="9135,375" coordsize="12,19">
              <v:shape style="position:absolute;left:9135;top:375;width:12;height:19" coordorigin="9135,375" coordsize="12,19" path="m9147,394l9135,375e" filled="f" stroked="t" strokeweight=".16470pt" strokecolor="#0000AF">
                <v:path arrowok="t"/>
              </v:shape>
            </v:group>
            <v:group style="position:absolute;left:9133;top:372;width:2;height:3" coordorigin="9133,372" coordsize="2,3">
              <v:shape style="position:absolute;left:9133;top:372;width:2;height:3" coordorigin="9133,372" coordsize="2,3" path="m9135,375l9133,372e" filled="f" stroked="t" strokeweight=".16470pt" strokecolor="#0000AF">
                <v:path arrowok="t"/>
              </v:shape>
            </v:group>
            <v:group style="position:absolute;left:9115;top:349;width:17;height:23" coordorigin="9115,349" coordsize="17,23">
              <v:shape style="position:absolute;left:9115;top:349;width:17;height:23" coordorigin="9115,349" coordsize="17,23" path="m9133,372l9115,349e" filled="f" stroked="t" strokeweight=".16470pt" strokecolor="#0000AF">
                <v:path arrowok="t"/>
              </v:shape>
            </v:group>
            <v:group style="position:absolute;left:9106;top:338;width:9;height:11" coordorigin="9106,338" coordsize="9,11">
              <v:shape style="position:absolute;left:9106;top:338;width:9;height:11" coordorigin="9106,338" coordsize="9,11" path="m9115,349l9106,338e" filled="f" stroked="t" strokeweight=".16470pt" strokecolor="#0000AF">
                <v:path arrowok="t"/>
              </v:shape>
            </v:group>
            <v:group style="position:absolute;left:9096;top:326;width:10;height:12" coordorigin="9096,326" coordsize="10,12">
              <v:shape style="position:absolute;left:9096;top:326;width:10;height:12" coordorigin="9096,326" coordsize="10,12" path="m9106,338l9096,326e" filled="f" stroked="t" strokeweight=".16470pt" strokecolor="#0000AF">
                <v:path arrowok="t"/>
              </v:shape>
            </v:group>
            <v:group style="position:absolute;left:9077;top:307;width:18;height:19" coordorigin="9077,307" coordsize="18,19">
              <v:shape style="position:absolute;left:9077;top:307;width:18;height:19" coordorigin="9077,307" coordsize="18,19" path="m9096,326l9077,307e" filled="f" stroked="t" strokeweight=".16470pt" strokecolor="#0000AF">
                <v:path arrowok="t"/>
              </v:shape>
            </v:group>
            <v:group style="position:absolute;left:9073;top:303;width:4;height:4" coordorigin="9073,303" coordsize="4,4">
              <v:shape style="position:absolute;left:9073;top:303;width:4;height:4" coordorigin="9073,303" coordsize="4,4" path="m9077,307l9073,303e" filled="f" stroked="t" strokeweight=".16470pt" strokecolor="#0000AF">
                <v:path arrowok="t"/>
              </v:shape>
            </v:group>
            <v:group style="position:absolute;left:9048;top:280;width:25;height:23" coordorigin="9048,280" coordsize="25,23">
              <v:shape style="position:absolute;left:9048;top:280;width:25;height:23" coordorigin="9048,280" coordsize="25,23" path="m9073,303l9048,280e" filled="f" stroked="t" strokeweight=".16470pt" strokecolor="#0000AF">
                <v:path arrowok="t"/>
              </v:shape>
            </v:group>
            <v:group style="position:absolute;left:9048;top:278;width:2;height:3" coordorigin="9048,278" coordsize="2,3">
              <v:shape style="position:absolute;left:9048;top:278;width:2;height:3" coordorigin="9048,278" coordsize="0,3" path="m9048,278l9048,281e" filled="f" stroked="t" strokeweight="0pt" strokecolor="#0000AF">
                <v:path arrowok="t"/>
              </v:shape>
            </v:group>
            <v:group style="position:absolute;left:9020;top:257;width:28;height:23" coordorigin="9020,257" coordsize="28,23">
              <v:shape style="position:absolute;left:9020;top:257;width:28;height:23" coordorigin="9020,257" coordsize="28,23" path="m9048,280l9020,257e" filled="f" stroked="t" strokeweight=".16470pt" strokecolor="#0000AF">
                <v:path arrowok="t"/>
              </v:shape>
            </v:group>
            <v:group style="position:absolute;left:9019;top:255;width:2;height:3" coordorigin="9019,255" coordsize="2,3">
              <v:shape style="position:absolute;left:9019;top:255;width:2;height:3" coordorigin="9019,255" coordsize="0,3" path="m9019,255l9019,259e" filled="f" stroked="t" strokeweight=".039528pt" strokecolor="#0000AF">
                <v:path arrowok="t"/>
              </v:shape>
            </v:group>
            <v:group style="position:absolute;left:8990;top:236;width:28;height:21" coordorigin="8990,236" coordsize="28,21">
              <v:shape style="position:absolute;left:8990;top:236;width:28;height:21" coordorigin="8990,236" coordsize="28,21" path="m9019,257l8990,236e" filled="f" stroked="t" strokeweight=".16470pt" strokecolor="#0000AF">
                <v:path arrowok="t"/>
              </v:shape>
            </v:group>
            <v:group style="position:absolute;left:8988;top:235;width:2;height:2" coordorigin="8988,235" coordsize="2,2">
              <v:shape style="position:absolute;left:8988;top:235;width:2;height:2" coordorigin="8988,235" coordsize="2,2" path="m8990,236l8988,235e" filled="f" stroked="t" strokeweight=".16470pt" strokecolor="#0000AF">
                <v:path arrowok="t"/>
              </v:shape>
            </v:group>
            <v:group style="position:absolute;left:8961;top:217;width:27;height:18" coordorigin="8961,217" coordsize="27,18">
              <v:shape style="position:absolute;left:8961;top:217;width:27;height:18" coordorigin="8961,217" coordsize="27,18" path="m8988,235l8961,217e" filled="f" stroked="t" strokeweight=".16470pt" strokecolor="#0000AF">
                <v:path arrowok="t"/>
              </v:shape>
            </v:group>
            <v:group style="position:absolute;left:8953;top:212;width:8;height:5" coordorigin="8953,212" coordsize="8,5">
              <v:shape style="position:absolute;left:8953;top:212;width:8;height:5" coordorigin="8953,212" coordsize="8,5" path="m8961,217l8953,212e" filled="f" stroked="t" strokeweight=".16470pt" strokecolor="#0000AF">
                <v:path arrowok="t"/>
              </v:shape>
            </v:group>
            <v:group style="position:absolute;left:8933;top:199;width:21;height:13" coordorigin="8933,199" coordsize="21,13">
              <v:shape style="position:absolute;left:8933;top:199;width:21;height:13" coordorigin="8933,199" coordsize="21,13" path="m8953,212l8933,199e" filled="f" stroked="t" strokeweight=".16470pt" strokecolor="#0000AF">
                <v:path arrowok="t"/>
              </v:shape>
            </v:group>
            <v:group style="position:absolute;left:8915;top:189;width:18;height:10" coordorigin="8915,189" coordsize="18,10">
              <v:shape style="position:absolute;left:8915;top:189;width:18;height:10" coordorigin="8915,189" coordsize="18,10" path="m8933,199l8915,189e" filled="f" stroked="t" strokeweight=".16470pt" strokecolor="#0000AF">
                <v:path arrowok="t"/>
              </v:shape>
            </v:group>
            <v:group style="position:absolute;left:8904;top:183;width:11;height:6" coordorigin="8904,183" coordsize="11,6">
              <v:shape style="position:absolute;left:8904;top:183;width:11;height:6" coordorigin="8904,183" coordsize="11,6" path="m8915,189l8904,183e" filled="f" stroked="t" strokeweight=".16470pt" strokecolor="#0000AF">
                <v:path arrowok="t"/>
              </v:shape>
            </v:group>
            <v:group style="position:absolute;left:8875;top:168;width:28;height:15" coordorigin="8875,168" coordsize="28,15">
              <v:shape style="position:absolute;left:8875;top:168;width:28;height:15" coordorigin="8875,168" coordsize="28,15" path="m8904,183l8875,168e" filled="f" stroked="t" strokeweight=".16470pt" strokecolor="#0000AF">
                <v:path arrowok="t"/>
              </v:shape>
            </v:group>
            <v:group style="position:absolute;left:8872;top:166;width:3;height:2" coordorigin="8872,166" coordsize="3,2">
              <v:shape style="position:absolute;left:8872;top:166;width:3;height:2" coordorigin="8872,166" coordsize="3,2" path="m8875,168l8872,166e" filled="f" stroked="t" strokeweight=".16470pt" strokecolor="#0000AF">
                <v:path arrowok="t"/>
              </v:shape>
            </v:group>
            <v:group style="position:absolute;left:8846;top:160;width:26;height:2" coordorigin="8846,160" coordsize="26,2">
              <v:shape style="position:absolute;left:8846;top:160;width:26;height:2" coordorigin="8846,160" coordsize="26,0" path="m8846,160l8872,160e" filled="f" stroked="t" strokeweight=".632448pt" strokecolor="#0000AF">
                <v:path arrowok="t"/>
              </v:shape>
            </v:group>
            <v:group style="position:absolute;left:8824;top:148;width:22;height:2" coordorigin="8824,148" coordsize="22,2">
              <v:shape style="position:absolute;left:8824;top:148;width:22;height:2" coordorigin="8824,148" coordsize="22,0" path="m8824,148l8846,148e" filled="f" stroked="t" strokeweight=".513864pt" strokecolor="#0000AF">
                <v:path arrowok="t"/>
              </v:shape>
            </v:group>
            <v:group style="position:absolute;left:8788;top:138;width:36;height:2" coordorigin="8788,138" coordsize="36,2">
              <v:shape style="position:absolute;left:8788;top:138;width:36;height:2" coordorigin="8788,138" coordsize="36,0" path="m8788,138l8824,138e" filled="f" stroked="t" strokeweight=".387886pt" strokecolor="#0000AF">
                <v:path arrowok="t"/>
              </v:shape>
            </v:group>
            <v:group style="position:absolute;left:8760;top:122;width:28;height:2" coordorigin="8760,122" coordsize="28,2">
              <v:shape style="position:absolute;left:8760;top:122;width:28;height:2" coordorigin="8760,122" coordsize="28,0" path="m8760,122l8788,122e" filled="f" stroked="t" strokeweight=".306225pt" strokecolor="#0000AF">
                <v:path arrowok="t"/>
              </v:shape>
            </v:group>
            <v:group style="position:absolute;left:8702;top:104;width:58;height:2" coordorigin="8702,104" coordsize="58,2">
              <v:shape style="position:absolute;left:8702;top:104;width:58;height:2" coordorigin="8702,104" coordsize="58,0" path="m8702,104l8760,104e" filled="f" stroked="t" strokeweight=".72192pt" strokecolor="#0000AF">
                <v:path arrowok="t"/>
              </v:shape>
            </v:group>
            <v:group style="position:absolute;left:8633;top:83;width:69;height:2" coordorigin="8633,83" coordsize="69,2">
              <v:shape style="position:absolute;left:8633;top:83;width:69;height:2" coordorigin="8633,83" coordsize="69,0" path="m8633,83l8702,83e" filled="f" stroked="t" strokeweight=".820779pt" strokecolor="#0000AF">
                <v:path arrowok="t"/>
              </v:shape>
            </v:group>
            <v:group style="position:absolute;left:8586;top:70;width:47;height:2" coordorigin="8586,70" coordsize="47,2">
              <v:shape style="position:absolute;left:8586;top:70;width:47;height:2" coordorigin="8586,70" coordsize="47,0" path="m8586,70l8633,70e" filled="f" stroked="t" strokeweight=".306225pt" strokecolor="#0000AF">
                <v:path arrowok="t"/>
              </v:shape>
            </v:group>
            <v:group style="position:absolute;left:8538;top:57;width:47;height:2" coordorigin="8538,57" coordsize="47,2">
              <v:shape style="position:absolute;left:8538;top:57;width:47;height:2" coordorigin="8538,57" coordsize="47,0" path="m8538,57l8586,57e" filled="f" stroked="t" strokeweight=".28581pt" strokecolor="#0000AF">
                <v:path arrowok="t"/>
              </v:shape>
            </v:group>
            <v:group style="position:absolute;left:8442;top:45;width:96;height:2" coordorigin="8442,45" coordsize="96,2">
              <v:shape style="position:absolute;left:8442;top:45;width:96;height:2" coordorigin="8442,45" coordsize="96,0" path="m8442,45l8538,45e" filled="f" stroked="t" strokeweight=".637656pt" strokecolor="#0000A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5.091095pt;margin-top:3.437575pt;width:22.830714pt;height:27.6696pt;mso-position-horizontal-relative:page;mso-position-vertical-relative:paragraph;z-index:-2281" coordorigin="7902,69" coordsize="457,553">
            <v:group style="position:absolute;left:8024;top:72;width:13;height:2" coordorigin="8024,72" coordsize="13,2">
              <v:shape style="position:absolute;left:8024;top:72;width:13;height:2" coordorigin="8024,72" coordsize="13,0" path="m8024,72l8037,72e" filled="f" stroked="t" strokeweight=".316224pt" strokecolor="#0000AF">
                <v:path arrowok="t"/>
              </v:shape>
            </v:group>
            <v:group style="position:absolute;left:8009;top:75;width:15;height:8" coordorigin="8009,75" coordsize="15,8">
              <v:shape style="position:absolute;left:8009;top:75;width:15;height:8" coordorigin="8009,75" coordsize="15,8" path="m8024,75l8009,83e" filled="f" stroked="t" strokeweight=".16470pt" strokecolor="#0000AF">
                <v:path arrowok="t"/>
              </v:shape>
            </v:group>
            <v:group style="position:absolute;left:7983;top:83;width:26;height:15" coordorigin="7983,83" coordsize="26,15">
              <v:shape style="position:absolute;left:7983;top:83;width:26;height:15" coordorigin="7983,83" coordsize="26,15" path="m8009,83l7983,98e" filled="f" stroked="t" strokeweight=".16470pt" strokecolor="#0000AF">
                <v:path arrowok="t"/>
              </v:shape>
            </v:group>
            <v:group style="position:absolute;left:7979;top:98;width:3;height:2" coordorigin="7979,98" coordsize="3,2">
              <v:shape style="position:absolute;left:7979;top:98;width:3;height:2" coordorigin="7979,98" coordsize="3,2" path="m7983,98l7979,100e" filled="f" stroked="t" strokeweight=".16470pt" strokecolor="#0000AF">
                <v:path arrowok="t"/>
              </v:shape>
            </v:group>
            <v:group style="position:absolute;left:7954;top:100;width:25;height:21" coordorigin="7954,100" coordsize="25,21">
              <v:shape style="position:absolute;left:7954;top:100;width:25;height:21" coordorigin="7954,100" coordsize="25,21" path="m7979,100l7954,121e" filled="f" stroked="t" strokeweight=".16470pt" strokecolor="#0000AF">
                <v:path arrowok="t"/>
              </v:shape>
            </v:group>
            <v:group style="position:absolute;left:7951;top:121;width:3;height:3" coordorigin="7951,121" coordsize="3,3">
              <v:shape style="position:absolute;left:7951;top:121;width:3;height:3" coordorigin="7951,121" coordsize="3,3" path="m7954,121l7951,124e" filled="f" stroked="t" strokeweight=".16470pt" strokecolor="#0000AF">
                <v:path arrowok="t"/>
              </v:shape>
            </v:group>
            <v:group style="position:absolute;left:7934;top:124;width:17;height:19" coordorigin="7934,124" coordsize="17,19">
              <v:shape style="position:absolute;left:7934;top:124;width:17;height:19" coordorigin="7934,124" coordsize="17,19" path="m7951,124l7934,143e" filled="f" stroked="t" strokeweight=".16470pt" strokecolor="#0000AF">
                <v:path arrowok="t"/>
              </v:shape>
            </v:group>
            <v:group style="position:absolute;left:7922;top:143;width:12;height:17" coordorigin="7922,143" coordsize="12,17">
              <v:shape style="position:absolute;left:7922;top:143;width:12;height:17" coordorigin="7922,143" coordsize="12,17" path="m7934,143l7922,160e" filled="f" stroked="t" strokeweight=".16470pt" strokecolor="#0000AF">
                <v:path arrowok="t"/>
              </v:shape>
            </v:group>
            <v:group style="position:absolute;left:7918;top:160;width:3;height:6" coordorigin="7918,160" coordsize="3,6">
              <v:shape style="position:absolute;left:7918;top:160;width:3;height:6" coordorigin="7918,160" coordsize="3,6" path="m7922,160l7918,166e" filled="f" stroked="t" strokeweight=".16470pt" strokecolor="#0000AF">
                <v:path arrowok="t"/>
              </v:shape>
            </v:group>
            <v:group style="position:absolute;left:7908;top:166;width:2;height:91" coordorigin="7908,166" coordsize="2,91">
              <v:shape style="position:absolute;left:7908;top:166;width:2;height:91" coordorigin="7908,166" coordsize="0,91" path="m7908,166l7908,257e" filled="f" stroked="t" strokeweight=".604026pt" strokecolor="#0000AF">
                <v:path arrowok="t"/>
              </v:shape>
            </v:group>
            <v:group style="position:absolute;left:7913;top:257;width:2;height:55" coordorigin="7913,257" coordsize="2,55">
              <v:shape style="position:absolute;left:7913;top:257;width:2;height:55" coordorigin="7913,257" coordsize="0,55" path="m7913,257l7913,311e" filled="f" stroked="t" strokeweight=".640260pt" strokecolor="#0000AF">
                <v:path arrowok="t"/>
              </v:shape>
            </v:group>
            <v:group style="position:absolute;left:7922;top:311;width:7;height:14" coordorigin="7922,311" coordsize="7,14">
              <v:shape style="position:absolute;left:7922;top:311;width:7;height:14" coordorigin="7922,311" coordsize="7,14" path="m7922,311l7929,326e" filled="f" stroked="t" strokeweight=".16470pt" strokecolor="#0000AF">
                <v:path arrowok="t"/>
              </v:shape>
            </v:group>
            <v:group style="position:absolute;left:7929;top:326;width:13;height:23" coordorigin="7929,326" coordsize="13,23">
              <v:shape style="position:absolute;left:7929;top:326;width:13;height:23" coordorigin="7929,326" coordsize="13,23" path="m7929,326l7942,349e" filled="f" stroked="t" strokeweight=".16470pt" strokecolor="#0000AF">
                <v:path arrowok="t"/>
              </v:shape>
            </v:group>
            <v:group style="position:absolute;left:7942;top:349;width:9;height:12" coordorigin="7942,349" coordsize="9,12">
              <v:shape style="position:absolute;left:7942;top:349;width:9;height:12" coordorigin="7942,349" coordsize="9,12" path="m7942,349l7951,360e" filled="f" stroked="t" strokeweight=".16470pt" strokecolor="#0000AF">
                <v:path arrowok="t"/>
              </v:shape>
            </v:group>
            <v:group style="position:absolute;left:7951;top:360;width:8;height:11" coordorigin="7951,360" coordsize="8,11">
              <v:shape style="position:absolute;left:7951;top:360;width:8;height:11" coordorigin="7951,360" coordsize="8,11" path="m7951,360l7959,372e" filled="f" stroked="t" strokeweight=".16470pt" strokecolor="#0000AF">
                <v:path arrowok="t"/>
              </v:shape>
            </v:group>
            <v:group style="position:absolute;left:7959;top:372;width:18;height:22" coordorigin="7959,372" coordsize="18,22">
              <v:shape style="position:absolute;left:7959;top:372;width:18;height:22" coordorigin="7959,372" coordsize="18,22" path="m7959,372l7977,394e" filled="f" stroked="t" strokeweight=".16470pt" strokecolor="#0000AF">
                <v:path arrowok="t"/>
              </v:shape>
            </v:group>
            <v:group style="position:absolute;left:7977;top:394;width:2;height:2" coordorigin="7977,394" coordsize="2,2">
              <v:shape style="position:absolute;left:7977;top:394;width:2;height:2" coordorigin="7977,394" coordsize="2,2" path="m7977,394l7979,396e" filled="f" stroked="t" strokeweight=".16470pt" strokecolor="#0000AF">
                <v:path arrowok="t"/>
              </v:shape>
            </v:group>
            <v:group style="position:absolute;left:7979;top:396;width:20;height:21" coordorigin="7979,396" coordsize="20,21">
              <v:shape style="position:absolute;left:7979;top:396;width:20;height:21" coordorigin="7979,396" coordsize="20,21" path="m7979,396l7999,417e" filled="f" stroked="t" strokeweight=".16470pt" strokecolor="#0000AF">
                <v:path arrowok="t"/>
              </v:shape>
            </v:group>
            <v:group style="position:absolute;left:7999;top:417;width:9;height:9" coordorigin="7999,417" coordsize="9,9">
              <v:shape style="position:absolute;left:7999;top:417;width:9;height:9" coordorigin="7999,417" coordsize="9,9" path="m7999,417l8009,425e" filled="f" stroked="t" strokeweight=".16470pt" strokecolor="#0000AF">
                <v:path arrowok="t"/>
              </v:shape>
            </v:group>
            <v:group style="position:absolute;left:8009;top:425;width:15;height:14" coordorigin="8009,425" coordsize="15,14">
              <v:shape style="position:absolute;left:8009;top:425;width:15;height:14" coordorigin="8009,425" coordsize="15,14" path="m8009,425l8024,440e" filled="f" stroked="t" strokeweight=".16470pt" strokecolor="#0000AF">
                <v:path arrowok="t"/>
              </v:shape>
            </v:group>
            <v:group style="position:absolute;left:8024;top:440;width:13;height:11" coordorigin="8024,440" coordsize="13,11">
              <v:shape style="position:absolute;left:8024;top:440;width:13;height:11" coordorigin="8024,440" coordsize="13,11" path="m8024,440l8037,451e" filled="f" stroked="t" strokeweight=".16470pt" strokecolor="#0000AF">
                <v:path arrowok="t"/>
              </v:shape>
            </v:group>
            <v:group style="position:absolute;left:8037;top:451;width:14;height:12" coordorigin="8037,451" coordsize="14,12">
              <v:shape style="position:absolute;left:8037;top:451;width:14;height:12" coordorigin="8037,451" coordsize="14,12" path="m8037,451l8051,462e" filled="f" stroked="t" strokeweight=".16470pt" strokecolor="#0000AF">
                <v:path arrowok="t"/>
              </v:shape>
            </v:group>
            <v:group style="position:absolute;left:8051;top:462;width:15;height:11" coordorigin="8051,462" coordsize="15,11">
              <v:shape style="position:absolute;left:8051;top:462;width:15;height:11" coordorigin="8051,462" coordsize="15,11" path="m8051,462l8066,474e" filled="f" stroked="t" strokeweight=".16470pt" strokecolor="#0000AF">
                <v:path arrowok="t"/>
              </v:shape>
            </v:group>
            <v:group style="position:absolute;left:8066;top:474;width:16;height:12" coordorigin="8066,474" coordsize="16,12">
              <v:shape style="position:absolute;left:8066;top:474;width:16;height:12" coordorigin="8066,474" coordsize="16,12" path="m8066,474l8082,485e" filled="f" stroked="t" strokeweight=".16470pt" strokecolor="#0000AF">
                <v:path arrowok="t"/>
              </v:shape>
            </v:group>
            <v:group style="position:absolute;left:8082;top:485;width:13;height:9" coordorigin="8082,485" coordsize="13,9">
              <v:shape style="position:absolute;left:8082;top:485;width:13;height:9" coordorigin="8082,485" coordsize="13,9" path="m8082,485l8095,494e" filled="f" stroked="t" strokeweight=".16470pt" strokecolor="#0000AF">
                <v:path arrowok="t"/>
              </v:shape>
            </v:group>
            <v:group style="position:absolute;left:8095;top:494;width:21;height:13" coordorigin="8095,494" coordsize="21,13">
              <v:shape style="position:absolute;left:8095;top:494;width:21;height:13" coordorigin="8095,494" coordsize="21,13" path="m8095,494l8115,508e" filled="f" stroked="t" strokeweight=".16470pt" strokecolor="#0000AF">
                <v:path arrowok="t"/>
              </v:shape>
            </v:group>
            <v:group style="position:absolute;left:8115;top:508;width:9;height:6" coordorigin="8115,508" coordsize="9,6">
              <v:shape style="position:absolute;left:8115;top:508;width:9;height:6" coordorigin="8115,508" coordsize="9,6" path="m8115,508l8124,513e" filled="f" stroked="t" strokeweight=".16470pt" strokecolor="#0000AF">
                <v:path arrowok="t"/>
              </v:shape>
            </v:group>
            <v:group style="position:absolute;left:8124;top:513;width:28;height:17" coordorigin="8124,513" coordsize="28,17">
              <v:shape style="position:absolute;left:8124;top:513;width:28;height:17" coordorigin="8124,513" coordsize="28,17" path="m8124,513l8152,530e" filled="f" stroked="t" strokeweight=".16470pt" strokecolor="#0000AF">
                <v:path arrowok="t"/>
              </v:shape>
            </v:group>
            <v:group style="position:absolute;left:8153;top:529;width:2;height:3" coordorigin="8153,529" coordsize="2,3">
              <v:shape style="position:absolute;left:8153;top:529;width:2;height:3" coordorigin="8153,529" coordsize="0,3" path="m8153,529l8153,532e" filled="f" stroked="t" strokeweight=".039528pt" strokecolor="#0000AF">
                <v:path arrowok="t"/>
              </v:shape>
            </v:group>
            <v:group style="position:absolute;left:8153;top:530;width:28;height:16" coordorigin="8153,530" coordsize="28,16">
              <v:shape style="position:absolute;left:8153;top:530;width:28;height:16" coordorigin="8153,530" coordsize="28,16" path="m8153,530l8182,546e" filled="f" stroked="t" strokeweight=".16470pt" strokecolor="#0000AF">
                <v:path arrowok="t"/>
              </v:shape>
            </v:group>
            <v:group style="position:absolute;left:8182;top:546;width:13;height:7" coordorigin="8182,546" coordsize="13,7">
              <v:shape style="position:absolute;left:8182;top:546;width:13;height:7" coordorigin="8182,546" coordsize="13,7" path="m8182,546l8195,553e" filled="f" stroked="t" strokeweight=".16470pt" strokecolor="#0000AF">
                <v:path arrowok="t"/>
              </v:shape>
            </v:group>
            <v:group style="position:absolute;left:8195;top:553;width:15;height:8" coordorigin="8195,553" coordsize="15,8">
              <v:shape style="position:absolute;left:8195;top:553;width:15;height:8" coordorigin="8195,553" coordsize="15,8" path="m8195,553l8210,561e" filled="f" stroked="t" strokeweight=".16470pt" strokecolor="#0000AF">
                <v:path arrowok="t"/>
              </v:shape>
            </v:group>
            <v:group style="position:absolute;left:8210;top:568;width:29;height:2" coordorigin="8210,568" coordsize="29,2">
              <v:shape style="position:absolute;left:8210;top:568;width:29;height:2" coordorigin="8210,568" coordsize="29,0" path="m8210,568l8239,568e" filled="f" stroked="t" strokeweight=".711504pt" strokecolor="#0000AF">
                <v:path arrowok="t"/>
              </v:shape>
            </v:group>
            <v:group style="position:absolute;left:8239;top:576;width:2;height:2" coordorigin="8239,576" coordsize="2,2">
              <v:shape style="position:absolute;left:8239;top:576;width:2;height:2" coordorigin="8239,576" coordsize="2,1" path="m8239,576l8241,576e" filled="f" stroked="t" strokeweight=".16470pt" strokecolor="#0000AF">
                <v:path arrowok="t"/>
              </v:shape>
            </v:group>
            <v:group style="position:absolute;left:8241;top:582;width:28;height:2" coordorigin="8241,582" coordsize="28,2">
              <v:shape style="position:absolute;left:8241;top:582;width:28;height:2" coordorigin="8241,582" coordsize="28,0" path="m8241,582l8269,582e" filled="f" stroked="t" strokeweight=".59292pt" strokecolor="#0000AF">
                <v:path arrowok="t"/>
              </v:shape>
            </v:group>
            <v:group style="position:absolute;left:8269;top:600;width:58;height:2" coordorigin="8269,600" coordsize="58,2">
              <v:shape style="position:absolute;left:8269;top:600;width:58;height:2" coordorigin="8269,600" coordsize="58,0" path="m8269,600l8326,600e" filled="f" stroked="t" strokeweight=".650677pt" strokecolor="#0000AF">
                <v:path arrowok="t"/>
              </v:shape>
            </v:group>
            <v:group style="position:absolute;left:8326;top:617;width:27;height:2" coordorigin="8326,617" coordsize="27,2">
              <v:shape style="position:absolute;left:8326;top:617;width:27;height:2" coordorigin="8326,617" coordsize="27,0" path="m8326,617l8353,617e" filled="f" stroked="t" strokeweight=".513864pt" strokecolor="#0000A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"/>
          <w:szCs w:val="6"/>
          <w:spacing w:val="0"/>
          <w:w w:val="109"/>
        </w:rPr>
        <w:t>1000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69" w:after="0" w:line="240" w:lineRule="auto"/>
        <w:ind w:left="585" w:right="-20"/>
        <w:jc w:val="left"/>
        <w:tabs>
          <w:tab w:pos="5180" w:val="left"/>
        </w:tabs>
        <w:rPr>
          <w:rFonts w:ascii="Arial" w:hAnsi="Arial" w:cs="Arial" w:eastAsia="Arial"/>
          <w:sz w:val="6"/>
          <w:szCs w:val="6"/>
        </w:rPr>
      </w:pPr>
      <w:rPr/>
      <w:r>
        <w:rPr/>
        <w:pict>
          <v:group style="position:absolute;margin-left:417.425079pt;margin-top:3.82969pt;width:25.086434pt;height:13.308703pt;mso-position-horizontal-relative:page;mso-position-vertical-relative:paragraph;z-index:-2285" coordorigin="8349,77" coordsize="502,266">
            <v:group style="position:absolute;left:8844;top:272;width:2;height:69" coordorigin="8844,272" coordsize="2,69">
              <v:shape style="position:absolute;left:8844;top:272;width:2;height:69" coordorigin="8844,272" coordsize="0,69" path="m8844,272l8844,341e" filled="f" stroked="t" strokeweight=".166614pt" strokecolor="#00008F">
                <v:path arrowok="t"/>
              </v:shape>
            </v:group>
            <v:group style="position:absolute;left:8831;top:250;width:12;height:22" coordorigin="8831,250" coordsize="12,22">
              <v:shape style="position:absolute;left:8831;top:250;width:12;height:22" coordorigin="8831,250" coordsize="12,22" path="m8843,272l8831,250e" filled="f" stroked="t" strokeweight=".16470pt" strokecolor="#00008F">
                <v:path arrowok="t"/>
              </v:shape>
            </v:group>
            <v:group style="position:absolute;left:8817;top:232;width:13;height:18" coordorigin="8817,232" coordsize="13,18">
              <v:shape style="position:absolute;left:8817;top:232;width:13;height:18" coordorigin="8817,232" coordsize="13,18" path="m8831,250l8817,232e" filled="f" stroked="t" strokeweight=".16470pt" strokecolor="#00008F">
                <v:path arrowok="t"/>
              </v:shape>
            </v:group>
            <v:group style="position:absolute;left:8813;top:227;width:4;height:5" coordorigin="8813,227" coordsize="4,5">
              <v:shape style="position:absolute;left:8813;top:227;width:4;height:5" coordorigin="8813,227" coordsize="4,5" path="m8817,232l8813,227e" filled="f" stroked="t" strokeweight=".16470pt" strokecolor="#00008F">
                <v:path arrowok="t"/>
              </v:shape>
            </v:group>
            <v:group style="position:absolute;left:8790;top:204;width:23;height:23" coordorigin="8790,204" coordsize="23,23">
              <v:shape style="position:absolute;left:8790;top:204;width:23;height:23" coordorigin="8790,204" coordsize="23,23" path="m8813,227l8790,204e" filled="f" stroked="t" strokeweight=".16470pt" strokecolor="#00008F">
                <v:path arrowok="t"/>
              </v:shape>
            </v:group>
            <v:group style="position:absolute;left:8788;top:203;width:2;height:2" coordorigin="8788,203" coordsize="2,2">
              <v:shape style="position:absolute;left:8788;top:203;width:2;height:2" coordorigin="8788,203" coordsize="2,2" path="m8790,204l8788,203e" filled="f" stroked="t" strokeweight=".16470pt" strokecolor="#00008F">
                <v:path arrowok="t"/>
              </v:shape>
            </v:group>
            <v:group style="position:absolute;left:8761;top:181;width:27;height:21" coordorigin="8761,181" coordsize="27,21">
              <v:shape style="position:absolute;left:8761;top:181;width:27;height:21" coordorigin="8761,181" coordsize="27,21" path="m8788,203l8761,181e" filled="f" stroked="t" strokeweight=".16470pt" strokecolor="#00008F">
                <v:path arrowok="t"/>
              </v:shape>
            </v:group>
            <v:group style="position:absolute;left:8760;top:181;width:2;height:2" coordorigin="8760,181" coordsize="2,2">
              <v:shape style="position:absolute;left:8760;top:181;width:2;height:2" coordorigin="8760,181" coordsize="2,0" path="m8760,181l8761,181e" filled="f" stroked="t" strokeweight=".039528pt" strokecolor="#00008F">
                <v:path arrowok="t"/>
              </v:shape>
            </v:group>
            <v:group style="position:absolute;left:8730;top:162;width:29;height:19" coordorigin="8730,162" coordsize="29,19">
              <v:shape style="position:absolute;left:8730;top:162;width:29;height:19" coordorigin="8730,162" coordsize="29,19" path="m8760,181l8730,162e" filled="f" stroked="t" strokeweight=".16470pt" strokecolor="#00008F">
                <v:path arrowok="t"/>
              </v:shape>
            </v:group>
            <v:group style="position:absolute;left:8725;top:158;width:6;height:3" coordorigin="8725,158" coordsize="6,3">
              <v:shape style="position:absolute;left:8725;top:158;width:6;height:3" coordorigin="8725,158" coordsize="6,3" path="m8730,162l8725,158e" filled="f" stroked="t" strokeweight=".16470pt" strokecolor="#00008F">
                <v:path arrowok="t"/>
              </v:shape>
            </v:group>
            <v:group style="position:absolute;left:8702;top:147;width:23;height:12" coordorigin="8702,147" coordsize="23,12">
              <v:shape style="position:absolute;left:8702;top:147;width:23;height:12" coordorigin="8702,147" coordsize="23,12" path="m8725,158l8702,147e" filled="f" stroked="t" strokeweight=".16470pt" strokecolor="#00008F">
                <v:path arrowok="t"/>
              </v:shape>
            </v:group>
            <v:group style="position:absolute;left:8680;top:136;width:22;height:11" coordorigin="8680,136" coordsize="22,11">
              <v:shape style="position:absolute;left:8680;top:136;width:22;height:11" coordorigin="8680,136" coordsize="22,11" path="m8702,147l8680,136e" filled="f" stroked="t" strokeweight=".16470pt" strokecolor="#00008F">
                <v:path arrowok="t"/>
              </v:shape>
            </v:group>
            <v:group style="position:absolute;left:8673;top:132;width:7;height:3" coordorigin="8673,132" coordsize="7,3">
              <v:shape style="position:absolute;left:8673;top:132;width:7;height:3" coordorigin="8673,132" coordsize="7,3" path="m8680,136l8673,132e" filled="f" stroked="t" strokeweight=".16470pt" strokecolor="#00008F">
                <v:path arrowok="t"/>
              </v:shape>
            </v:group>
            <v:group style="position:absolute;left:8615;top:119;width:58;height:2" coordorigin="8615,119" coordsize="58,2">
              <v:shape style="position:absolute;left:8615;top:119;width:58;height:2" coordorigin="8615,119" coordsize="58,0" path="m8615,119l8673,119e" filled="f" stroked="t" strokeweight=".842497pt" strokecolor="#00008F">
                <v:path arrowok="t"/>
              </v:shape>
            </v:group>
            <v:group style="position:absolute;left:8538;top:99;width:77;height:2" coordorigin="8538,99" coordsize="77,2">
              <v:shape style="position:absolute;left:8538;top:99;width:77;height:2" coordorigin="8538,99" coordsize="77,0" path="m8538,99l8615,99e" filled="f" stroked="t" strokeweight=".701505pt" strokecolor="#00008F">
                <v:path arrowok="t"/>
              </v:shape>
            </v:group>
            <v:group style="position:absolute;left:8355;top:83;width:183;height:2" coordorigin="8355,83" coordsize="183,2">
              <v:shape style="position:absolute;left:8355;top:83;width:183;height:2" coordorigin="8355,83" coordsize="183,0" path="m8355,83l8538,83e" filled="f" stroked="t" strokeweight=".637695pt" strokecolor="#00008F">
                <v:path arrowok="t"/>
              </v:shape>
            </v:group>
            <v:group style="position:absolute;left:8848;top:285;width:2;height:40" coordorigin="8848,285" coordsize="2,40">
              <v:shape style="position:absolute;left:8848;top:285;width:2;height:40" coordorigin="8848,285" coordsize="0,40" path="m8848,285l8848,325e" filled="f" stroked="t" strokeweight=".223992pt" strokecolor="#00008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1.555847pt;margin-top:4.263235pt;width:30.5011pt;height:16.075983pt;mso-position-horizontal-relative:page;mso-position-vertical-relative:paragraph;z-index:-2284" coordorigin="8231,85" coordsize="610,322">
            <v:group style="position:absolute;left:8297;top:90;width:58;height:2" coordorigin="8297,90" coordsize="58,2">
              <v:shape style="position:absolute;left:8297;top:90;width:58;height:2" coordorigin="8297,90" coordsize="58,0" path="m8297,90l8355,90e" filled="f" stroked="t" strokeweight=".465639pt" strokecolor="#00008F">
                <v:path arrowok="t"/>
              </v:shape>
            </v:group>
            <v:group style="position:absolute;left:8269;top:98;width:28;height:14" coordorigin="8269,98" coordsize="28,14">
              <v:shape style="position:absolute;left:8269;top:98;width:28;height:14" coordorigin="8269,98" coordsize="28,14" path="m8297,98l8269,113e" filled="f" stroked="t" strokeweight=".16470pt" strokecolor="#00008F">
                <v:path arrowok="t"/>
              </v:shape>
            </v:group>
            <v:group style="position:absolute;left:8268;top:113;width:2;height:2" coordorigin="8268,113" coordsize="2,2">
              <v:shape style="position:absolute;left:8268;top:113;width:2;height:2" coordorigin="8268,113" coordsize="1,1" path="m8269,113l8268,113e" filled="f" stroked="t" strokeweight=".16470pt" strokecolor="#00008F">
                <v:path arrowok="t"/>
              </v:shape>
            </v:group>
            <v:group style="position:absolute;left:8243;top:113;width:25;height:22" coordorigin="8243,113" coordsize="25,22">
              <v:shape style="position:absolute;left:8243;top:113;width:25;height:22" coordorigin="8243,113" coordsize="25,22" path="m8268,113l8243,136e" filled="f" stroked="t" strokeweight=".16470pt" strokecolor="#00008F">
                <v:path arrowok="t"/>
              </v:shape>
            </v:group>
            <v:group style="position:absolute;left:8239;top:136;width:4;height:8" coordorigin="8239,136" coordsize="4,8">
              <v:shape style="position:absolute;left:8239;top:136;width:4;height:8" coordorigin="8239,136" coordsize="4,8" path="m8243,136l8239,143e" filled="f" stroked="t" strokeweight=".16470pt" strokecolor="#00008F">
                <v:path arrowok="t"/>
              </v:shape>
            </v:group>
            <v:group style="position:absolute;left:8237;top:143;width:2;height:84" coordorigin="8237,143" coordsize="2,84">
              <v:shape style="position:absolute;left:8237;top:143;width:2;height:84" coordorigin="8237,143" coordsize="0,84" path="m8237,143l8237,227e" filled="f" stroked="t" strokeweight=".539487pt" strokecolor="#00008F">
                <v:path arrowok="t"/>
              </v:shape>
            </v:group>
            <v:group style="position:absolute;left:8244;top:227;width:16;height:23" coordorigin="8244,227" coordsize="16,23">
              <v:shape style="position:absolute;left:8244;top:227;width:16;height:23" coordorigin="8244,227" coordsize="16,23" path="m8244,227l8260,250e" filled="f" stroked="t" strokeweight=".16470pt" strokecolor="#00008F">
                <v:path arrowok="t"/>
              </v:shape>
            </v:group>
            <v:group style="position:absolute;left:8260;top:250;width:9;height:8" coordorigin="8260,250" coordsize="9,8">
              <v:shape style="position:absolute;left:8260;top:250;width:9;height:8" coordorigin="8260,250" coordsize="9,8" path="m8260,250l8269,258e" filled="f" stroked="t" strokeweight=".16470pt" strokecolor="#00008F">
                <v:path arrowok="t"/>
              </v:shape>
            </v:group>
            <v:group style="position:absolute;left:8269;top:258;width:13;height:14" coordorigin="8269,258" coordsize="13,14">
              <v:shape style="position:absolute;left:8269;top:258;width:13;height:14" coordorigin="8269,258" coordsize="13,14" path="m8269,258l8282,272e" filled="f" stroked="t" strokeweight=".16470pt" strokecolor="#00008F">
                <v:path arrowok="t"/>
              </v:shape>
            </v:group>
            <v:group style="position:absolute;left:8282;top:272;width:15;height:13" coordorigin="8282,272" coordsize="15,13">
              <v:shape style="position:absolute;left:8282;top:272;width:15;height:13" coordorigin="8282,272" coordsize="15,13" path="m8282,272l8297,286e" filled="f" stroked="t" strokeweight=".16470pt" strokecolor="#00008F">
                <v:path arrowok="t"/>
              </v:shape>
            </v:group>
            <v:group style="position:absolute;left:8297;top:286;width:12;height:9" coordorigin="8297,286" coordsize="12,9">
              <v:shape style="position:absolute;left:8297;top:286;width:12;height:9" coordorigin="8297,286" coordsize="12,9" path="m8297,286l8309,295e" filled="f" stroked="t" strokeweight=".16470pt" strokecolor="#00008F">
                <v:path arrowok="t"/>
              </v:shape>
            </v:group>
            <v:group style="position:absolute;left:8309;top:295;width:17;height:12" coordorigin="8309,295" coordsize="17,12">
              <v:shape style="position:absolute;left:8309;top:295;width:17;height:12" coordorigin="8309,295" coordsize="17,12" path="m8309,295l8326,307e" filled="f" stroked="t" strokeweight=".16470pt" strokecolor="#00008F">
                <v:path arrowok="t"/>
              </v:shape>
            </v:group>
            <v:group style="position:absolute;left:8326;top:307;width:17;height:11" coordorigin="8326,307" coordsize="17,11">
              <v:shape style="position:absolute;left:8326;top:307;width:17;height:11" coordorigin="8326,307" coordsize="17,11" path="m8326,307l8343,318e" filled="f" stroked="t" strokeweight=".16470pt" strokecolor="#00008F">
                <v:path arrowok="t"/>
              </v:shape>
            </v:group>
            <v:group style="position:absolute;left:8343;top:318;width:12;height:6" coordorigin="8343,318" coordsize="12,6">
              <v:shape style="position:absolute;left:8343;top:318;width:12;height:6" coordorigin="8343,318" coordsize="12,6" path="m8343,318l8355,325e" filled="f" stroked="t" strokeweight=".16470pt" strokecolor="#00008F">
                <v:path arrowok="t"/>
              </v:shape>
            </v:group>
            <v:group style="position:absolute;left:8355;top:325;width:29;height:16" coordorigin="8355,325" coordsize="29,16">
              <v:shape style="position:absolute;left:8355;top:325;width:29;height:16" coordorigin="8355,325" coordsize="29,16" path="m8355,325l8384,340e" filled="f" stroked="t" strokeweight=".16470pt" strokecolor="#00008F">
                <v:path arrowok="t"/>
              </v:shape>
            </v:group>
            <v:group style="position:absolute;left:8384;top:340;width:2;height:2" coordorigin="8384,340" coordsize="2,2">
              <v:shape style="position:absolute;left:8384;top:340;width:2;height:2" coordorigin="8384,340" coordsize="1,1" path="m8384,340l8385,341e" filled="f" stroked="t" strokeweight=".16470pt" strokecolor="#00008F">
                <v:path arrowok="t"/>
              </v:shape>
            </v:group>
            <v:group style="position:absolute;left:8385;top:347;width:28;height:2" coordorigin="8385,347" coordsize="28,2">
              <v:shape style="position:absolute;left:8385;top:347;width:28;height:2" coordorigin="8385,347" coordsize="28,0" path="m8385,347l8413,347e" filled="f" stroked="t" strokeweight=".59292pt" strokecolor="#00008F">
                <v:path arrowok="t"/>
              </v:shape>
            </v:group>
            <v:group style="position:absolute;left:8413;top:364;width:58;height:2" coordorigin="8413,364" coordsize="58,2">
              <v:shape style="position:absolute;left:8413;top:364;width:58;height:2" coordorigin="8413,364" coordsize="58,0" path="m8413,364l8470,364e" filled="f" stroked="t" strokeweight=".570319pt" strokecolor="#00008F">
                <v:path arrowok="t"/>
              </v:shape>
            </v:group>
            <v:group style="position:absolute;left:8470;top:386;width:87;height:2" coordorigin="8470,386" coordsize="87,2">
              <v:shape style="position:absolute;left:8470;top:386;width:87;height:2" coordorigin="8470,386" coordsize="87,0" path="m8470,386l8557,386e" filled="f" stroked="t" strokeweight=".723222pt" strokecolor="#00008F">
                <v:path arrowok="t"/>
              </v:shape>
            </v:group>
            <v:group style="position:absolute;left:8557;top:401;width:202;height:2" coordorigin="8557,401" coordsize="202,2">
              <v:shape style="position:absolute;left:8557;top:401;width:202;height:2" coordorigin="8557,401" coordsize="202,0" path="m8557,401l8760,401e" filled="f" stroked="t" strokeweight=".561894pt" strokecolor="#00008F">
                <v:path arrowok="t"/>
              </v:shape>
            </v:group>
            <v:group style="position:absolute;left:8760;top:387;width:28;height:2" coordorigin="8760,387" coordsize="28,2">
              <v:shape style="position:absolute;left:8760;top:387;width:28;height:2" coordorigin="8760,387" coordsize="28,0" path="m8760,387l8788,387e" filled="f" stroked="t" strokeweight=".265395pt" strokecolor="#00008F">
                <v:path arrowok="t"/>
              </v:shape>
            </v:group>
            <v:group style="position:absolute;left:8788;top:366;width:29;height:17" coordorigin="8788,366" coordsize="29,17">
              <v:shape style="position:absolute;left:8788;top:366;width:29;height:17" coordorigin="8788,366" coordsize="29,17" path="m8788,382l8817,366e" filled="f" stroked="t" strokeweight=".16470pt" strokecolor="#00008F">
                <v:path arrowok="t"/>
              </v:shape>
            </v:group>
            <v:group style="position:absolute;left:8817;top:364;width:2;height:2" coordorigin="8817,364" coordsize="2,2">
              <v:shape style="position:absolute;left:8817;top:364;width:2;height:2" coordorigin="8817,364" coordsize="2,2" path="m8817,366l8820,364e" filled="f" stroked="t" strokeweight=".16470pt" strokecolor="#00008F">
                <v:path arrowok="t"/>
              </v:shape>
            </v:group>
            <v:group style="position:absolute;left:8820;top:341;width:20;height:23" coordorigin="8820,341" coordsize="20,23">
              <v:shape style="position:absolute;left:8820;top:341;width:20;height:23" coordorigin="8820,341" coordsize="20,23" path="m8820,364l8839,341e" filled="f" stroked="t" strokeweight=".16470pt" strokecolor="#00008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8.367523pt;margin-top:5.398688pt;width:1.231878pt;height:3.948452pt;mso-position-horizontal-relative:page;mso-position-vertical-relative:paragraph;z-index:-2274" coordorigin="7567,108" coordsize="25,79">
            <v:group style="position:absolute;left:7573;top:113;width:2;height:45" coordorigin="7573,113" coordsize="2,45">
              <v:shape style="position:absolute;left:7573;top:113;width:2;height:45" coordorigin="7573,113" coordsize="0,45" path="m7573,113l7573,158e" filled="f" stroked="t" strokeweight=".544695pt" strokecolor="#0000FF">
                <v:path arrowok="t"/>
              </v:shape>
            </v:group>
            <v:group style="position:absolute;left:7586;top:158;width:2;height:23" coordorigin="7586,158" coordsize="2,23">
              <v:shape style="position:absolute;left:7586;top:158;width:2;height:23" coordorigin="7586,158" coordsize="0,23" path="m7586,158l7586,181e" filled="f" stroked="t" strokeweight=".553392pt" strokecolor="#0000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9.517059pt;margin-top:8.988093pt;width:24.135138pt;height:19.533421pt;mso-position-horizontal-relative:page;mso-position-vertical-relative:paragraph;z-index:-2273" coordorigin="7590,180" coordsize="483,391">
            <v:group style="position:absolute;left:7592;top:181;width:12;height:21" coordorigin="7592,181" coordsize="12,21">
              <v:shape style="position:absolute;left:7592;top:181;width:12;height:21" coordorigin="7592,181" coordsize="12,21" path="m7592,181l7604,203e" filled="f" stroked="t" strokeweight=".16470pt" strokecolor="#0000FF">
                <v:path arrowok="t"/>
              </v:shape>
            </v:group>
            <v:group style="position:absolute;left:7604;top:203;width:2;height:2" coordorigin="7604,203" coordsize="2,2">
              <v:shape style="position:absolute;left:7604;top:203;width:2;height:2" coordorigin="7604,203" coordsize="1,2" path="m7604,203l7605,204e" filled="f" stroked="t" strokeweight=".16470pt" strokecolor="#0000FF">
                <v:path arrowok="t"/>
              </v:shape>
            </v:group>
            <v:group style="position:absolute;left:7605;top:204;width:15;height:23" coordorigin="7605,204" coordsize="15,23">
              <v:shape style="position:absolute;left:7605;top:204;width:15;height:23" coordorigin="7605,204" coordsize="15,23" path="m7605,204l7620,227e" filled="f" stroked="t" strokeweight=".16470pt" strokecolor="#0000FF">
                <v:path arrowok="t"/>
              </v:shape>
            </v:group>
            <v:group style="position:absolute;left:7620;top:227;width:13;height:18" coordorigin="7620,227" coordsize="13,18">
              <v:shape style="position:absolute;left:7620;top:227;width:13;height:18" coordorigin="7620,227" coordsize="13,18" path="m7620,227l7633,245e" filled="f" stroked="t" strokeweight=".16470pt" strokecolor="#0000FF">
                <v:path arrowok="t"/>
              </v:shape>
            </v:group>
            <v:group style="position:absolute;left:7633;top:245;width:3;height:5" coordorigin="7633,245" coordsize="3,5">
              <v:shape style="position:absolute;left:7633;top:245;width:3;height:5" coordorigin="7633,245" coordsize="3,5" path="m7633,245l7636,250e" filled="f" stroked="t" strokeweight=".16470pt" strokecolor="#0000FF">
                <v:path arrowok="t"/>
              </v:shape>
            </v:group>
            <v:group style="position:absolute;left:7636;top:250;width:18;height:22" coordorigin="7636,250" coordsize="18,22">
              <v:shape style="position:absolute;left:7636;top:250;width:18;height:22" coordorigin="7636,250" coordsize="18,22" path="m7636,250l7654,272e" filled="f" stroked="t" strokeweight=".16470pt" strokecolor="#0000FF">
                <v:path arrowok="t"/>
              </v:shape>
            </v:group>
            <v:group style="position:absolute;left:7654;top:272;width:7;height:9" coordorigin="7654,272" coordsize="7,9">
              <v:shape style="position:absolute;left:7654;top:272;width:7;height:9" coordorigin="7654,272" coordsize="7,9" path="m7654,272l7662,282e" filled="f" stroked="t" strokeweight=".16470pt" strokecolor="#0000FF">
                <v:path arrowok="t"/>
              </v:shape>
            </v:group>
            <v:group style="position:absolute;left:7662;top:282;width:13;height:13" coordorigin="7662,282" coordsize="13,13">
              <v:shape style="position:absolute;left:7662;top:282;width:13;height:13" coordorigin="7662,282" coordsize="13,13" path="m7662,282l7674,295e" filled="f" stroked="t" strokeweight=".16470pt" strokecolor="#0000FF">
                <v:path arrowok="t"/>
              </v:shape>
            </v:group>
            <v:group style="position:absolute;left:7674;top:295;width:17;height:17" coordorigin="7674,295" coordsize="17,17">
              <v:shape style="position:absolute;left:7674;top:295;width:17;height:17" coordorigin="7674,295" coordsize="17,17" path="m7674,295l7691,313e" filled="f" stroked="t" strokeweight=".16470pt" strokecolor="#0000FF">
                <v:path arrowok="t"/>
              </v:shape>
            </v:group>
            <v:group style="position:absolute;left:7691;top:313;width:5;height:6" coordorigin="7691,313" coordsize="5,6">
              <v:shape style="position:absolute;left:7691;top:313;width:5;height:6" coordorigin="7691,313" coordsize="5,6" path="m7691,313l7696,318e" filled="f" stroked="t" strokeweight=".16470pt" strokecolor="#0000FF">
                <v:path arrowok="t"/>
              </v:shape>
            </v:group>
            <v:group style="position:absolute;left:7696;top:318;width:24;height:23" coordorigin="7696,318" coordsize="24,23">
              <v:shape style="position:absolute;left:7696;top:318;width:24;height:23" coordorigin="7696,318" coordsize="24,23" path="m7696,318l7719,341e" filled="f" stroked="t" strokeweight=".16470pt" strokecolor="#0000FF">
                <v:path arrowok="t"/>
              </v:shape>
            </v:group>
            <v:group style="position:absolute;left:7719;top:339;width:2;height:3" coordorigin="7719,339" coordsize="2,3">
              <v:shape style="position:absolute;left:7719;top:339;width:2;height:3" coordorigin="7719,339" coordsize="0,3" path="m7719,339l7719,343e" filled="f" stroked="t" strokeweight="0pt" strokecolor="#0000FF">
                <v:path arrowok="t"/>
              </v:shape>
            </v:group>
            <v:group style="position:absolute;left:7719;top:341;width:25;height:23" coordorigin="7719,341" coordsize="25,23">
              <v:shape style="position:absolute;left:7719;top:341;width:25;height:23" coordorigin="7719,341" coordsize="25,23" path="m7719,341l7745,364e" filled="f" stroked="t" strokeweight=".16470pt" strokecolor="#0000FF">
                <v:path arrowok="t"/>
              </v:shape>
            </v:group>
            <v:group style="position:absolute;left:7745;top:364;width:4;height:3" coordorigin="7745,364" coordsize="4,3">
              <v:shape style="position:absolute;left:7745;top:364;width:4;height:3" coordorigin="7745,364" coordsize="4,3" path="m7745,364l7749,367e" filled="f" stroked="t" strokeweight=".16470pt" strokecolor="#0000FF">
                <v:path arrowok="t"/>
              </v:shape>
            </v:group>
            <v:group style="position:absolute;left:7749;top:367;width:23;height:19" coordorigin="7749,367" coordsize="23,19">
              <v:shape style="position:absolute;left:7749;top:367;width:23;height:19" coordorigin="7749,367" coordsize="23,19" path="m7749,367l7771,386e" filled="f" stroked="t" strokeweight=".16470pt" strokecolor="#0000FF">
                <v:path arrowok="t"/>
              </v:shape>
            </v:group>
            <v:group style="position:absolute;left:7771;top:386;width:6;height:5" coordorigin="7771,386" coordsize="6,5">
              <v:shape style="position:absolute;left:7771;top:386;width:6;height:5" coordorigin="7771,386" coordsize="6,5" path="m7771,386l7777,391e" filled="f" stroked="t" strokeweight=".16470pt" strokecolor="#0000FF">
                <v:path arrowok="t"/>
              </v:shape>
            </v:group>
            <v:group style="position:absolute;left:7777;top:391;width:24;height:18" coordorigin="7777,391" coordsize="24,18">
              <v:shape style="position:absolute;left:7777;top:391;width:24;height:18" coordorigin="7777,391" coordsize="24,18" path="m7777,391l7801,409e" filled="f" stroked="t" strokeweight=".16470pt" strokecolor="#0000FF">
                <v:path arrowok="t"/>
              </v:shape>
            </v:group>
            <v:group style="position:absolute;left:7801;top:409;width:6;height:4" coordorigin="7801,409" coordsize="6,4">
              <v:shape style="position:absolute;left:7801;top:409;width:6;height:4" coordorigin="7801,409" coordsize="6,4" path="m7801,409l7806,413e" filled="f" stroked="t" strokeweight=".16470pt" strokecolor="#0000FF">
                <v:path arrowok="t"/>
              </v:shape>
            </v:group>
            <v:group style="position:absolute;left:7806;top:413;width:26;height:19" coordorigin="7806,413" coordsize="26,19">
              <v:shape style="position:absolute;left:7806;top:413;width:26;height:19" coordorigin="7806,413" coordsize="26,19" path="m7806,413l7832,432e" filled="f" stroked="t" strokeweight=".16470pt" strokecolor="#0000FF">
                <v:path arrowok="t"/>
              </v:shape>
            </v:group>
            <v:group style="position:absolute;left:7832;top:432;width:3;height:2" coordorigin="7832,432" coordsize="3,2">
              <v:shape style="position:absolute;left:7832;top:432;width:3;height:2" coordorigin="7832,432" coordsize="3,2" path="m7832,432l7835,434e" filled="f" stroked="t" strokeweight=".16470pt" strokecolor="#0000FF">
                <v:path arrowok="t"/>
              </v:shape>
            </v:group>
            <v:group style="position:absolute;left:7835;top:434;width:28;height:20" coordorigin="7835,434" coordsize="28,20">
              <v:shape style="position:absolute;left:7835;top:434;width:28;height:20" coordorigin="7835,434" coordsize="28,20" path="m7835,434l7864,454e" filled="f" stroked="t" strokeweight=".16470pt" strokecolor="#0000FF">
                <v:path arrowok="t"/>
              </v:shape>
            </v:group>
            <v:group style="position:absolute;left:7864;top:454;width:2;height:2" coordorigin="7864,454" coordsize="2,2">
              <v:shape style="position:absolute;left:7864;top:454;width:2;height:2" coordorigin="7864,454" coordsize="2,1" path="m7864,454l7866,455e" filled="f" stroked="t" strokeweight=".16470pt" strokecolor="#0000FF">
                <v:path arrowok="t"/>
              </v:shape>
            </v:group>
            <v:group style="position:absolute;left:7866;top:455;width:28;height:17" coordorigin="7866,455" coordsize="28,17">
              <v:shape style="position:absolute;left:7866;top:455;width:28;height:17" coordorigin="7866,455" coordsize="28,17" path="m7866,455l7893,472e" filled="f" stroked="t" strokeweight=".16470pt" strokecolor="#0000FF">
                <v:path arrowok="t"/>
              </v:shape>
            </v:group>
            <v:group style="position:absolute;left:7893;top:472;width:8;height:6" coordorigin="7893,472" coordsize="8,6">
              <v:shape style="position:absolute;left:7893;top:472;width:8;height:6" coordorigin="7893,472" coordsize="8,6" path="m7893,472l7901,478e" filled="f" stroked="t" strokeweight=".16470pt" strokecolor="#0000FF">
                <v:path arrowok="t"/>
              </v:shape>
            </v:group>
            <v:group style="position:absolute;left:7901;top:478;width:21;height:12" coordorigin="7901,478" coordsize="21,12">
              <v:shape style="position:absolute;left:7901;top:478;width:21;height:12" coordorigin="7901,478" coordsize="21,12" path="m7901,478l7922,490e" filled="f" stroked="t" strokeweight=".16470pt" strokecolor="#0000FF">
                <v:path arrowok="t"/>
              </v:shape>
            </v:group>
            <v:group style="position:absolute;left:7922;top:490;width:17;height:11" coordorigin="7922,490" coordsize="17,11">
              <v:shape style="position:absolute;left:7922;top:490;width:17;height:11" coordorigin="7922,490" coordsize="17,11" path="m7922,490l7939,501e" filled="f" stroked="t" strokeweight=".16470pt" strokecolor="#0000FF">
                <v:path arrowok="t"/>
              </v:shape>
            </v:group>
            <v:group style="position:absolute;left:7939;top:501;width:12;height:6" coordorigin="7939,501" coordsize="12,6">
              <v:shape style="position:absolute;left:7939;top:501;width:12;height:6" coordorigin="7939,501" coordsize="12,6" path="m7939,501l7951,507e" filled="f" stroked="t" strokeweight=".16470pt" strokecolor="#0000FF">
                <v:path arrowok="t"/>
              </v:shape>
            </v:group>
            <v:group style="position:absolute;left:7951;top:507;width:28;height:16" coordorigin="7951,507" coordsize="28,16">
              <v:shape style="position:absolute;left:7951;top:507;width:28;height:16" coordorigin="7951,507" coordsize="28,16" path="m7951,507l7979,523e" filled="f" stroked="t" strokeweight=".16470pt" strokecolor="#0000FF">
                <v:path arrowok="t"/>
              </v:shape>
            </v:group>
            <v:group style="position:absolute;left:7980;top:521;width:2;height:3" coordorigin="7980,521" coordsize="2,3">
              <v:shape style="position:absolute;left:7980;top:521;width:2;height:3" coordorigin="7980,521" coordsize="0,3" path="m7980,521l7980,525e" filled="f" stroked="t" strokeweight=".039528pt" strokecolor="#0000FF">
                <v:path arrowok="t"/>
              </v:shape>
            </v:group>
            <v:group style="position:absolute;left:7980;top:523;width:28;height:15" coordorigin="7980,523" coordsize="28,15">
              <v:shape style="position:absolute;left:7980;top:523;width:28;height:15" coordorigin="7980,523" coordsize="28,15" path="m7980,523l8009,538e" filled="f" stroked="t" strokeweight=".16470pt" strokecolor="#0000FF">
                <v:path arrowok="t"/>
              </v:shape>
            </v:group>
            <v:group style="position:absolute;left:8009;top:538;width:15;height:8" coordorigin="8009,538" coordsize="15,8">
              <v:shape style="position:absolute;left:8009;top:538;width:15;height:8" coordorigin="8009,538" coordsize="15,8" path="m8009,538l8024,546e" filled="f" stroked="t" strokeweight=".16470pt" strokecolor="#0000FF">
                <v:path arrowok="t"/>
              </v:shape>
            </v:group>
            <v:group style="position:absolute;left:8024;top:546;width:13;height:7" coordorigin="8024,546" coordsize="13,7">
              <v:shape style="position:absolute;left:8024;top:546;width:13;height:7" coordorigin="8024,546" coordsize="13,7" path="m8024,546l8037,553e" filled="f" stroked="t" strokeweight=".16470pt" strokecolor="#0000FF">
                <v:path arrowok="t"/>
              </v:shape>
            </v:group>
            <v:group style="position:absolute;left:8037;top:560;width:29;height:2" coordorigin="8037,560" coordsize="29,2">
              <v:shape style="position:absolute;left:8037;top:560;width:29;height:2" coordorigin="8037,560" coordsize="29,0" path="m8037,560l8066,560e" filled="f" stroked="t" strokeweight=".671976pt" strokecolor="#0000FF">
                <v:path arrowok="t"/>
              </v:shape>
            </v:group>
            <v:group style="position:absolute;left:8066;top:566;width:4;height:2" coordorigin="8066,566" coordsize="4,2">
              <v:shape style="position:absolute;left:8066;top:566;width:4;height:2" coordorigin="8066,566" coordsize="4,2" path="m8066,566l8070,569e" filled="f" stroked="t" strokeweight=".16470pt" strokecolor="#0000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8.067963pt;margin-top:5.487301pt;width:33.900026pt;height:29.050894pt;mso-position-horizontal-relative:page;mso-position-vertical-relative:paragraph;z-index:-2262" coordorigin="7161,110" coordsize="678,581">
            <v:group style="position:absolute;left:7165;top:113;width:2;height:31" coordorigin="7165,113" coordsize="2,31">
              <v:shape style="position:absolute;left:7165;top:113;width:2;height:31" coordorigin="7165,113" coordsize="0,31" path="m7165,113l7165,144e" filled="f" stroked="t" strokeweight=".36747pt" strokecolor="#008FFF">
                <v:path arrowok="t"/>
              </v:shape>
            </v:group>
            <v:group style="position:absolute;left:7171;top:144;width:8;height:14" coordorigin="7171,144" coordsize="8,14">
              <v:shape style="position:absolute;left:7171;top:144;width:8;height:14" coordorigin="7171,144" coordsize="8,14" path="m7171,144l7179,158e" filled="f" stroked="t" strokeweight=".16470pt" strokecolor="#008FFF">
                <v:path arrowok="t"/>
              </v:shape>
            </v:group>
            <v:group style="position:absolute;left:7179;top:158;width:13;height:23" coordorigin="7179,158" coordsize="13,23">
              <v:shape style="position:absolute;left:7179;top:158;width:13;height:23" coordorigin="7179,158" coordsize="13,23" path="m7179,158l7191,181e" filled="f" stroked="t" strokeweight=".16470pt" strokecolor="#008FFF">
                <v:path arrowok="t"/>
              </v:shape>
            </v:group>
            <v:group style="position:absolute;left:7191;top:181;width:9;height:14" coordorigin="7191,181" coordsize="9,14">
              <v:shape style="position:absolute;left:7191;top:181;width:9;height:14" coordorigin="7191,181" coordsize="9,14" path="m7191,181l7200,196e" filled="f" stroked="t" strokeweight=".16470pt" strokecolor="#008FFF">
                <v:path arrowok="t"/>
              </v:shape>
            </v:group>
            <v:group style="position:absolute;left:7200;top:196;width:6;height:9" coordorigin="7200,196" coordsize="6,9">
              <v:shape style="position:absolute;left:7200;top:196;width:6;height:9" coordorigin="7200,196" coordsize="6,9" path="m7200,196l7205,204e" filled="f" stroked="t" strokeweight=".16470pt" strokecolor="#008FFF">
                <v:path arrowok="t"/>
              </v:shape>
            </v:group>
            <v:group style="position:absolute;left:7205;top:204;width:15;height:23" coordorigin="7205,204" coordsize="15,23">
              <v:shape style="position:absolute;left:7205;top:204;width:15;height:23" coordorigin="7205,204" coordsize="15,23" path="m7205,204l7220,227e" filled="f" stroked="t" strokeweight=".16470pt" strokecolor="#008FFF">
                <v:path arrowok="t"/>
              </v:shape>
            </v:group>
            <v:group style="position:absolute;left:7220;top:227;width:8;height:11" coordorigin="7220,227" coordsize="8,11">
              <v:shape style="position:absolute;left:7220;top:227;width:8;height:11" coordorigin="7220,227" coordsize="8,11" path="m7220,227l7228,238e" filled="f" stroked="t" strokeweight=".16470pt" strokecolor="#008FFF">
                <v:path arrowok="t"/>
              </v:shape>
            </v:group>
            <v:group style="position:absolute;left:7228;top:238;width:9;height:12" coordorigin="7228,238" coordsize="9,12">
              <v:shape style="position:absolute;left:7228;top:238;width:9;height:12" coordorigin="7228,238" coordsize="9,12" path="m7228,238l7237,250e" filled="f" stroked="t" strokeweight=".16470pt" strokecolor="#008FFF">
                <v:path arrowok="t"/>
              </v:shape>
            </v:group>
            <v:group style="position:absolute;left:7237;top:250;width:17;height:22" coordorigin="7237,250" coordsize="17,22">
              <v:shape style="position:absolute;left:7237;top:250;width:17;height:22" coordorigin="7237,250" coordsize="17,22" path="m7237,250l7254,272e" filled="f" stroked="t" strokeweight=".16470pt" strokecolor="#008FFF">
                <v:path arrowok="t"/>
              </v:shape>
            </v:group>
            <v:group style="position:absolute;left:7254;top:272;width:3;height:3" coordorigin="7254,272" coordsize="3,3">
              <v:shape style="position:absolute;left:7254;top:272;width:3;height:3" coordorigin="7254,272" coordsize="3,3" path="m7254,272l7258,275e" filled="f" stroked="t" strokeweight=".16470pt" strokecolor="#008FFF">
                <v:path arrowok="t"/>
              </v:shape>
            </v:group>
            <v:group style="position:absolute;left:7258;top:275;width:16;height:20" coordorigin="7258,275" coordsize="16,20">
              <v:shape style="position:absolute;left:7258;top:275;width:16;height:20" coordorigin="7258,275" coordsize="16,20" path="m7258,275l7273,295e" filled="f" stroked="t" strokeweight=".16470pt" strokecolor="#008FFF">
                <v:path arrowok="t"/>
              </v:shape>
            </v:group>
            <v:group style="position:absolute;left:7273;top:295;width:13;height:14" coordorigin="7273,295" coordsize="13,14">
              <v:shape style="position:absolute;left:7273;top:295;width:13;height:14" coordorigin="7273,295" coordsize="13,14" path="m7273,295l7286,309e" filled="f" stroked="t" strokeweight=".16470pt" strokecolor="#008FFF">
                <v:path arrowok="t"/>
              </v:shape>
            </v:group>
            <v:group style="position:absolute;left:7286;top:309;width:8;height:9" coordorigin="7286,309" coordsize="8,9">
              <v:shape style="position:absolute;left:7286;top:309;width:8;height:9" coordorigin="7286,309" coordsize="8,9" path="m7286,309l7294,318e" filled="f" stroked="t" strokeweight=".16470pt" strokecolor="#008FFF">
                <v:path arrowok="t"/>
              </v:shape>
            </v:group>
            <v:group style="position:absolute;left:7294;top:318;width:21;height:23" coordorigin="7294,318" coordsize="21,23">
              <v:shape style="position:absolute;left:7294;top:318;width:21;height:23" coordorigin="7294,318" coordsize="21,23" path="m7294,318l7315,341e" filled="f" stroked="t" strokeweight=".16470pt" strokecolor="#008FFF">
                <v:path arrowok="t"/>
              </v:shape>
            </v:group>
            <v:group style="position:absolute;left:7315;top:339;width:2;height:3" coordorigin="7315,339" coordsize="2,3">
              <v:shape style="position:absolute;left:7315;top:339;width:2;height:3" coordorigin="7315,339" coordsize="0,3" path="m7315,339l7315,343e" filled="f" stroked="t" strokeweight="0pt" strokecolor="#008FFF">
                <v:path arrowok="t"/>
              </v:shape>
            </v:group>
            <v:group style="position:absolute;left:7315;top:341;width:23;height:23" coordorigin="7315,341" coordsize="23,23">
              <v:shape style="position:absolute;left:7315;top:341;width:23;height:23" coordorigin="7315,341" coordsize="23,23" path="m7315,341l7338,364e" filled="f" stroked="t" strokeweight=".16470pt" strokecolor="#008FFF">
                <v:path arrowok="t"/>
              </v:shape>
            </v:group>
            <v:group style="position:absolute;left:7338;top:364;width:6;height:6" coordorigin="7338,364" coordsize="6,6">
              <v:shape style="position:absolute;left:7338;top:364;width:6;height:6" coordorigin="7338,364" coordsize="6,6" path="m7338,364l7344,370e" filled="f" stroked="t" strokeweight=".16470pt" strokecolor="#008FFF">
                <v:path arrowok="t"/>
              </v:shape>
            </v:group>
            <v:group style="position:absolute;left:7344;top:370;width:18;height:17" coordorigin="7344,370" coordsize="18,17">
              <v:shape style="position:absolute;left:7344;top:370;width:18;height:17" coordorigin="7344,370" coordsize="18,17" path="m7344,370l7362,386e" filled="f" stroked="t" strokeweight=".16470pt" strokecolor="#008FFF">
                <v:path arrowok="t"/>
              </v:shape>
            </v:group>
            <v:group style="position:absolute;left:7362;top:386;width:11;height:10" coordorigin="7362,386" coordsize="11,10">
              <v:shape style="position:absolute;left:7362;top:386;width:11;height:10" coordorigin="7362,386" coordsize="11,10" path="m7362,386l7373,396e" filled="f" stroked="t" strokeweight=".16470pt" strokecolor="#008FFF">
                <v:path arrowok="t"/>
              </v:shape>
            </v:group>
            <v:group style="position:absolute;left:7373;top:396;width:14;height:13" coordorigin="7373,396" coordsize="14,13">
              <v:shape style="position:absolute;left:7373;top:396;width:14;height:13" coordorigin="7373,396" coordsize="14,13" path="m7373,396l7387,409e" filled="f" stroked="t" strokeweight=".16470pt" strokecolor="#008FFF">
                <v:path arrowok="t"/>
              </v:shape>
            </v:group>
            <v:group style="position:absolute;left:7387;top:409;width:14;height:13" coordorigin="7387,409" coordsize="14,13">
              <v:shape style="position:absolute;left:7387;top:409;width:14;height:13" coordorigin="7387,409" coordsize="14,13" path="m7387,409l7401,423e" filled="f" stroked="t" strokeweight=".16470pt" strokecolor="#008FFF">
                <v:path arrowok="t"/>
              </v:shape>
            </v:group>
            <v:group style="position:absolute;left:7401;top:423;width:12;height:9" coordorigin="7401,423" coordsize="12,9">
              <v:shape style="position:absolute;left:7401;top:423;width:12;height:9" coordorigin="7401,423" coordsize="12,9" path="m7401,423l7413,432e" filled="f" stroked="t" strokeweight=".16470pt" strokecolor="#008FFF">
                <v:path arrowok="t"/>
              </v:shape>
            </v:group>
            <v:group style="position:absolute;left:7413;top:432;width:17;height:14" coordorigin="7413,432" coordsize="17,14">
              <v:shape style="position:absolute;left:7413;top:432;width:17;height:14" coordorigin="7413,432" coordsize="17,14" path="m7413,432l7431,446e" filled="f" stroked="t" strokeweight=".16470pt" strokecolor="#008FFF">
                <v:path arrowok="t"/>
              </v:shape>
            </v:group>
            <v:group style="position:absolute;left:7431;top:446;width:10;height:9" coordorigin="7431,446" coordsize="10,9">
              <v:shape style="position:absolute;left:7431;top:446;width:10;height:9" coordorigin="7431,446" coordsize="10,9" path="m7431,446l7441,455e" filled="f" stroked="t" strokeweight=".16470pt" strokecolor="#008FFF">
                <v:path arrowok="t"/>
              </v:shape>
            </v:group>
            <v:group style="position:absolute;left:7441;top:455;width:19;height:14" coordorigin="7441,455" coordsize="19,14">
              <v:shape style="position:absolute;left:7441;top:455;width:19;height:14" coordorigin="7441,455" coordsize="19,14" path="m7441,455l7460,469e" filled="f" stroked="t" strokeweight=".16470pt" strokecolor="#008FFF">
                <v:path arrowok="t"/>
              </v:shape>
            </v:group>
            <v:group style="position:absolute;left:7460;top:469;width:10;height:9" coordorigin="7460,469" coordsize="10,9">
              <v:shape style="position:absolute;left:7460;top:469;width:10;height:9" coordorigin="7460,469" coordsize="10,9" path="m7460,469l7470,478e" filled="f" stroked="t" strokeweight=".16470pt" strokecolor="#008FFF">
                <v:path arrowok="t"/>
              </v:shape>
            </v:group>
            <v:group style="position:absolute;left:7470;top:478;width:18;height:13" coordorigin="7470,478" coordsize="18,13">
              <v:shape style="position:absolute;left:7470;top:478;width:18;height:13" coordorigin="7470,478" coordsize="18,13" path="m7470,478l7488,491e" filled="f" stroked="t" strokeweight=".16470pt" strokecolor="#008FFF">
                <v:path arrowok="t"/>
              </v:shape>
            </v:group>
            <v:group style="position:absolute;left:7488;top:491;width:13;height:9" coordorigin="7488,491" coordsize="13,9">
              <v:shape style="position:absolute;left:7488;top:491;width:13;height:9" coordorigin="7488,491" coordsize="13,9" path="m7488,491l7501,501e" filled="f" stroked="t" strokeweight=".16470pt" strokecolor="#008FFF">
                <v:path arrowok="t"/>
              </v:shape>
            </v:group>
            <v:group style="position:absolute;left:7501;top:501;width:17;height:11" coordorigin="7501,501" coordsize="17,11">
              <v:shape style="position:absolute;left:7501;top:501;width:17;height:11" coordorigin="7501,501" coordsize="17,11" path="m7501,501l7518,512e" filled="f" stroked="t" strokeweight=".16470pt" strokecolor="#008FFF">
                <v:path arrowok="t"/>
              </v:shape>
            </v:group>
            <v:group style="position:absolute;left:7518;top:512;width:15;height:11" coordorigin="7518,512" coordsize="15,11">
              <v:shape style="position:absolute;left:7518;top:512;width:15;height:11" coordorigin="7518,512" coordsize="15,11" path="m7518,512l7533,523e" filled="f" stroked="t" strokeweight=".16470pt" strokecolor="#008FFF">
                <v:path arrowok="t"/>
              </v:shape>
            </v:group>
            <v:group style="position:absolute;left:7533;top:523;width:13;height:9" coordorigin="7533,523" coordsize="13,9">
              <v:shape style="position:absolute;left:7533;top:523;width:13;height:9" coordorigin="7533,523" coordsize="13,9" path="m7533,523l7546,532e" filled="f" stroked="t" strokeweight=".16470pt" strokecolor="#008FFF">
                <v:path arrowok="t"/>
              </v:shape>
            </v:group>
            <v:group style="position:absolute;left:7546;top:532;width:21;height:13" coordorigin="7546,532" coordsize="21,13">
              <v:shape style="position:absolute;left:7546;top:532;width:21;height:13" coordorigin="7546,532" coordsize="21,13" path="m7546,532l7567,546e" filled="f" stroked="t" strokeweight=".16470pt" strokecolor="#008FFF">
                <v:path arrowok="t"/>
              </v:shape>
            </v:group>
            <v:group style="position:absolute;left:7567;top:546;width:9;height:6" coordorigin="7567,546" coordsize="9,6">
              <v:shape style="position:absolute;left:7567;top:546;width:9;height:6" coordorigin="7567,546" coordsize="9,6" path="m7567,546l7575,551e" filled="f" stroked="t" strokeweight=".16470pt" strokecolor="#008FFF">
                <v:path arrowok="t"/>
              </v:shape>
            </v:group>
            <v:group style="position:absolute;left:7575;top:551;width:26;height:17" coordorigin="7575,551" coordsize="26,17">
              <v:shape style="position:absolute;left:7575;top:551;width:26;height:17" coordorigin="7575,551" coordsize="26,17" path="m7575,551l7601,569e" filled="f" stroked="t" strokeweight=".16470pt" strokecolor="#008FFF">
                <v:path arrowok="t"/>
              </v:shape>
            </v:group>
            <v:group style="position:absolute;left:7601;top:569;width:2;height:2" coordorigin="7601,569" coordsize="2,2">
              <v:shape style="position:absolute;left:7601;top:569;width:2;height:2" coordorigin="7601,569" coordsize="2,2" path="m7601,569l7604,570e" filled="f" stroked="t" strokeweight=".16470pt" strokecolor="#008FFF">
                <v:path arrowok="t"/>
              </v:shape>
            </v:group>
            <v:group style="position:absolute;left:7604;top:570;width:29;height:18" coordorigin="7604,570" coordsize="29,18">
              <v:shape style="position:absolute;left:7604;top:570;width:29;height:18" coordorigin="7604,570" coordsize="29,18" path="m7604,570l7633,589e" filled="f" stroked="t" strokeweight=".16470pt" strokecolor="#008FFF">
                <v:path arrowok="t"/>
              </v:shape>
            </v:group>
            <v:group style="position:absolute;left:7633;top:589;width:6;height:3" coordorigin="7633,589" coordsize="6,3">
              <v:shape style="position:absolute;left:7633;top:589;width:6;height:3" coordorigin="7633,589" coordsize="6,3" path="m7633,589l7639,592e" filled="f" stroked="t" strokeweight=".16470pt" strokecolor="#008FFF">
                <v:path arrowok="t"/>
              </v:shape>
            </v:group>
            <v:group style="position:absolute;left:7639;top:592;width:23;height:13" coordorigin="7639,592" coordsize="23,13">
              <v:shape style="position:absolute;left:7639;top:592;width:23;height:13" coordorigin="7639,592" coordsize="23,13" path="m7639,592l7662,605e" filled="f" stroked="t" strokeweight=".16470pt" strokecolor="#008FFF">
                <v:path arrowok="t"/>
              </v:shape>
            </v:group>
            <v:group style="position:absolute;left:7662;top:605;width:15;height:9" coordorigin="7662,605" coordsize="15,9">
              <v:shape style="position:absolute;left:7662;top:605;width:15;height:9" coordorigin="7662,605" coordsize="15,9" path="m7662,605l7677,615e" filled="f" stroked="t" strokeweight=".16470pt" strokecolor="#008FFF">
                <v:path arrowok="t"/>
              </v:shape>
            </v:group>
            <v:group style="position:absolute;left:7677;top:615;width:14;height:8" coordorigin="7677,615" coordsize="14,8">
              <v:shape style="position:absolute;left:7677;top:615;width:14;height:8" coordorigin="7677,615" coordsize="14,8" path="m7677,615l7691,623e" filled="f" stroked="t" strokeweight=".16470pt" strokecolor="#008FFF">
                <v:path arrowok="t"/>
              </v:shape>
            </v:group>
            <v:group style="position:absolute;left:7691;top:623;width:26;height:14" coordorigin="7691,623" coordsize="26,14">
              <v:shape style="position:absolute;left:7691;top:623;width:26;height:14" coordorigin="7691,623" coordsize="26,14" path="m7691,623l7717,637e" filled="f" stroked="t" strokeweight=".16470pt" strokecolor="#008FFF">
                <v:path arrowok="t"/>
              </v:shape>
            </v:group>
            <v:group style="position:absolute;left:7717;top:637;width:2;height:2" coordorigin="7717,637" coordsize="2,2">
              <v:shape style="position:absolute;left:7717;top:637;width:2;height:2" coordorigin="7717,637" coordsize="2,2" path="m7717,637l7719,638e" filled="f" stroked="t" strokeweight=".16470pt" strokecolor="#008FFF">
                <v:path arrowok="t"/>
              </v:shape>
            </v:group>
            <v:group style="position:absolute;left:7719;top:638;width:29;height:16" coordorigin="7719,638" coordsize="29,16">
              <v:shape style="position:absolute;left:7719;top:638;width:29;height:16" coordorigin="7719,638" coordsize="29,16" path="m7719,638l7749,654e" filled="f" stroked="t" strokeweight=".16470pt" strokecolor="#008FFF">
                <v:path arrowok="t"/>
              </v:shape>
            </v:group>
            <v:group style="position:absolute;left:7749;top:657;width:11;height:2" coordorigin="7749,657" coordsize="11,2">
              <v:shape style="position:absolute;left:7749;top:657;width:11;height:2" coordorigin="7749,657" coordsize="11,0" path="m7749,657l7760,657e" filled="f" stroked="t" strokeweight=".276696pt" strokecolor="#008FFF">
                <v:path arrowok="t"/>
              </v:shape>
            </v:group>
            <v:group style="position:absolute;left:7760;top:660;width:17;height:9" coordorigin="7760,660" coordsize="17,9">
              <v:shape style="position:absolute;left:7760;top:660;width:17;height:9" coordorigin="7760,660" coordsize="17,9" path="m7760,660l7777,669e" filled="f" stroked="t" strokeweight=".16470pt" strokecolor="#008FFF">
                <v:path arrowok="t"/>
              </v:shape>
            </v:group>
            <v:group style="position:absolute;left:7777;top:669;width:27;height:13" coordorigin="7777,669" coordsize="27,13">
              <v:shape style="position:absolute;left:7777;top:669;width:27;height:13" coordorigin="7777,669" coordsize="27,13" path="m7777,669l7804,683e" filled="f" stroked="t" strokeweight=".16470pt" strokecolor="#008FFF">
                <v:path arrowok="t"/>
              </v:shape>
            </v:group>
            <v:group style="position:absolute;left:7804;top:687;width:32;height:2" coordorigin="7804,687" coordsize="32,2">
              <v:shape style="position:absolute;left:7804;top:687;width:32;height:2" coordorigin="7804,687" coordsize="32,0" path="m7804,687l7835,687e" filled="f" stroked="t" strokeweight=".387886pt" strokecolor="#008FFF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7.513367pt;margin-top:5.128903pt;width:5.294pt;height:3.716174pt;mso-position-horizontal-relative:page;mso-position-vertical-relative:paragraph;z-index:-2242" type="#_x0000_t202" filled="f" stroked="f">
            <v:textbox style="layout-flow:vertical;mso-layout-flow-alt:bottom-to-top" inset="0,0,0,0">
              <w:txbxContent>
                <w:p>
                  <w:pPr>
                    <w:spacing w:before="18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6"/>
                      <w:szCs w:val="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6"/>
                      <w:szCs w:val="6"/>
                      <w:spacing w:val="0"/>
                      <w:w w:val="119"/>
                    </w:rPr>
                    <w:t>θ</w:t>
                  </w:r>
                  <w:r>
                    <w:rPr>
                      <w:rFonts w:ascii="Times New Roman" w:hAnsi="Times New Roman" w:cs="Times New Roman" w:eastAsia="Times New Roman"/>
                      <w:sz w:val="6"/>
                      <w:szCs w:val="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9.701874pt;margin-top:3.680276pt;width:4.635203pt;height:3.465173pt;mso-position-horizontal-relative:page;mso-position-vertical-relative:paragraph;z-index:-2241" type="#_x0000_t202" filled="f" stroked="f">
            <v:textbox style="layout-flow:vertical;mso-layout-flow-alt:bottom-to-top" inset="0,0,0,0">
              <w:txbxContent>
                <w:p>
                  <w:pPr>
                    <w:spacing w:before="16" w:after="0" w:line="240" w:lineRule="auto"/>
                    <w:ind w:left="20" w:right="-20"/>
                    <w:jc w:val="left"/>
                    <w:rPr>
                      <w:rFonts w:ascii="Arial" w:hAnsi="Arial" w:cs="Arial" w:eastAsia="Arial"/>
                      <w:sz w:val="5"/>
                      <w:szCs w:val="5"/>
                    </w:rPr>
                  </w:pPr>
                  <w:rPr/>
                  <w:r>
                    <w:rPr>
                      <w:rFonts w:ascii="Arial" w:hAnsi="Arial" w:cs="Arial" w:eastAsia="Arial"/>
                      <w:sz w:val="5"/>
                      <w:szCs w:val="5"/>
                      <w:spacing w:val="0"/>
                      <w:w w:val="105"/>
                    </w:rPr>
                    <w:t>1</w:t>
                  </w:r>
                  <w:r>
                    <w:rPr>
                      <w:rFonts w:ascii="Arial" w:hAnsi="Arial" w:cs="Arial" w:eastAsia="Arial"/>
                      <w:sz w:val="5"/>
                      <w:szCs w:val="5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6"/>
          <w:szCs w:val="6"/>
          <w:spacing w:val="0"/>
          <w:w w:val="100"/>
        </w:rPr>
        <w:t>800</w:t>
      </w:r>
      <w:r>
        <w:rPr>
          <w:rFonts w:ascii="Arial" w:hAnsi="Arial" w:cs="Arial" w:eastAsia="Arial"/>
          <w:sz w:val="6"/>
          <w:szCs w:val="6"/>
          <w:spacing w:val="-8"/>
          <w:w w:val="100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  <w:r>
        <w:rPr>
          <w:rFonts w:ascii="Arial" w:hAnsi="Arial" w:cs="Arial" w:eastAsia="Arial"/>
          <w:sz w:val="6"/>
          <w:szCs w:val="6"/>
          <w:spacing w:val="0"/>
          <w:w w:val="109"/>
          <w:position w:val="-2"/>
        </w:rPr>
        <w:t>0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0"/>
        </w:rPr>
      </w:r>
    </w:p>
    <w:p>
      <w:pPr>
        <w:spacing w:before="50" w:after="0" w:line="240" w:lineRule="auto"/>
        <w:ind w:left="585" w:right="-20"/>
        <w:jc w:val="left"/>
        <w:tabs>
          <w:tab w:pos="1780" w:val="left"/>
          <w:tab w:pos="1920" w:val="left"/>
        </w:tabs>
        <w:rPr>
          <w:rFonts w:ascii="Arial" w:hAnsi="Arial" w:cs="Arial" w:eastAsia="Arial"/>
          <w:sz w:val="6"/>
          <w:szCs w:val="6"/>
        </w:rPr>
      </w:pPr>
      <w:rPr/>
      <w:r>
        <w:rPr/>
        <w:pict>
          <v:group style="position:absolute;margin-left:458.523499pt;margin-top:6.855567pt;width:.1pt;height:6.798816pt;mso-position-horizontal-relative:page;mso-position-vertical-relative:paragraph;z-index:-2278" coordorigin="9170,137" coordsize="2,136">
            <v:shape style="position:absolute;left:9170;top:137;width:2;height:136" coordorigin="9170,137" coordsize="0,136" path="m9170,137l9170,273e" filled="f" stroked="t" strokeweight=".705242pt" strokecolor="#0000AF">
              <v:path arrowok="t"/>
            </v:shape>
          </v:group>
          <w10:wrap type="none"/>
        </w:pict>
      </w:r>
      <w:r>
        <w:rPr/>
        <w:pict>
          <v:group style="position:absolute;margin-left:425.478241pt;margin-top:2.691951pt;width:2.951424pt;height:2.951424pt;mso-position-horizontal-relative:page;mso-position-vertical-relative:paragraph;z-index:-2245" coordorigin="8510,54" coordsize="59,59">
            <v:group style="position:absolute;left:8516;top:60;width:46;height:46" coordorigin="8516,60" coordsize="46,46">
              <v:shape style="position:absolute;left:8516;top:60;width:46;height:46" coordorigin="8516,60" coordsize="46,46" path="m8516,60l8562,106e" filled="f" stroked="t" strokeweight=".65880pt" strokecolor="#FF0000">
                <v:path arrowok="t"/>
              </v:shape>
            </v:group>
            <v:group style="position:absolute;left:8516;top:60;width:46;height:46" coordorigin="8516,60" coordsize="46,46">
              <v:shape style="position:absolute;left:8516;top:60;width:46;height:46" coordorigin="8516,60" coordsize="46,46" path="m8562,60l8516,106e" filled="f" stroked="t" strokeweight=".65880pt" strokecolor="#FF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"/>
          <w:szCs w:val="6"/>
          <w:w w:val="109"/>
        </w:rPr>
        <w:t>600</w:t>
      </w:r>
      <w:r>
        <w:rPr>
          <w:rFonts w:ascii="Arial" w:hAnsi="Arial" w:cs="Arial" w:eastAsia="Arial"/>
          <w:sz w:val="6"/>
          <w:szCs w:val="6"/>
          <w:w w:val="100"/>
        </w:rPr>
        <w:tab/>
      </w:r>
      <w:r>
        <w:rPr>
          <w:rFonts w:ascii="Arial" w:hAnsi="Arial" w:cs="Arial" w:eastAsia="Arial"/>
          <w:sz w:val="6"/>
          <w:szCs w:val="6"/>
          <w:w w:val="109"/>
        </w:rPr>
      </w:r>
      <w:r>
        <w:rPr>
          <w:rFonts w:ascii="Arial" w:hAnsi="Arial" w:cs="Arial" w:eastAsia="Arial"/>
          <w:sz w:val="6"/>
          <w:szCs w:val="6"/>
          <w:w w:val="109"/>
          <w:u w:val="single" w:color="000000"/>
        </w:rPr>
        <w:t> </w:t>
      </w:r>
      <w:r>
        <w:rPr>
          <w:rFonts w:ascii="Arial" w:hAnsi="Arial" w:cs="Arial" w:eastAsia="Arial"/>
          <w:sz w:val="6"/>
          <w:szCs w:val="6"/>
          <w:w w:val="100"/>
          <w:u w:val="single" w:color="000000"/>
        </w:rPr>
        <w:tab/>
      </w:r>
      <w:r>
        <w:rPr>
          <w:rFonts w:ascii="Arial" w:hAnsi="Arial" w:cs="Arial" w:eastAsia="Arial"/>
          <w:sz w:val="6"/>
          <w:szCs w:val="6"/>
          <w:w w:val="100"/>
          <w:u w:val="single" w:color="000000"/>
        </w:rPr>
      </w:r>
      <w:r>
        <w:rPr>
          <w:rFonts w:ascii="Arial" w:hAnsi="Arial" w:cs="Arial" w:eastAsia="Arial"/>
          <w:sz w:val="6"/>
          <w:szCs w:val="6"/>
          <w:w w:val="100"/>
        </w:rPr>
      </w:r>
    </w:p>
    <w:p>
      <w:pPr>
        <w:spacing w:before="69" w:after="0" w:line="240" w:lineRule="auto"/>
        <w:ind w:left="585" w:right="-20"/>
        <w:jc w:val="left"/>
        <w:tabs>
          <w:tab w:pos="5140" w:val="left"/>
        </w:tabs>
        <w:rPr>
          <w:rFonts w:ascii="Arial" w:hAnsi="Arial" w:cs="Arial" w:eastAsia="Arial"/>
          <w:sz w:val="6"/>
          <w:szCs w:val="6"/>
        </w:rPr>
      </w:pPr>
      <w:rPr/>
      <w:r>
        <w:rPr/>
        <w:pict>
          <v:group style="position:absolute;margin-left:417.303558pt;margin-top:7.644141pt;width:40.979620pt;height:7.47738pt;mso-position-horizontal-relative:page;mso-position-vertical-relative:paragraph;z-index:-2279" coordorigin="8346,153" coordsize="820,150">
            <v:group style="position:absolute;left:8355;top:237;width:69;height:2" coordorigin="8355,237" coordsize="69,2">
              <v:shape style="position:absolute;left:8355;top:237;width:69;height:2" coordorigin="8355,237" coordsize="69,0" path="m8355,237l8424,237e" filled="f" stroked="t" strokeweight=".880722pt" strokecolor="#0000AF">
                <v:path arrowok="t"/>
              </v:shape>
            </v:group>
            <v:group style="position:absolute;left:8424;top:252;width:47;height:2" coordorigin="8424,252" coordsize="47,2">
              <v:shape style="position:absolute;left:8424;top:252;width:47;height:2" coordorigin="8424,252" coordsize="47,0" path="m8424,252l8470,252e" filled="f" stroked="t" strokeweight=".347055pt" strokecolor="#0000AF">
                <v:path arrowok="t"/>
              </v:shape>
            </v:group>
            <v:group style="position:absolute;left:8470;top:269;width:87;height:2" coordorigin="8470,269" coordsize="87,2">
              <v:shape style="position:absolute;left:8470;top:269;width:87;height:2" coordorigin="8470,269" coordsize="87,0" path="m8470,269l8557,269e" filled="f" stroked="t" strokeweight=".642864pt" strokecolor="#0000AF">
                <v:path arrowok="t"/>
              </v:shape>
            </v:group>
            <v:group style="position:absolute;left:8557;top:286;width:82;height:2" coordorigin="8557,286" coordsize="82,2">
              <v:shape style="position:absolute;left:8557;top:286;width:82;height:2" coordorigin="8557,286" coordsize="82,0" path="m8557,286l8639,286e" filled="f" stroked="t" strokeweight=".541479pt" strokecolor="#0000AF">
                <v:path arrowok="t"/>
              </v:shape>
            </v:group>
            <v:group style="position:absolute;left:8639;top:297;width:264;height:2" coordorigin="8639,297" coordsize="264,2">
              <v:shape style="position:absolute;left:8639;top:297;width:264;height:2" coordorigin="8639,297" coordsize="264,0" path="m8639,297l8904,297e" filled="f" stroked="t" strokeweight=".537573pt" strokecolor="#0000AF">
                <v:path arrowok="t"/>
              </v:shape>
            </v:group>
            <v:group style="position:absolute;left:8904;top:292;width:15;height:2" coordorigin="8904,292" coordsize="15,2">
              <v:shape style="position:absolute;left:8904;top:292;width:15;height:2" coordorigin="8904,292" coordsize="15,0" path="m8904,292l8919,292e" filled="f" stroked="t" strokeweight=".118584pt" strokecolor="#0000AF">
                <v:path arrowok="t"/>
              </v:shape>
            </v:group>
            <v:group style="position:absolute;left:8919;top:285;width:72;height:2" coordorigin="8919,285" coordsize="72,2">
              <v:shape style="position:absolute;left:8919;top:285;width:72;height:2" coordorigin="8919,285" coordsize="72,0" path="m8919,285l8990,285e" filled="f" stroked="t" strokeweight=".542091pt" strokecolor="#0000AF">
                <v:path arrowok="t"/>
              </v:shape>
            </v:group>
            <v:group style="position:absolute;left:8990;top:266;width:58;height:2" coordorigin="8990,266" coordsize="58,2">
              <v:shape style="position:absolute;left:8990;top:266;width:58;height:2" coordorigin="8990,266" coordsize="58,0" path="m8990,266l9048,266e" filled="f" stroked="t" strokeweight=".569017pt" strokecolor="#0000AF">
                <v:path arrowok="t"/>
              </v:shape>
            </v:group>
            <v:group style="position:absolute;left:9048;top:250;width:20;height:2" coordorigin="9048,250" coordsize="20,2">
              <v:shape style="position:absolute;left:9048;top:250;width:20;height:2" coordorigin="9048,250" coordsize="20,0" path="m9048,250l9068,250e" filled="f" stroked="t" strokeweight=".474336pt" strokecolor="#0000AF">
                <v:path arrowok="t"/>
              </v:shape>
            </v:group>
            <v:group style="position:absolute;left:9068;top:243;width:9;height:2" coordorigin="9068,243" coordsize="9,2">
              <v:shape style="position:absolute;left:9068;top:243;width:9;height:2" coordorigin="9068,243" coordsize="9,0" path="m9068,243l9077,243e" filled="f" stroked="t" strokeweight=".237168pt" strokecolor="#0000AF">
                <v:path arrowok="t"/>
              </v:shape>
            </v:group>
            <v:group style="position:absolute;left:9077;top:223;width:28;height:17" coordorigin="9077,223" coordsize="28,17">
              <v:shape style="position:absolute;left:9077;top:223;width:28;height:17" coordorigin="9077,223" coordsize="28,17" path="m9077,241l9105,223e" filled="f" stroked="t" strokeweight=".16470pt" strokecolor="#0000AF">
                <v:path arrowok="t"/>
              </v:shape>
            </v:group>
            <v:group style="position:absolute;left:9105;top:223;width:2;height:2" coordorigin="9105,223" coordsize="2,2">
              <v:shape style="position:absolute;left:9105;top:223;width:2;height:2" coordorigin="9105,223" coordsize="1,1" path="m9105,223l9106,223e" filled="f" stroked="t" strokeweight=".16470pt" strokecolor="#0000AF">
                <v:path arrowok="t"/>
              </v:shape>
            </v:group>
            <v:group style="position:absolute;left:9106;top:200;width:25;height:22" coordorigin="9106,200" coordsize="25,22">
              <v:shape style="position:absolute;left:9106;top:200;width:25;height:22" coordorigin="9106,200" coordsize="25,22" path="m9106,223l9131,200e" filled="f" stroked="t" strokeweight=".16470pt" strokecolor="#0000AF">
                <v:path arrowok="t"/>
              </v:shape>
            </v:group>
            <v:group style="position:absolute;left:9131;top:196;width:4;height:4" coordorigin="9131,196" coordsize="4,4">
              <v:shape style="position:absolute;left:9131;top:196;width:4;height:4" coordorigin="9131,196" coordsize="4,4" path="m9131,200l9135,196e" filled="f" stroked="t" strokeweight=".16470pt" strokecolor="#0000AF">
                <v:path arrowok="t"/>
              </v:shape>
            </v:group>
            <v:group style="position:absolute;left:9135;top:177;width:15;height:19" coordorigin="9135,177" coordsize="15,19">
              <v:shape style="position:absolute;left:9135;top:177;width:15;height:19" coordorigin="9135,177" coordsize="15,19" path="m9135,196l9150,177e" filled="f" stroked="t" strokeweight=".16470pt" strokecolor="#0000AF">
                <v:path arrowok="t"/>
              </v:shape>
            </v:group>
            <v:group style="position:absolute;left:9150;top:155;width:13;height:23" coordorigin="9150,155" coordsize="13,23">
              <v:shape style="position:absolute;left:9150;top:155;width:13;height:23" coordorigin="9150,155" coordsize="13,23" path="m9150,177l9164,155e" filled="f" stroked="t" strokeweight=".16470pt" strokecolor="#0000AF">
                <v:path arrowok="t"/>
              </v:shape>
            </v:group>
            <v:group style="position:absolute;left:9162;top:154;width:3;height:2" coordorigin="9162,154" coordsize="3,2">
              <v:shape style="position:absolute;left:9162;top:154;width:3;height:2" coordorigin="9162,154" coordsize="3,0" path="m9162,154l9165,154e" filled="f" stroked="t" strokeweight=".039528pt" strokecolor="#0000A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"/>
          <w:szCs w:val="6"/>
          <w:spacing w:val="0"/>
          <w:w w:val="100"/>
        </w:rPr>
        <w:t>400</w:t>
      </w:r>
      <w:r>
        <w:rPr>
          <w:rFonts w:ascii="Arial" w:hAnsi="Arial" w:cs="Arial" w:eastAsia="Arial"/>
          <w:sz w:val="6"/>
          <w:szCs w:val="6"/>
          <w:spacing w:val="-8"/>
          <w:w w:val="100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  <w:r>
        <w:rPr>
          <w:rFonts w:ascii="Arial" w:hAnsi="Arial" w:cs="Arial" w:eastAsia="Arial"/>
          <w:sz w:val="6"/>
          <w:szCs w:val="6"/>
          <w:spacing w:val="0"/>
          <w:w w:val="109"/>
          <w:position w:val="-3"/>
        </w:rPr>
        <w:t>−1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0"/>
        </w:rPr>
      </w:r>
    </w:p>
    <w:p>
      <w:pPr>
        <w:spacing w:before="39" w:after="0" w:line="240" w:lineRule="auto"/>
        <w:ind w:left="585" w:right="-20"/>
        <w:jc w:val="left"/>
        <w:rPr>
          <w:rFonts w:ascii="Arial" w:hAnsi="Arial" w:cs="Arial" w:eastAsia="Arial"/>
          <w:sz w:val="6"/>
          <w:szCs w:val="6"/>
        </w:rPr>
      </w:pPr>
      <w:rPr/>
      <w:r>
        <w:rPr/>
        <w:pict>
          <v:group style="position:absolute;margin-left:417.704407pt;margin-top:2.665658pt;width:.1pt;height:.16470pt;mso-position-horizontal-relative:page;mso-position-vertical-relative:paragraph;z-index:-2280" coordorigin="8354,53" coordsize="2,3">
            <v:shape style="position:absolute;left:8354;top:53;width:2;height:3" coordorigin="8354,53" coordsize="0,3" path="m8354,53l8354,57e" filled="f" stroked="t" strokeweight=".079056pt" strokecolor="#0000AF">
              <v:path arrowok="t"/>
            </v:shape>
          </v:group>
          <w10:wrap type="none"/>
        </w:pict>
      </w:r>
      <w:r>
        <w:rPr/>
        <w:pict>
          <v:group style="position:absolute;margin-left:403.237152pt;margin-top:6.147416pt;width:52.674291pt;height:9.806121pt;mso-position-horizontal-relative:page;mso-position-vertical-relative:paragraph;z-index:-2272" coordorigin="8065,123" coordsize="1053,196">
            <v:group style="position:absolute;left:8070;top:128;width:25;height:2" coordorigin="8070,128" coordsize="25,2">
              <v:shape style="position:absolute;left:8070;top:128;width:25;height:2" coordorigin="8070,128" coordsize="25,0" path="m8070,128l8095,128e" filled="f" stroked="t" strokeweight=".553392pt" strokecolor="#0000FF">
                <v:path arrowok="t"/>
              </v:shape>
            </v:group>
            <v:group style="position:absolute;left:8095;top:146;width:58;height:2" coordorigin="8095,146" coordsize="58,2">
              <v:shape style="position:absolute;left:8095;top:146;width:58;height:2" coordorigin="8095,146" coordsize="58,0" path="m8095,146l8152,146e" filled="f" stroked="t" strokeweight=".672394pt" strokecolor="#0000FF">
                <v:path arrowok="t"/>
              </v:shape>
            </v:group>
            <v:group style="position:absolute;left:8152;top:170;width:58;height:2" coordorigin="8152,170" coordsize="58,2">
              <v:shape style="position:absolute;left:8152;top:170;width:58;height:2" coordorigin="8152,170" coordsize="58,0" path="m8152,170l8210,170e" filled="f" stroked="t" strokeweight=".609847pt" strokecolor="#0000FF">
                <v:path arrowok="t"/>
              </v:shape>
            </v:group>
            <v:group style="position:absolute;left:8210;top:192;width:59;height:2" coordorigin="8210,192" coordsize="59,2">
              <v:shape style="position:absolute;left:8210;top:192;width:59;height:2" coordorigin="8210,192" coordsize="59,0" path="m8210,192l8269,192e" filled="f" stroked="t" strokeweight=".589432pt" strokecolor="#0000FF">
                <v:path arrowok="t"/>
              </v:shape>
            </v:group>
            <v:group style="position:absolute;left:8269;top:213;width:58;height:2" coordorigin="8269,213" coordsize="58,2">
              <v:shape style="position:absolute;left:8269;top:213;width:58;height:2" coordorigin="8269,213" coordsize="58,0" path="m8269,213l8326,213e" filled="f" stroked="t" strokeweight=".528187pt" strokecolor="#0000FF">
                <v:path arrowok="t"/>
              </v:shape>
            </v:group>
            <v:group style="position:absolute;left:8326;top:232;width:58;height:2" coordorigin="8326,232" coordsize="58,2">
              <v:shape style="position:absolute;left:8326;top:232;width:58;height:2" coordorigin="8326,232" coordsize="58,0" path="m8326,232l8384,232e" filled="f" stroked="t" strokeweight=".602034pt" strokecolor="#0000FF">
                <v:path arrowok="t"/>
              </v:shape>
            </v:group>
            <v:group style="position:absolute;left:8384;top:250;width:78;height:2" coordorigin="8384,250" coordsize="78,2">
              <v:shape style="position:absolute;left:8384;top:250;width:78;height:2" coordorigin="8384,250" coordsize="78,0" path="m8384,250l8462,250e" filled="f" stroked="t" strokeweight=".702807pt" strokecolor="#0000FF">
                <v:path arrowok="t"/>
              </v:shape>
            </v:group>
            <v:group style="position:absolute;left:8462;top:266;width:66;height:2" coordorigin="8462,266" coordsize="66,2">
              <v:shape style="position:absolute;left:8462;top:266;width:66;height:2" coordorigin="8462,266" coordsize="66,0" path="m8462,266l8528,266e" filled="f" stroked="t" strokeweight=".559902pt" strokecolor="#0000FF">
                <v:path arrowok="t"/>
              </v:shape>
            </v:group>
            <v:group style="position:absolute;left:8528;top:283;width:87;height:2" coordorigin="8528,283" coordsize="87,2">
              <v:shape style="position:absolute;left:8528;top:283;width:87;height:2" coordorigin="8528,283" coordsize="87,0" path="m8528,283l8615,283e" filled="f" stroked="t" strokeweight=".542091pt" strokecolor="#0000FF">
                <v:path arrowok="t"/>
              </v:shape>
            </v:group>
            <v:group style="position:absolute;left:8615;top:298;width:87;height:2" coordorigin="8615,298" coordsize="87,2">
              <v:shape style="position:absolute;left:8615;top:298;width:87;height:2" coordorigin="8615,298" coordsize="87,0" path="m8615,298l8702,298e" filled="f" stroked="t" strokeweight=".521064pt" strokecolor="#0000FF">
                <v:path arrowok="t"/>
              </v:shape>
            </v:group>
            <v:group style="position:absolute;left:8702;top:311;width:173;height:2" coordorigin="8702,311" coordsize="173,2">
              <v:shape style="position:absolute;left:8702;top:311;width:173;height:2" coordorigin="8702,311" coordsize="173,0" path="m8702,311l8875,311e" filled="f" stroked="t" strokeweight=".677223pt" strokecolor="#0000FF">
                <v:path arrowok="t"/>
              </v:shape>
            </v:group>
            <v:group style="position:absolute;left:8875;top:311;width:236;height:2" coordorigin="8875,311" coordsize="236,2">
              <v:shape style="position:absolute;left:8875;top:311;width:236;height:2" coordorigin="8875,311" coordsize="236,0" path="m8875,311l9111,311e" filled="f" stroked="t" strokeweight=".757518pt" strokecolor="#0000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"/>
          <w:szCs w:val="6"/>
          <w:spacing w:val="0"/>
          <w:w w:val="109"/>
        </w:rPr>
        <w:t>200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71" w:after="0" w:line="89" w:lineRule="exact"/>
        <w:ind w:left="659" w:right="-20"/>
        <w:jc w:val="left"/>
        <w:tabs>
          <w:tab w:pos="5140" w:val="left"/>
        </w:tabs>
        <w:rPr>
          <w:rFonts w:ascii="Arial" w:hAnsi="Arial" w:cs="Arial" w:eastAsia="Arial"/>
          <w:sz w:val="6"/>
          <w:szCs w:val="6"/>
        </w:rPr>
      </w:pPr>
      <w:rPr/>
      <w:r>
        <w:rPr/>
        <w:pict>
          <v:group style="position:absolute;margin-left:391.691681pt;margin-top:7.070105pt;width:10.477772pt;height:4.222792pt;mso-position-horizontal-relative:page;mso-position-vertical-relative:paragraph;z-index:-2261" coordorigin="7834,141" coordsize="210,84">
            <v:group style="position:absolute;left:7835;top:143;width:15;height:8" coordorigin="7835,143" coordsize="15,8">
              <v:shape style="position:absolute;left:7835;top:143;width:15;height:8" coordorigin="7835,143" coordsize="15,8" path="m7835,143l7851,151e" filled="f" stroked="t" strokeweight=".16470pt" strokecolor="#008FFF">
                <v:path arrowok="t"/>
              </v:shape>
            </v:group>
            <v:group style="position:absolute;left:7851;top:164;width:49;height:2" coordorigin="7851,164" coordsize="49,2">
              <v:shape style="position:absolute;left:7851;top:164;width:49;height:2" coordorigin="7851,164" coordsize="49,0" path="m7851,164l7900,164e" filled="f" stroked="t" strokeweight=".996702pt" strokecolor="#008FFF">
                <v:path arrowok="t"/>
              </v:shape>
            </v:group>
            <v:group style="position:absolute;left:7900;top:179;width:22;height:2" coordorigin="7900,179" coordsize="22,2">
              <v:shape style="position:absolute;left:7900;top:179;width:22;height:2" coordorigin="7900,179" coordsize="22,0" path="m7900,179l7922,179e" filled="f" stroked="t" strokeweight=".474336pt" strokecolor="#008FFF">
                <v:path arrowok="t"/>
              </v:shape>
            </v:group>
            <v:group style="position:absolute;left:7922;top:190;width:29;height:2" coordorigin="7922,190" coordsize="29,2">
              <v:shape style="position:absolute;left:7922;top:190;width:29;height:2" coordorigin="7922,190" coordsize="29,0" path="m7922,190l7951,190e" filled="f" stroked="t" strokeweight=".632448pt" strokecolor="#008FFF">
                <v:path arrowok="t"/>
              </v:shape>
            </v:group>
            <v:group style="position:absolute;left:7951;top:196;width:2;height:2" coordorigin="7951,196" coordsize="2,2">
              <v:shape style="position:absolute;left:7951;top:196;width:2;height:2" coordorigin="7951,196" coordsize="1,1" path="m7951,196l7952,197e" filled="f" stroked="t" strokeweight=".16470pt" strokecolor="#008FFF">
                <v:path arrowok="t"/>
              </v:shape>
            </v:group>
            <v:group style="position:absolute;left:7952;top:202;width:28;height:2" coordorigin="7952,202" coordsize="28,2">
              <v:shape style="position:absolute;left:7952;top:202;width:28;height:2" coordorigin="7952,202" coordsize="28,0" path="m7952,202l7979,202e" filled="f" stroked="t" strokeweight=".553392pt" strokecolor="#008FFF">
                <v:path arrowok="t"/>
              </v:shape>
            </v:group>
            <v:group style="position:absolute;left:7979;top:220;width:58;height:2" coordorigin="7979,220" coordsize="58,2">
              <v:shape style="position:absolute;left:7979;top:220;width:58;height:2" coordorigin="7979,220" coordsize="58,0" path="m7979,220l8037,220e" filled="f" stroked="t" strokeweight=".631564pt" strokecolor="#008F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"/>
          <w:szCs w:val="6"/>
          <w:spacing w:val="0"/>
          <w:w w:val="100"/>
          <w:position w:val="2"/>
        </w:rPr>
        <w:t>0</w:t>
      </w:r>
      <w:r>
        <w:rPr>
          <w:rFonts w:ascii="Arial" w:hAnsi="Arial" w:cs="Arial" w:eastAsia="Arial"/>
          <w:sz w:val="6"/>
          <w:szCs w:val="6"/>
          <w:spacing w:val="-14"/>
          <w:w w:val="100"/>
          <w:position w:val="2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  <w:position w:val="2"/>
        </w:rPr>
      </w:r>
      <w:r>
        <w:rPr>
          <w:rFonts w:ascii="Arial" w:hAnsi="Arial" w:cs="Arial" w:eastAsia="Arial"/>
          <w:sz w:val="6"/>
          <w:szCs w:val="6"/>
          <w:spacing w:val="0"/>
          <w:w w:val="109"/>
          <w:position w:val="-2"/>
        </w:rPr>
        <w:t>−2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0"/>
        </w:rPr>
      </w:r>
    </w:p>
    <w:p>
      <w:pPr>
        <w:spacing w:before="0" w:after="0" w:line="56" w:lineRule="exact"/>
        <w:ind w:left="655" w:right="-20"/>
        <w:jc w:val="left"/>
        <w:rPr>
          <w:rFonts w:ascii="Arial" w:hAnsi="Arial" w:cs="Arial" w:eastAsia="Arial"/>
          <w:sz w:val="6"/>
          <w:szCs w:val="6"/>
        </w:rPr>
      </w:pPr>
      <w:rPr/>
      <w:r>
        <w:rPr/>
        <w:pict>
          <v:group style="position:absolute;margin-left:401.568512pt;margin-top:3.834503pt;width:4.890171pt;height:1.332651pt;mso-position-horizontal-relative:page;mso-position-vertical-relative:paragraph;z-index:-2260" coordorigin="8031,77" coordsize="98,27">
            <v:group style="position:absolute;left:8037;top:82;width:58;height:2" coordorigin="8037,82" coordsize="58,2">
              <v:shape style="position:absolute;left:8037;top:82;width:58;height:2" coordorigin="8037,82" coordsize="58,0" path="m8037,82l8095,82e" filled="f" stroked="t" strokeweight=".570319pt" strokecolor="#008FFF">
                <v:path arrowok="t"/>
              </v:shape>
            </v:group>
            <v:group style="position:absolute;left:8095;top:98;width:29;height:2" coordorigin="8095,98" coordsize="29,2">
              <v:shape style="position:absolute;left:8095;top:98;width:29;height:2" coordorigin="8095,98" coordsize="29,0" path="m8095,98l8124,98e" filled="f" stroked="t" strokeweight=".513864pt" strokecolor="#008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6.119415pt;margin-top:5.084804pt;width:7.454322pt;height:2.45403pt;mso-position-horizontal-relative:page;mso-position-vertical-relative:paragraph;z-index:-2259" coordorigin="8122,102" coordsize="149,49">
            <v:group style="position:absolute;left:8124;top:103;width:3;height:2" coordorigin="8124,103" coordsize="3,2">
              <v:shape style="position:absolute;left:8124;top:103;width:3;height:2" coordorigin="8124,103" coordsize="3,2" path="m8124,103l8127,105e" filled="f" stroked="t" strokeweight=".16470pt" strokecolor="#008FFF">
                <v:path arrowok="t"/>
              </v:shape>
            </v:group>
            <v:group style="position:absolute;left:8127;top:114;width:55;height:2" coordorigin="8127,114" coordsize="55,2">
              <v:shape style="position:absolute;left:8127;top:114;width:55;height:2" coordorigin="8127,114" coordsize="55,0" path="m8127,114l8182,114e" filled="f" stroked="t" strokeweight=".469546pt" strokecolor="#008FFF">
                <v:path arrowok="t"/>
              </v:shape>
            </v:group>
            <v:group style="position:absolute;left:8182;top:131;width:58;height:2" coordorigin="8182,131" coordsize="58,2">
              <v:shape style="position:absolute;left:8182;top:131;width:58;height:2" coordorigin="8182,131" coordsize="58,0" path="m8182,131l8239,131e" filled="f" stroked="t" strokeweight=".604638pt" strokecolor="#008FFF">
                <v:path arrowok="t"/>
              </v:shape>
            </v:group>
            <v:group style="position:absolute;left:8239;top:146;width:28;height:2" coordorigin="8239,146" coordsize="28,2">
              <v:shape style="position:absolute;left:8239;top:146;width:28;height:2" coordorigin="8239,146" coordsize="28,0" path="m8239,146l8267,146e" filled="f" stroked="t" strokeweight=".434808pt" strokecolor="#008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8.47287pt;margin-top:8.543504pt;width:2.055456pt;height:.77409pt;mso-position-horizontal-relative:page;mso-position-vertical-relative:paragraph;z-index:-2254" coordorigin="7569,171" coordsize="41,15">
            <v:group style="position:absolute;left:7576;top:180;width:28;height:2" coordorigin="7576,180" coordsize="28,2">
              <v:shape style="position:absolute;left:7576;top:180;width:28;height:2" coordorigin="7576,180" coordsize="28,0" path="m7576,180l7604,180e" filled="f" stroked="t" strokeweight=".671976pt" strokecolor="#9FFF5F">
                <v:path arrowok="t"/>
              </v:shape>
            </v:group>
            <v:group style="position:absolute;left:7576;top:171;width:2;height:3" coordorigin="7576,171" coordsize="2,3">
              <v:shape style="position:absolute;left:7576;top:171;width:2;height:3" coordorigin="7576,171" coordsize="0,3" path="m7576,171l7576,175e" filled="f" stroked="t" strokeweight=".039528pt" strokecolor="#9FFF5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6.239532pt;margin-top:7.538834pt;width:2.885544pt;height:1.106784pt;mso-position-horizontal-relative:page;mso-position-vertical-relative:paragraph;z-index:-2253" coordorigin="7525,151" coordsize="58,22">
            <v:group style="position:absolute;left:7546;top:166;width:29;height:2" coordorigin="7546,166" coordsize="29,2">
              <v:shape style="position:absolute;left:7546;top:166;width:29;height:2" coordorigin="7546,166" coordsize="29,0" path="m7546,166l7575,166e" filled="f" stroked="t" strokeweight=".711504pt" strokecolor="#9FFF5F">
                <v:path arrowok="t"/>
              </v:shape>
            </v:group>
            <v:group style="position:absolute;left:7529;top:155;width:17;height:2" coordorigin="7529,155" coordsize="17,2">
              <v:shape style="position:absolute;left:7529;top:155;width:17;height:2" coordorigin="7529,155" coordsize="17,0" path="m7529,155l7546,155e" filled="f" stroked="t" strokeweight=".39528pt" strokecolor="#9FFF5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3.969727pt;margin-top:6.449861pt;width:2.549804pt;height:1.171323pt;mso-position-horizontal-relative:page;mso-position-vertical-relative:paragraph;z-index:-2252" coordorigin="7479,129" coordsize="51,23">
            <v:group style="position:absolute;left:7518;top:144;width:11;height:6" coordorigin="7518,144" coordsize="11,6">
              <v:shape style="position:absolute;left:7518;top:144;width:11;height:6" coordorigin="7518,144" coordsize="11,6" path="m7529,151l7518,144e" filled="f" stroked="t" strokeweight=".16470pt" strokecolor="#9FFF5F">
                <v:path arrowok="t"/>
              </v:shape>
            </v:group>
            <v:group style="position:absolute;left:7484;top:133;width:34;height:2" coordorigin="7484,133" coordsize="34,2">
              <v:shape style="position:absolute;left:7484;top:133;width:34;height:2" coordorigin="7484,133" coordsize="34,0" path="m7484,133l7518,133e" filled="f" stroked="t" strokeweight=".428716pt" strokecolor="#9FFF5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1.927673pt;margin-top:5.163860pt;width:2.33874pt;height:1.311012pt;mso-position-horizontal-relative:page;mso-position-vertical-relative:paragraph;z-index:-2251" coordorigin="7439,103" coordsize="47,26">
            <v:group style="position:absolute;left:7460;top:115;width:24;height:13" coordorigin="7460,115" coordsize="24,13">
              <v:shape style="position:absolute;left:7460;top:115;width:24;height:13" coordorigin="7460,115" coordsize="24,13" path="m7484,128l7460,115e" filled="f" stroked="t" strokeweight=".16470pt" strokecolor="#9FFF5F">
                <v:path arrowok="t"/>
              </v:shape>
            </v:group>
            <v:group style="position:absolute;left:7440;top:105;width:20;height:10" coordorigin="7440,105" coordsize="20,10">
              <v:shape style="position:absolute;left:7440;top:105;width:20;height:10" coordorigin="7440,105" coordsize="20,10" path="m7460,115l7440,105e" filled="f" stroked="t" strokeweight=".16470pt" strokecolor="#9FFF5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"/>
          <w:szCs w:val="6"/>
          <w:spacing w:val="0"/>
          <w:w w:val="109"/>
        </w:rPr>
        <w:t>4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00" w:bottom="280" w:left="1340" w:right="1320"/>
        </w:sectPr>
      </w:pPr>
      <w:rPr/>
    </w:p>
    <w:p>
      <w:pPr>
        <w:spacing w:before="74" w:after="0" w:line="240" w:lineRule="auto"/>
        <w:ind w:left="941" w:right="886"/>
        <w:jc w:val="center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09"/>
        </w:rPr>
        <w:t>2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74" w:after="0" w:line="240" w:lineRule="auto"/>
        <w:ind w:right="601"/>
        <w:jc w:val="right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09"/>
        </w:rPr>
        <w:t>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73" w:after="0" w:line="240" w:lineRule="auto"/>
        <w:ind w:right="291"/>
        <w:jc w:val="right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09"/>
        </w:rPr>
        <w:t>−2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74" w:after="0" w:line="78" w:lineRule="exact"/>
        <w:ind w:left="1287" w:right="-53"/>
        <w:jc w:val="left"/>
        <w:tabs>
          <w:tab w:pos="1840" w:val="left"/>
        </w:tabs>
        <w:rPr>
          <w:rFonts w:ascii="Arial" w:hAnsi="Arial" w:cs="Arial" w:eastAsia="Arial"/>
          <w:sz w:val="6"/>
          <w:szCs w:val="6"/>
        </w:rPr>
      </w:pPr>
      <w:rPr/>
      <w:r>
        <w:rPr>
          <w:rFonts w:ascii="Times New Roman" w:hAnsi="Times New Roman" w:cs="Times New Roman" w:eastAsia="Times New Roman"/>
          <w:sz w:val="6"/>
          <w:szCs w:val="6"/>
          <w:spacing w:val="0"/>
          <w:w w:val="100"/>
          <w:position w:val="-1"/>
        </w:rPr>
        <w:t>θ</w:t>
      </w:r>
      <w:r>
        <w:rPr>
          <w:rFonts w:ascii="Times New Roman" w:hAnsi="Times New Roman" w:cs="Times New Roman" w:eastAsia="Times New Roman"/>
          <w:sz w:val="6"/>
          <w:szCs w:val="6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6"/>
          <w:szCs w:val="6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6"/>
          <w:szCs w:val="6"/>
          <w:spacing w:val="0"/>
          <w:w w:val="100"/>
          <w:position w:val="-1"/>
        </w:rPr>
      </w:r>
      <w:r>
        <w:rPr>
          <w:rFonts w:ascii="Arial" w:hAnsi="Arial" w:cs="Arial" w:eastAsia="Arial"/>
          <w:sz w:val="6"/>
          <w:szCs w:val="6"/>
          <w:spacing w:val="0"/>
          <w:w w:val="109"/>
          <w:position w:val="1"/>
        </w:rPr>
        <w:t>−4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0"/>
        </w:rPr>
      </w:r>
    </w:p>
    <w:p>
      <w:pPr>
        <w:spacing w:before="0" w:after="0" w:line="42" w:lineRule="exact"/>
        <w:ind w:right="563"/>
        <w:jc w:val="right"/>
        <w:rPr>
          <w:rFonts w:ascii="Arial" w:hAnsi="Arial" w:cs="Arial" w:eastAsia="Arial"/>
          <w:sz w:val="5"/>
          <w:szCs w:val="5"/>
        </w:rPr>
      </w:pPr>
      <w:rPr/>
      <w:r>
        <w:rPr>
          <w:rFonts w:ascii="Arial" w:hAnsi="Arial" w:cs="Arial" w:eastAsia="Arial"/>
          <w:sz w:val="5"/>
          <w:szCs w:val="5"/>
          <w:spacing w:val="0"/>
          <w:w w:val="105"/>
        </w:rPr>
        <w:t>1</w:t>
      </w:r>
      <w:r>
        <w:rPr>
          <w:rFonts w:ascii="Arial" w:hAnsi="Arial" w:cs="Arial" w:eastAsia="Arial"/>
          <w:sz w:val="5"/>
          <w:szCs w:val="5"/>
          <w:spacing w:val="0"/>
          <w:w w:val="100"/>
        </w:rPr>
      </w:r>
    </w:p>
    <w:p>
      <w:pPr>
        <w:spacing w:before="74" w:after="0" w:line="240" w:lineRule="auto"/>
        <w:ind w:right="-20"/>
        <w:jc w:val="right"/>
        <w:rPr>
          <w:rFonts w:ascii="Arial" w:hAnsi="Arial" w:cs="Arial" w:eastAsia="Arial"/>
          <w:sz w:val="6"/>
          <w:szCs w:val="6"/>
        </w:rPr>
      </w:pPr>
      <w:rPr/>
      <w:r>
        <w:rPr/>
        <w:br w:type="column"/>
      </w:r>
      <w:r>
        <w:rPr>
          <w:rFonts w:ascii="Arial" w:hAnsi="Arial" w:cs="Arial" w:eastAsia="Arial"/>
          <w:sz w:val="6"/>
          <w:szCs w:val="6"/>
          <w:spacing w:val="0"/>
          <w:w w:val="109"/>
        </w:rPr>
        <w:t>40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18" w:after="0" w:line="240" w:lineRule="auto"/>
        <w:ind w:right="303"/>
        <w:jc w:val="right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09"/>
        </w:rPr>
        <w:t>30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18" w:after="0" w:line="240" w:lineRule="auto"/>
        <w:ind w:left="946" w:right="602"/>
        <w:jc w:val="center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09"/>
        </w:rPr>
        <w:t>20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18" w:after="0" w:line="240" w:lineRule="auto"/>
        <w:ind w:left="622" w:right="926"/>
        <w:jc w:val="center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09"/>
        </w:rPr>
        <w:t>10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18" w:after="0" w:line="240" w:lineRule="auto"/>
        <w:ind w:left="298" w:right="1286"/>
        <w:jc w:val="center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09"/>
        </w:rPr>
        <w:t>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18" w:after="0" w:line="100" w:lineRule="exact"/>
        <w:ind w:left="-28" w:right="929"/>
        <w:jc w:val="center"/>
        <w:tabs>
          <w:tab w:pos="640" w:val="left"/>
        </w:tabs>
        <w:rPr>
          <w:rFonts w:ascii="Times New Roman" w:hAnsi="Times New Roman" w:cs="Times New Roman" w:eastAsia="Times New Roman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00"/>
          <w:position w:val="2"/>
        </w:rPr>
        <w:t>−10</w:t>
      </w:r>
      <w:r>
        <w:rPr>
          <w:rFonts w:ascii="Arial" w:hAnsi="Arial" w:cs="Arial" w:eastAsia="Arial"/>
          <w:sz w:val="6"/>
          <w:szCs w:val="6"/>
          <w:spacing w:val="-8"/>
          <w:w w:val="100"/>
          <w:position w:val="2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6"/>
          <w:szCs w:val="6"/>
          <w:spacing w:val="0"/>
          <w:w w:val="119"/>
          <w:position w:val="-2"/>
        </w:rPr>
        <w:t>θ</w:t>
      </w:r>
      <w:r>
        <w:rPr>
          <w:rFonts w:ascii="Times New Roman" w:hAnsi="Times New Roman" w:cs="Times New Roman" w:eastAsia="Times New Roman"/>
          <w:sz w:val="6"/>
          <w:szCs w:val="6"/>
          <w:spacing w:val="0"/>
          <w:w w:val="100"/>
          <w:position w:val="0"/>
        </w:rPr>
      </w:r>
    </w:p>
    <w:p>
      <w:pPr>
        <w:spacing w:before="0" w:after="0" w:line="44" w:lineRule="exact"/>
        <w:ind w:left="689" w:right="904"/>
        <w:jc w:val="center"/>
        <w:rPr>
          <w:rFonts w:ascii="Arial" w:hAnsi="Arial" w:cs="Arial" w:eastAsia="Arial"/>
          <w:sz w:val="5"/>
          <w:szCs w:val="5"/>
        </w:rPr>
      </w:pPr>
      <w:rPr/>
      <w:r>
        <w:rPr>
          <w:rFonts w:ascii="Arial" w:hAnsi="Arial" w:cs="Arial" w:eastAsia="Arial"/>
          <w:sz w:val="5"/>
          <w:szCs w:val="5"/>
          <w:spacing w:val="0"/>
          <w:w w:val="105"/>
        </w:rPr>
        <w:t>0</w:t>
      </w:r>
      <w:r>
        <w:rPr>
          <w:rFonts w:ascii="Arial" w:hAnsi="Arial" w:cs="Arial" w:eastAsia="Arial"/>
          <w:sz w:val="5"/>
          <w:szCs w:val="5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6"/>
          <w:szCs w:val="6"/>
        </w:rPr>
      </w:pPr>
      <w:rPr/>
      <w:r>
        <w:rPr/>
        <w:pict>
          <v:group style="position:absolute;margin-left:406.007813pt;margin-top:8.360467pt;width:6.82998pt;height:1.650853pt;mso-position-horizontal-relative:page;mso-position-vertical-relative:paragraph;z-index:-2258" coordorigin="8120,167" coordsize="137,33">
            <v:group style="position:absolute;left:8210;top:196;width:43;height:2" coordorigin="8210,196" coordsize="43,2">
              <v:shape style="position:absolute;left:8210;top:196;width:43;height:2" coordorigin="8210,196" coordsize="43,0" path="m8210,196l8253,196e" filled="f" stroked="t" strokeweight=".385971pt" strokecolor="#9FFF5F">
                <v:path arrowok="t"/>
              </v:shape>
            </v:group>
            <v:group style="position:absolute;left:8174;top:182;width:36;height:2" coordorigin="8174,182" coordsize="36,2">
              <v:shape style="position:absolute;left:8174;top:182;width:36;height:2" coordorigin="8174,182" coordsize="36,0" path="m8174,182l8210,182e" filled="f" stroked="t" strokeweight=".265395pt" strokecolor="#9FFF5F">
                <v:path arrowok="t"/>
              </v:shape>
            </v:group>
            <v:group style="position:absolute;left:8124;top:171;width:50;height:2" coordorigin="8124,171" coordsize="50,2">
              <v:shape style="position:absolute;left:8124;top:171;width:50;height:2" coordorigin="8124,171" coordsize="50,0" path="m8124,171l8174,171e" filled="f" stroked="t" strokeweight=".387886pt" strokecolor="#9FFF5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1.691681pt;margin-top:3.00829pt;width:14.774164pt;height:4.950804pt;mso-position-horizontal-relative:page;mso-position-vertical-relative:paragraph;z-index:-2257" coordorigin="7834,60" coordsize="295,99">
            <v:group style="position:absolute;left:8066;top:154;width:58;height:2" coordorigin="8066,154" coordsize="58,2">
              <v:shape style="position:absolute;left:8066;top:154;width:58;height:2" coordorigin="8066,154" coordsize="58,0" path="m8066,154l8124,154e" filled="f" stroked="t" strokeweight=".528187pt" strokecolor="#9FFF5F">
                <v:path arrowok="t"/>
              </v:shape>
            </v:group>
            <v:group style="position:absolute;left:8009;top:134;width:58;height:2" coordorigin="8009,134" coordsize="58,2">
              <v:shape style="position:absolute;left:8009;top:134;width:58;height:2" coordorigin="8009,134" coordsize="58,0" path="m8009,134l8066,134e" filled="f" stroked="t" strokeweight=".5473pt" strokecolor="#9FFF5F">
                <v:path arrowok="t"/>
              </v:shape>
            </v:group>
            <v:group style="position:absolute;left:7951;top:114;width:58;height:2" coordorigin="7951,114" coordsize="58,2">
              <v:shape style="position:absolute;left:7951;top:114;width:58;height:2" coordorigin="7951,114" coordsize="58,0" path="m7951,114l8009,114e" filled="f" stroked="t" strokeweight=".644166pt" strokecolor="#9FFF5F">
                <v:path arrowok="t"/>
              </v:shape>
            </v:group>
            <v:group style="position:absolute;left:7922;top:100;width:29;height:2" coordorigin="7922,100" coordsize="29,2">
              <v:shape style="position:absolute;left:7922;top:100;width:29;height:2" coordorigin="7922,100" coordsize="29,0" path="m7922,100l7951,100e" filled="f" stroked="t" strokeweight=".553392pt" strokecolor="#9FFF5F">
                <v:path arrowok="t"/>
              </v:shape>
            </v:group>
            <v:group style="position:absolute;left:7864;top:84;width:58;height:2" coordorigin="7864,84" coordsize="58,2">
              <v:shape style="position:absolute;left:7864;top:84;width:58;height:2" coordorigin="7864,84" coordsize="58,0" path="m7864,84l7922,84e" filled="f" stroked="t" strokeweight=".608545pt" strokecolor="#9FFF5F">
                <v:path arrowok="t"/>
              </v:shape>
            </v:group>
            <v:group style="position:absolute;left:7840;top:69;width:24;height:2" coordorigin="7840,69" coordsize="24,2">
              <v:shape style="position:absolute;left:7840;top:69;width:24;height:2" coordorigin="7840,69" coordsize="24,0" path="m7840,69l7864,69e" filled="f" stroked="t" strokeweight=".434808pt" strokecolor="#9FFF5F">
                <v:path arrowok="t"/>
              </v:shape>
            </v:group>
            <v:group style="position:absolute;left:7835;top:62;width:5;height:2" coordorigin="7835,62" coordsize="5,2">
              <v:shape style="position:absolute;left:7835;top:62;width:5;height:2" coordorigin="7835,62" coordsize="5,2" path="m7840,64l7835,62e" filled="f" stroked="t" strokeweight=".16470pt" strokecolor="#9FFF5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7.242218pt;margin-top:1.638103pt;width:4.797211pt;height:1.184956pt;mso-position-horizontal-relative:page;mso-position-vertical-relative:paragraph;z-index:-2256" coordorigin="7745,33" coordsize="96,24">
            <v:group style="position:absolute;left:7783;top:51;width:53;height:2" coordorigin="7783,51" coordsize="53,2">
              <v:shape style="position:absolute;left:7783;top:51;width:53;height:2" coordorigin="7783,51" coordsize="53,0" path="m7783,51l7835,51e" filled="f" stroked="t" strokeweight=".530791pt" strokecolor="#9FFF5F">
                <v:path arrowok="t"/>
              </v:shape>
            </v:group>
            <v:group style="position:absolute;left:7749;top:36;width:34;height:2" coordorigin="7749,36" coordsize="34,2">
              <v:shape style="position:absolute;left:7749;top:36;width:34;height:2" coordorigin="7749,36" coordsize="34,0" path="m7749,36l7783,36e" filled="f" stroked="t" strokeweight=".36747pt" strokecolor="#9FFF5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0.018799pt;margin-top:-1.621004pt;width:7.624556pt;height:2.972412pt;mso-position-horizontal-relative:page;mso-position-vertical-relative:paragraph;z-index:-2255" coordorigin="7600,-32" coordsize="152,59">
            <v:group style="position:absolute;left:7728;top:23;width:21;height:2" coordorigin="7728,23" coordsize="21,2">
              <v:shape style="position:absolute;left:7728;top:23;width:21;height:2" coordorigin="7728,23" coordsize="21,0" path="m7728,23l7749,23e" filled="f" stroked="t" strokeweight=".434808pt" strokecolor="#9FFF5F">
                <v:path arrowok="t"/>
              </v:shape>
            </v:group>
            <v:group style="position:absolute;left:7719;top:16;width:9;height:2" coordorigin="7719,16" coordsize="9,2">
              <v:shape style="position:absolute;left:7719;top:16;width:9;height:2" coordorigin="7719,16" coordsize="9,0" path="m7719,16l7728,16e" filled="f" stroked="t" strokeweight=".19764pt" strokecolor="#9FFF5F">
                <v:path arrowok="t"/>
              </v:shape>
            </v:group>
            <v:group style="position:absolute;left:7675;top:4;width:44;height:2" coordorigin="7675,4" coordsize="44,2">
              <v:shape style="position:absolute;left:7675;top:4;width:44;height:2" coordorigin="7675,4" coordsize="44,0" path="m7675,4l7719,4e" filled="f" stroked="t" strokeweight=".489961pt" strokecolor="#9FFF5F">
                <v:path arrowok="t"/>
              </v:shape>
            </v:group>
            <v:group style="position:absolute;left:7633;top:-13;width:42;height:2" coordorigin="7633,-13" coordsize="42,2">
              <v:shape style="position:absolute;left:7633;top:-13;width:42;height:2" coordorigin="7633,-13" coordsize="42,0" path="m7633,-13l7675,-13e" filled="f" stroked="t" strokeweight=".489961pt" strokecolor="#9FFF5F">
                <v:path arrowok="t"/>
              </v:shape>
            </v:group>
            <v:group style="position:absolute;left:7604;top:-29;width:29;height:2" coordorigin="7604,-29" coordsize="29,2">
              <v:shape style="position:absolute;left:7604;top:-29;width:29;height:2" coordorigin="7604,-29" coordsize="29,0" path="m7604,-29l7633,-29e" filled="f" stroked="t" strokeweight=".347055pt" strokecolor="#9FFF5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6.811523pt;margin-top:7.754944pt;width:2.510028pt;height:1.146312pt;mso-position-horizontal-relative:page;mso-position-vertical-relative:paragraph;z-index:-2248" coordorigin="7136,155" coordsize="50,23">
            <v:group style="position:absolute;left:7171;top:175;width:13;height:2" coordorigin="7171,175" coordsize="13,2">
              <v:shape style="position:absolute;left:7171;top:175;width:13;height:2" coordorigin="7171,175" coordsize="13,0" path="m7171,175l7183,175e" filled="f" stroked="t" strokeweight=".316224pt" strokecolor="#7F0000">
                <v:path arrowok="t"/>
              </v:shape>
            </v:group>
            <v:group style="position:absolute;left:7142;top:157;width:28;height:14" coordorigin="7142,157" coordsize="28,14">
              <v:shape style="position:absolute;left:7142;top:157;width:28;height:14" coordorigin="7142,157" coordsize="28,14" path="m7171,172l7142,157e" filled="f" stroked="t" strokeweight=".16470pt" strokecolor="#7F0000">
                <v:path arrowok="t"/>
              </v:shape>
            </v:group>
            <v:group style="position:absolute;left:7137;top:156;width:5;height:2" coordorigin="7137,156" coordsize="5,2">
              <v:shape style="position:absolute;left:7137;top:156;width:5;height:2" coordorigin="7137,156" coordsize="5,0" path="m7137,156l7142,156e" filled="f" stroked="t" strokeweight=".118584pt" strokecolor="#7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4.360779pt;margin-top:6.608632pt;width:2.592378pt;height:1.228662pt;mso-position-horizontal-relative:page;mso-position-vertical-relative:paragraph;z-index:-2247" coordorigin="7087,132" coordsize="52,25">
            <v:group style="position:absolute;left:7113;top:142;width:25;height:13" coordorigin="7113,142" coordsize="25,13">
              <v:shape style="position:absolute;left:7113;top:142;width:25;height:13" coordorigin="7113,142" coordsize="25,13" path="m7137,155l7113,142e" filled="f" stroked="t" strokeweight=".16470pt" strokecolor="#7F0000">
                <v:path arrowok="t"/>
              </v:shape>
            </v:group>
            <v:group style="position:absolute;left:7092;top:137;width:21;height:2" coordorigin="7092,137" coordsize="21,2">
              <v:shape style="position:absolute;left:7092;top:137;width:21;height:2" coordorigin="7092,137" coordsize="21,0" path="m7092,137l7113,137e" filled="f" stroked="t" strokeweight=".513864pt" strokecolor="#7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8.115356pt;margin-top:3.209224pt;width:6.584706pt;height:3.481758pt;mso-position-horizontal-relative:page;mso-position-vertical-relative:paragraph;z-index:-2246" coordorigin="6962,64" coordsize="132,70">
            <v:group style="position:absolute;left:7084;top:128;width:8;height:4" coordorigin="7084,128" coordsize="8,4">
              <v:shape style="position:absolute;left:7084;top:128;width:8;height:4" coordorigin="7084,128" coordsize="8,4" path="m7092,132l7084,128e" filled="f" stroked="t" strokeweight=".16470pt" strokecolor="#7F0000">
                <v:path arrowok="t"/>
              </v:shape>
            </v:group>
            <v:group style="position:absolute;left:7055;top:113;width:29;height:15" coordorigin="7055,113" coordsize="29,15">
              <v:shape style="position:absolute;left:7055;top:113;width:29;height:15" coordorigin="7055,113" coordsize="29,15" path="m7084,128l7055,113e" filled="f" stroked="t" strokeweight=".16470pt" strokecolor="#7F0000">
                <v:path arrowok="t"/>
              </v:shape>
            </v:group>
            <v:group style="position:absolute;left:7048;top:109;width:7;height:4" coordorigin="7048,109" coordsize="7,4">
              <v:shape style="position:absolute;left:7048;top:109;width:7;height:4" coordorigin="7048,109" coordsize="7,4" path="m7055,113l7048,109e" filled="f" stroked="t" strokeweight=".16470pt" strokecolor="#7F0000">
                <v:path arrowok="t"/>
              </v:shape>
            </v:group>
            <v:group style="position:absolute;left:7027;top:98;width:21;height:11" coordorigin="7027,98" coordsize="21,11">
              <v:shape style="position:absolute;left:7027;top:98;width:21;height:11" coordorigin="7027,98" coordsize="21,11" path="m7048,109l7027,98e" filled="f" stroked="t" strokeweight=".16470pt" strokecolor="#7F0000">
                <v:path arrowok="t"/>
              </v:shape>
            </v:group>
            <v:group style="position:absolute;left:7005;top:86;width:21;height:12" coordorigin="7005,86" coordsize="21,12">
              <v:shape style="position:absolute;left:7005;top:86;width:21;height:12" coordorigin="7005,86" coordsize="21,12" path="m7027,98l7005,86e" filled="f" stroked="t" strokeweight=".16470pt" strokecolor="#7F0000">
                <v:path arrowok="t"/>
              </v:shape>
            </v:group>
            <v:group style="position:absolute;left:6997;top:82;width:8;height:4" coordorigin="6997,82" coordsize="8,4">
              <v:shape style="position:absolute;left:6997;top:82;width:8;height:4" coordorigin="6997,82" coordsize="8,4" path="m7005,86l6997,82e" filled="f" stroked="t" strokeweight=".16470pt" strokecolor="#7F0000">
                <v:path arrowok="t"/>
              </v:shape>
            </v:group>
            <v:group style="position:absolute;left:6968;top:67;width:29;height:16" coordorigin="6968,67" coordsize="29,16">
              <v:shape style="position:absolute;left:6968;top:67;width:29;height:16" coordorigin="6968,67" coordsize="29,16" path="m6997,82l6968,67e" filled="f" stroked="t" strokeweight=".16470pt" strokecolor="#7F0000">
                <v:path arrowok="t"/>
              </v:shape>
            </v:group>
            <v:group style="position:absolute;left:6963;top:65;width:5;height:2" coordorigin="6963,65" coordsize="5,2">
              <v:shape style="position:absolute;left:6963;top:65;width:5;height:2" coordorigin="6963,65" coordsize="5,0" path="m6963,65l6968,65e" filled="f" stroked="t" strokeweight=".118584pt" strokecolor="#7F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6"/>
          <w:szCs w:val="6"/>
          <w:spacing w:val="0"/>
          <w:w w:val="109"/>
        </w:rPr>
        <w:t>−3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4" w:lineRule="exact"/>
        <w:ind w:right="-20"/>
        <w:jc w:val="left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09"/>
          <w:position w:val="-1"/>
        </w:rPr>
        <w:t>−4</w:t>
      </w:r>
      <w:r>
        <w:rPr>
          <w:rFonts w:ascii="Arial" w:hAnsi="Arial" w:cs="Arial" w:eastAsia="Arial"/>
          <w:sz w:val="6"/>
          <w:szCs w:val="6"/>
          <w:spacing w:val="0"/>
          <w:w w:val="100"/>
          <w:position w:val="0"/>
        </w:rPr>
      </w:r>
    </w:p>
    <w:p>
      <w:pPr>
        <w:spacing w:before="0" w:after="0" w:line="57" w:lineRule="exact"/>
        <w:ind w:left="-5" w:right="1385"/>
        <w:jc w:val="center"/>
        <w:tabs>
          <w:tab w:pos="620" w:val="left"/>
          <w:tab w:pos="900" w:val="left"/>
          <w:tab w:pos="1160" w:val="left"/>
          <w:tab w:pos="1460" w:val="left"/>
          <w:tab w:pos="1740" w:val="left"/>
          <w:tab w:pos="2020" w:val="left"/>
          <w:tab w:pos="2300" w:val="left"/>
          <w:tab w:pos="2600" w:val="left"/>
          <w:tab w:pos="2880" w:val="left"/>
        </w:tabs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00"/>
        </w:rPr>
        <w:t>−10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>           </w:t>
      </w:r>
      <w:r>
        <w:rPr>
          <w:rFonts w:ascii="Arial" w:hAnsi="Arial" w:cs="Arial" w:eastAsia="Arial"/>
          <w:sz w:val="6"/>
          <w:szCs w:val="6"/>
          <w:spacing w:val="1"/>
          <w:w w:val="100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>−5</w:t>
      </w:r>
      <w:r>
        <w:rPr>
          <w:rFonts w:ascii="Arial" w:hAnsi="Arial" w:cs="Arial" w:eastAsia="Arial"/>
          <w:sz w:val="6"/>
          <w:szCs w:val="6"/>
          <w:spacing w:val="-11"/>
          <w:w w:val="100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</w:rPr>
        <w:t>0</w:t>
      </w:r>
      <w:r>
        <w:rPr>
          <w:rFonts w:ascii="Arial" w:hAnsi="Arial" w:cs="Arial" w:eastAsia="Arial"/>
          <w:sz w:val="6"/>
          <w:szCs w:val="6"/>
          <w:spacing w:val="-14"/>
          <w:w w:val="100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</w:rPr>
        <w:t>5</w:t>
      </w:r>
      <w:r>
        <w:rPr>
          <w:rFonts w:ascii="Arial" w:hAnsi="Arial" w:cs="Arial" w:eastAsia="Arial"/>
          <w:sz w:val="6"/>
          <w:szCs w:val="6"/>
          <w:spacing w:val="-14"/>
          <w:w w:val="100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</w:rPr>
        <w:t>10</w:t>
      </w:r>
      <w:r>
        <w:rPr>
          <w:rFonts w:ascii="Arial" w:hAnsi="Arial" w:cs="Arial" w:eastAsia="Arial"/>
          <w:sz w:val="6"/>
          <w:szCs w:val="6"/>
          <w:spacing w:val="-11"/>
          <w:w w:val="100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</w:rPr>
        <w:t>15</w:t>
      </w:r>
      <w:r>
        <w:rPr>
          <w:rFonts w:ascii="Arial" w:hAnsi="Arial" w:cs="Arial" w:eastAsia="Arial"/>
          <w:sz w:val="6"/>
          <w:szCs w:val="6"/>
          <w:spacing w:val="-11"/>
          <w:w w:val="100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</w:rPr>
        <w:t>20</w:t>
      </w:r>
      <w:r>
        <w:rPr>
          <w:rFonts w:ascii="Arial" w:hAnsi="Arial" w:cs="Arial" w:eastAsia="Arial"/>
          <w:sz w:val="6"/>
          <w:szCs w:val="6"/>
          <w:spacing w:val="-11"/>
          <w:w w:val="100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</w:rPr>
        <w:t>25</w:t>
      </w:r>
      <w:r>
        <w:rPr>
          <w:rFonts w:ascii="Arial" w:hAnsi="Arial" w:cs="Arial" w:eastAsia="Arial"/>
          <w:sz w:val="6"/>
          <w:szCs w:val="6"/>
          <w:spacing w:val="-11"/>
          <w:w w:val="100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</w:rPr>
        <w:t>30</w:t>
      </w:r>
      <w:r>
        <w:rPr>
          <w:rFonts w:ascii="Arial" w:hAnsi="Arial" w:cs="Arial" w:eastAsia="Arial"/>
          <w:sz w:val="6"/>
          <w:szCs w:val="6"/>
          <w:spacing w:val="-11"/>
          <w:w w:val="100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0"/>
        </w:rPr>
        <w:t>35</w:t>
      </w:r>
      <w:r>
        <w:rPr>
          <w:rFonts w:ascii="Arial" w:hAnsi="Arial" w:cs="Arial" w:eastAsia="Arial"/>
          <w:sz w:val="6"/>
          <w:szCs w:val="6"/>
          <w:spacing w:val="-11"/>
          <w:w w:val="100"/>
        </w:rPr>
        <w:t> </w:t>
      </w:r>
      <w:r>
        <w:rPr>
          <w:rFonts w:ascii="Arial" w:hAnsi="Arial" w:cs="Arial" w:eastAsia="Arial"/>
          <w:sz w:val="6"/>
          <w:szCs w:val="6"/>
          <w:spacing w:val="0"/>
          <w:w w:val="100"/>
        </w:rPr>
        <w:tab/>
      </w:r>
      <w:r>
        <w:rPr>
          <w:rFonts w:ascii="Arial" w:hAnsi="Arial" w:cs="Arial" w:eastAsia="Arial"/>
          <w:sz w:val="6"/>
          <w:szCs w:val="6"/>
          <w:spacing w:val="0"/>
          <w:w w:val="109"/>
        </w:rPr>
        <w:t>40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0" w:after="0" w:line="51" w:lineRule="exact"/>
        <w:ind w:left="1466" w:right="2850"/>
        <w:jc w:val="center"/>
        <w:rPr>
          <w:rFonts w:ascii="Times New Roman" w:hAnsi="Times New Roman" w:cs="Times New Roman" w:eastAsia="Times New Roman"/>
          <w:sz w:val="6"/>
          <w:szCs w:val="6"/>
        </w:rPr>
      </w:pPr>
      <w:rPr/>
      <w:r>
        <w:rPr>
          <w:rFonts w:ascii="Times New Roman" w:hAnsi="Times New Roman" w:cs="Times New Roman" w:eastAsia="Times New Roman"/>
          <w:sz w:val="6"/>
          <w:szCs w:val="6"/>
          <w:spacing w:val="0"/>
          <w:w w:val="119"/>
          <w:position w:val="-1"/>
        </w:rPr>
        <w:t>θ</w:t>
      </w:r>
      <w:r>
        <w:rPr>
          <w:rFonts w:ascii="Times New Roman" w:hAnsi="Times New Roman" w:cs="Times New Roman" w:eastAsia="Times New Roman"/>
          <w:sz w:val="6"/>
          <w:szCs w:val="6"/>
          <w:spacing w:val="0"/>
          <w:w w:val="100"/>
          <w:position w:val="0"/>
        </w:rPr>
      </w:r>
    </w:p>
    <w:p>
      <w:pPr>
        <w:spacing w:before="0" w:after="0" w:line="41" w:lineRule="exact"/>
        <w:ind w:left="1501" w:right="2822"/>
        <w:jc w:val="center"/>
        <w:rPr>
          <w:rFonts w:ascii="Arial" w:hAnsi="Arial" w:cs="Arial" w:eastAsia="Arial"/>
          <w:sz w:val="5"/>
          <w:szCs w:val="5"/>
        </w:rPr>
      </w:pPr>
      <w:rPr/>
      <w:r>
        <w:rPr>
          <w:rFonts w:ascii="Arial" w:hAnsi="Arial" w:cs="Arial" w:eastAsia="Arial"/>
          <w:sz w:val="5"/>
          <w:szCs w:val="5"/>
          <w:spacing w:val="0"/>
          <w:w w:val="105"/>
        </w:rPr>
        <w:t>0</w:t>
      </w:r>
      <w:r>
        <w:rPr>
          <w:rFonts w:ascii="Arial" w:hAnsi="Arial" w:cs="Arial" w:eastAsia="Arial"/>
          <w:sz w:val="5"/>
          <w:szCs w:val="5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20" w:bottom="280" w:left="1340" w:right="1320"/>
          <w:cols w:num="3" w:equalWidth="0">
            <w:col w:w="1934" w:space="113"/>
            <w:col w:w="1691" w:space="1421"/>
            <w:col w:w="4421"/>
          </w:cols>
        </w:sectPr>
      </w:pPr>
      <w:rPr/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17" w:after="0" w:line="240" w:lineRule="auto"/>
        <w:ind w:left="223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Surface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tour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440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Making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predictions</w:t>
      </w:r>
      <w:r>
        <w:rPr>
          <w:rFonts w:ascii="Arial" w:hAnsi="Arial" w:cs="Arial" w:eastAsia="Arial"/>
          <w:sz w:val="22"/>
          <w:szCs w:val="22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2"/>
          <w:szCs w:val="22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unseen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22"/>
          <w:szCs w:val="22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(5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ts)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0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parameter</w:t>
      </w:r>
      <w:r>
        <w:rPr>
          <w:rFonts w:ascii="Arial" w:hAnsi="Arial" w:cs="Arial" w:eastAsia="Arial"/>
          <w:sz w:val="22"/>
          <w:szCs w:val="22"/>
          <w:spacing w:val="3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alues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predictions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home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census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where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erce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tage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opulation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5%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50%.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calculation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ex1.m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indicated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ex1.m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31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what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predictions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183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Problem</w:t>
      </w:r>
      <w:r>
        <w:rPr>
          <w:rFonts w:ascii="Arial" w:hAnsi="Arial" w:cs="Arial" w:eastAsia="Arial"/>
          <w:sz w:val="24"/>
          <w:szCs w:val="24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4"/>
          <w:szCs w:val="24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Linear</w:t>
      </w:r>
      <w:r>
        <w:rPr>
          <w:rFonts w:ascii="Arial" w:hAnsi="Arial" w:cs="Arial" w:eastAsia="Arial"/>
          <w:sz w:val="24"/>
          <w:szCs w:val="24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b/>
          <w:bCs/>
        </w:rPr>
        <w:t>regression</w:t>
      </w:r>
      <w:r>
        <w:rPr>
          <w:rFonts w:ascii="Arial" w:hAnsi="Arial" w:cs="Arial" w:eastAsia="Arial"/>
          <w:sz w:val="24"/>
          <w:szCs w:val="24"/>
          <w:spacing w:val="27"/>
          <w:w w:val="9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4"/>
          <w:szCs w:val="24"/>
          <w:spacing w:val="6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ultiple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5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ariables</w:t>
      </w:r>
      <w:r>
        <w:rPr>
          <w:rFonts w:ascii="Arial" w:hAnsi="Arial" w:cs="Arial" w:eastAsia="Arial"/>
          <w:sz w:val="24"/>
          <w:szCs w:val="24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(30</w:t>
      </w:r>
      <w:r>
        <w:rPr>
          <w:rFonts w:ascii="Arial" w:hAnsi="Arial" w:cs="Arial" w:eastAsia="Arial"/>
          <w:sz w:val="24"/>
          <w:szCs w:val="24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1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oi</w:t>
      </w:r>
      <w:r>
        <w:rPr>
          <w:rFonts w:ascii="Arial" w:hAnsi="Arial" w:cs="Arial" w:eastAsia="Arial"/>
          <w:sz w:val="24"/>
          <w:szCs w:val="24"/>
          <w:spacing w:val="-7"/>
          <w:w w:val="99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7"/>
          <w:b/>
          <w:bCs/>
        </w:rPr>
        <w:t>ts)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58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1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eature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ormalization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(5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ts)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0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13.760002pt;margin-top:10.118882pt;width:3.436pt;height:.1pt;mso-position-horizontal-relative:page;mso-position-vertical-relative:paragraph;z-index:-2244" coordorigin="2275,202" coordsize="69,2">
            <v:shape style="position:absolute;left:2275;top:202;width:69;height:2" coordorigin="2275,202" coordsize="69,0" path="m2275,202l2344,20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ex1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multi.m</w:t>
      </w:r>
      <w:r>
        <w:rPr>
          <w:rFonts w:ascii="Arial" w:hAnsi="Arial" w:cs="Arial" w:eastAsia="Arial"/>
          <w:sz w:val="22"/>
          <w:szCs w:val="22"/>
          <w:spacing w:val="33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loading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some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dataset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thirteen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census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tracts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elie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predicti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price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(see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housing.names.txt</w:t>
      </w:r>
      <w:r>
        <w:rPr>
          <w:rFonts w:ascii="Arial" w:hAnsi="Arial" w:cs="Arial" w:eastAsia="Arial"/>
          <w:sz w:val="22"/>
          <w:szCs w:val="22"/>
          <w:spacing w:val="16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scrip</w:t>
      </w:r>
      <w:r>
        <w:rPr>
          <w:rFonts w:ascii="Arial" w:hAnsi="Arial" w:cs="Arial" w:eastAsia="Arial"/>
          <w:sz w:val="22"/>
          <w:szCs w:val="22"/>
          <w:spacing w:val="1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ion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alues,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ome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1000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others.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features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magnitude,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scaling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ecomes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erge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complete</w:t>
      </w:r>
      <w:r>
        <w:rPr>
          <w:rFonts w:ascii="Arial" w:hAnsi="Arial" w:cs="Arial" w:eastAsia="Arial"/>
          <w:sz w:val="22"/>
          <w:szCs w:val="22"/>
          <w:spacing w:val="2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featureNormalize.m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First,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subtract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mean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Second,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divide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1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standard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deviations.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standard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deviation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measuring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ariation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range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particular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ure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(most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standard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deviations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datasets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sizes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features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8"/>
        </w:rPr>
        <w:t>/</w:t>
      </w:r>
      <w:r>
        <w:rPr>
          <w:rFonts w:ascii="Arial" w:hAnsi="Arial" w:cs="Arial" w:eastAsia="Arial"/>
          <w:sz w:val="22"/>
          <w:szCs w:val="22"/>
          <w:spacing w:val="-25"/>
          <w:w w:val="1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examples).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column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matrix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corres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onds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normalizing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features,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alues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used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normalization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mean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standard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deviation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computations.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parameter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prices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census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thirteen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haracteristics</w:t>
      </w:r>
      <w:r>
        <w:rPr>
          <w:rFonts w:ascii="Arial" w:hAnsi="Arial" w:cs="Arial" w:eastAsia="Arial"/>
          <w:sz w:val="22"/>
          <w:szCs w:val="22"/>
          <w:spacing w:val="2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census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t,</w:t>
      </w:r>
      <w:r>
        <w:rPr>
          <w:rFonts w:ascii="Arial" w:hAnsi="Arial" w:cs="Arial" w:eastAsia="Arial"/>
          <w:sz w:val="22"/>
          <w:szCs w:val="22"/>
          <w:spacing w:val="26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normalize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standard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deviations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previously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Then,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pre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ended</w:t>
      </w:r>
      <w:r>
        <w:rPr>
          <w:rFonts w:ascii="Arial" w:hAnsi="Arial" w:cs="Arial" w:eastAsia="Arial"/>
          <w:sz w:val="22"/>
          <w:szCs w:val="22"/>
          <w:spacing w:val="4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(to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accou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tercept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term)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paramet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prediction.</w:t>
      </w:r>
    </w:p>
    <w:p>
      <w:pPr>
        <w:spacing w:before="94" w:after="0" w:line="257" w:lineRule="auto"/>
        <w:ind w:left="10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54.220001pt;margin-top:14.818866pt;width:3.436pt;height:.1pt;mso-position-horizontal-relative:page;mso-position-vertical-relative:paragraph;z-index:-2243" coordorigin="3084,296" coordsize="69,2">
            <v:shape style="position:absolute;left:3084;top:296;width:69;height:2" coordorigin="3084,296" coordsize="69,0" path="m3084,296l3153,296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ex1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multi.m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featureNormalize.m</w:t>
      </w:r>
      <w:r>
        <w:rPr>
          <w:rFonts w:ascii="Arial" w:hAnsi="Arial" w:cs="Arial" w:eastAsia="Arial"/>
          <w:sz w:val="22"/>
          <w:szCs w:val="22"/>
          <w:spacing w:val="18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called,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extra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column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1’s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een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added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20" w:bottom="280" w:left="1340" w:right="1320"/>
        </w:sectPr>
      </w:pPr>
      <w:rPr/>
    </w:p>
    <w:p>
      <w:pPr>
        <w:spacing w:before="53" w:after="0" w:line="240" w:lineRule="auto"/>
        <w:ind w:left="120" w:right="-20"/>
        <w:jc w:val="left"/>
        <w:tabs>
          <w:tab w:pos="93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Gradie</w:t>
      </w:r>
      <w:r>
        <w:rPr>
          <w:rFonts w:ascii="Arial" w:hAnsi="Arial" w:cs="Arial" w:eastAsia="Arial"/>
          <w:sz w:val="22"/>
          <w:szCs w:val="22"/>
          <w:spacing w:val="-6"/>
          <w:w w:val="108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desce</w:t>
      </w:r>
      <w:r>
        <w:rPr>
          <w:rFonts w:ascii="Arial" w:hAnsi="Arial" w:cs="Arial" w:eastAsia="Arial"/>
          <w:sz w:val="22"/>
          <w:szCs w:val="22"/>
          <w:spacing w:val="-6"/>
          <w:w w:val="94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(10</w:t>
      </w:r>
      <w:r>
        <w:rPr>
          <w:rFonts w:ascii="Arial" w:hAnsi="Arial" w:cs="Arial" w:eastAsia="Arial"/>
          <w:sz w:val="22"/>
          <w:szCs w:val="22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ts)</w:t>
      </w:r>
      <w:r>
        <w:rPr>
          <w:rFonts w:ascii="Arial" w:hAnsi="Arial" w:cs="Arial" w:eastAsia="Arial"/>
          <w:sz w:val="22"/>
          <w:szCs w:val="22"/>
          <w:spacing w:val="-3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8"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7" w:after="0" w:line="257" w:lineRule="auto"/>
        <w:ind w:left="120" w:right="5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Previousl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ted</w:t>
      </w:r>
      <w:r>
        <w:rPr>
          <w:rFonts w:ascii="Arial" w:hAnsi="Arial" w:cs="Arial" w:eastAsia="Arial"/>
          <w:sz w:val="22"/>
          <w:szCs w:val="22"/>
          <w:spacing w:val="1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ariate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probl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ence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more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features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ix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.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othesis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desc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date</w:t>
      </w:r>
      <w:r>
        <w:rPr>
          <w:rFonts w:ascii="Arial" w:hAnsi="Arial" w:cs="Arial" w:eastAsia="Arial"/>
          <w:sz w:val="22"/>
          <w:szCs w:val="22"/>
          <w:spacing w:val="-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remain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un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hanged.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shou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ld</w:t>
      </w:r>
      <w:r>
        <w:rPr>
          <w:rFonts w:ascii="Arial" w:hAnsi="Arial" w:cs="Arial" w:eastAsia="Arial"/>
          <w:sz w:val="22"/>
          <w:szCs w:val="22"/>
          <w:spacing w:val="-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complete</w:t>
      </w:r>
      <w:r>
        <w:rPr>
          <w:rFonts w:ascii="Arial" w:hAnsi="Arial" w:cs="Arial" w:eastAsia="Arial"/>
          <w:sz w:val="22"/>
          <w:szCs w:val="22"/>
          <w:spacing w:val="-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computeCostMulti.m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gradientDescentMulti.m</w:t>
      </w:r>
      <w:r>
        <w:rPr>
          <w:rFonts w:ascii="Arial" w:hAnsi="Arial" w:cs="Arial" w:eastAsia="Arial"/>
          <w:sz w:val="22"/>
          <w:szCs w:val="22"/>
          <w:spacing w:val="12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gression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tiple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iables.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sure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sup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orts</w:t>
      </w:r>
      <w:r>
        <w:rPr>
          <w:rFonts w:ascii="Arial" w:hAnsi="Arial" w:cs="Arial" w:eastAsia="Arial"/>
          <w:sz w:val="22"/>
          <w:szCs w:val="22"/>
          <w:spacing w:val="4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features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ectorized.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25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erge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wn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159" w:lineRule="exact"/>
        <w:ind w:left="150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154.548706pt;margin-top:6.065823pt;width:317.132142pt;height:249.362096pt;mso-position-horizontal-relative:page;mso-position-vertical-relative:paragraph;z-index:-2239" coordorigin="3091,121" coordsize="6343,4987">
            <v:group style="position:absolute;left:3106;top:5105;width:6314;height:2" coordorigin="3106,5105" coordsize="6314,2">
              <v:shape style="position:absolute;left:3106;top:5105;width:6314;height:2" coordorigin="3106,5105" coordsize="6314,0" path="m3106,5105l9419,5105e" filled="f" stroked="t" strokeweight=".363669pt" strokecolor="#000000">
                <v:path arrowok="t"/>
              </v:shape>
            </v:group>
            <v:group style="position:absolute;left:3106;top:125;width:6314;height:2" coordorigin="3106,125" coordsize="6314,2">
              <v:shape style="position:absolute;left:3106;top:125;width:6314;height:2" coordorigin="3106,125" coordsize="6314,0" path="m3106,125l9419,125e" filled="f" stroked="t" strokeweight=".363663pt" strokecolor="#000000">
                <v:path arrowok="t"/>
              </v:shape>
            </v:group>
            <v:group style="position:absolute;left:3106;top:125;width:2;height:4980" coordorigin="3106,125" coordsize="2,4980">
              <v:shape style="position:absolute;left:3106;top:125;width:2;height:4980" coordorigin="3106,125" coordsize="0,4980" path="m3106,125l3106,5105e" filled="f" stroked="t" strokeweight=".363657pt" strokecolor="#000000">
                <v:path arrowok="t"/>
              </v:shape>
            </v:group>
            <v:group style="position:absolute;left:9419;top:125;width:2;height:4980" coordorigin="9419,125" coordsize="2,4980">
              <v:shape style="position:absolute;left:9419;top:125;width:2;height:4980" coordorigin="9419,125" coordsize="0,4980" path="m9419,125l9419,5105e" filled="f" stroked="t" strokeweight=".363655pt" strokecolor="#000000">
                <v:path arrowok="t"/>
              </v:shape>
            </v:group>
            <v:group style="position:absolute;left:3894;top:5040;width:2;height:65" coordorigin="3894,5040" coordsize="2,65">
              <v:shape style="position:absolute;left:3894;top:5040;width:2;height:65" coordorigin="3894,5040" coordsize="0,65" path="m3894,5105l3894,5040e" filled="f" stroked="t" strokeweight=".363651pt" strokecolor="#000000">
                <v:path arrowok="t"/>
              </v:shape>
            </v:group>
            <v:group style="position:absolute;left:3894;top:125;width:2;height:63" coordorigin="3894,125" coordsize="2,63">
              <v:shape style="position:absolute;left:3894;top:125;width:2;height:63" coordorigin="3894,125" coordsize="0,63" path="m3894,125l3894,188e" filled="f" stroked="t" strokeweight=".363651pt" strokecolor="#000000">
                <v:path arrowok="t"/>
              </v:shape>
            </v:group>
            <v:group style="position:absolute;left:4683;top:5040;width:2;height:65" coordorigin="4683,5040" coordsize="2,65">
              <v:shape style="position:absolute;left:4683;top:5040;width:2;height:65" coordorigin="4683,5040" coordsize="0,65" path="m4683,5105l4683,5040e" filled="f" stroked="t" strokeweight=".363651pt" strokecolor="#000000">
                <v:path arrowok="t"/>
              </v:shape>
            </v:group>
            <v:group style="position:absolute;left:4683;top:125;width:2;height:63" coordorigin="4683,125" coordsize="2,63">
              <v:shape style="position:absolute;left:4683;top:125;width:2;height:63" coordorigin="4683,125" coordsize="0,63" path="m4683,125l4683,188e" filled="f" stroked="t" strokeweight=".363651pt" strokecolor="#000000">
                <v:path arrowok="t"/>
              </v:shape>
            </v:group>
            <v:group style="position:absolute;left:5472;top:5040;width:2;height:65" coordorigin="5472,5040" coordsize="2,65">
              <v:shape style="position:absolute;left:5472;top:5040;width:2;height:65" coordorigin="5472,5040" coordsize="0,65" path="m5472,5105l5472,5040e" filled="f" stroked="t" strokeweight=".363651pt" strokecolor="#000000">
                <v:path arrowok="t"/>
              </v:shape>
            </v:group>
            <v:group style="position:absolute;left:5472;top:125;width:2;height:63" coordorigin="5472,125" coordsize="2,63">
              <v:shape style="position:absolute;left:5472;top:125;width:2;height:63" coordorigin="5472,125" coordsize="0,63" path="m5472,125l5472,188e" filled="f" stroked="t" strokeweight=".363651pt" strokecolor="#000000">
                <v:path arrowok="t"/>
              </v:shape>
            </v:group>
            <v:group style="position:absolute;left:6261;top:5040;width:2;height:65" coordorigin="6261,5040" coordsize="2,65">
              <v:shape style="position:absolute;left:6261;top:5040;width:2;height:65" coordorigin="6261,5040" coordsize="0,65" path="m6261,5105l6261,5040e" filled="f" stroked="t" strokeweight=".363651pt" strokecolor="#000000">
                <v:path arrowok="t"/>
              </v:shape>
            </v:group>
            <v:group style="position:absolute;left:6261;top:125;width:2;height:63" coordorigin="6261,125" coordsize="2,63">
              <v:shape style="position:absolute;left:6261;top:125;width:2;height:63" coordorigin="6261,125" coordsize="0,63" path="m6261,125l6261,188e" filled="f" stroked="t" strokeweight=".363651pt" strokecolor="#000000">
                <v:path arrowok="t"/>
              </v:shape>
            </v:group>
            <v:group style="position:absolute;left:7050;top:5040;width:2;height:65" coordorigin="7050,5040" coordsize="2,65">
              <v:shape style="position:absolute;left:7050;top:5040;width:2;height:65" coordorigin="7050,5040" coordsize="0,65" path="m7050,5105l7050,5040e" filled="f" stroked="t" strokeweight=".363651pt" strokecolor="#000000">
                <v:path arrowok="t"/>
              </v:shape>
            </v:group>
            <v:group style="position:absolute;left:7050;top:125;width:2;height:63" coordorigin="7050,125" coordsize="2,63">
              <v:shape style="position:absolute;left:7050;top:125;width:2;height:63" coordorigin="7050,125" coordsize="0,63" path="m7050,125l7050,188e" filled="f" stroked="t" strokeweight=".363651pt" strokecolor="#000000">
                <v:path arrowok="t"/>
              </v:shape>
            </v:group>
            <v:group style="position:absolute;left:7839;top:5040;width:2;height:65" coordorigin="7839,5040" coordsize="2,65">
              <v:shape style="position:absolute;left:7839;top:5040;width:2;height:65" coordorigin="7839,5040" coordsize="0,65" path="m7839,5105l7839,5040e" filled="f" stroked="t" strokeweight=".363651pt" strokecolor="#000000">
                <v:path arrowok="t"/>
              </v:shape>
            </v:group>
            <v:group style="position:absolute;left:7839;top:125;width:2;height:63" coordorigin="7839,125" coordsize="2,63">
              <v:shape style="position:absolute;left:7839;top:125;width:2;height:63" coordorigin="7839,125" coordsize="0,63" path="m7839,125l7839,188e" filled="f" stroked="t" strokeweight=".363651pt" strokecolor="#000000">
                <v:path arrowok="t"/>
              </v:shape>
            </v:group>
            <v:group style="position:absolute;left:8628;top:5040;width:2;height:65" coordorigin="8628,5040" coordsize="2,65">
              <v:shape style="position:absolute;left:8628;top:5040;width:2;height:65" coordorigin="8628,5040" coordsize="0,65" path="m8628,5105l8628,5040e" filled="f" stroked="t" strokeweight=".363651pt" strokecolor="#000000">
                <v:path arrowok="t"/>
              </v:shape>
            </v:group>
            <v:group style="position:absolute;left:8628;top:125;width:2;height:63" coordorigin="8628,125" coordsize="2,63">
              <v:shape style="position:absolute;left:8628;top:125;width:2;height:63" coordorigin="8628,125" coordsize="0,63" path="m8628,125l8628,188e" filled="f" stroked="t" strokeweight=".363651pt" strokecolor="#000000">
                <v:path arrowok="t"/>
              </v:shape>
            </v:group>
            <v:group style="position:absolute;left:3106;top:4274;width:63;height:2" coordorigin="3106,4274" coordsize="63,2">
              <v:shape style="position:absolute;left:3106;top:4274;width:63;height:2" coordorigin="3106,4274" coordsize="63,0" path="m3106,4274l3168,4274e" filled="f" stroked="t" strokeweight=".363651pt" strokecolor="#000000">
                <v:path arrowok="t"/>
              </v:shape>
            </v:group>
            <v:group style="position:absolute;left:9354;top:4274;width:65;height:2" coordorigin="9354,4274" coordsize="65,2">
              <v:shape style="position:absolute;left:9354;top:4274;width:65;height:2" coordorigin="9354,4274" coordsize="65,0" path="m9419,4274l9354,4274e" filled="f" stroked="t" strokeweight=".363651pt" strokecolor="#000000">
                <v:path arrowok="t"/>
              </v:shape>
            </v:group>
            <v:group style="position:absolute;left:3106;top:3445;width:63;height:2" coordorigin="3106,3445" coordsize="63,2">
              <v:shape style="position:absolute;left:3106;top:3445;width:63;height:2" coordorigin="3106,3445" coordsize="63,0" path="m3106,3445l3168,3445e" filled="f" stroked="t" strokeweight=".363651pt" strokecolor="#000000">
                <v:path arrowok="t"/>
              </v:shape>
            </v:group>
            <v:group style="position:absolute;left:9354;top:3445;width:65;height:2" coordorigin="9354,3445" coordsize="65,2">
              <v:shape style="position:absolute;left:9354;top:3445;width:65;height:2" coordorigin="9354,3445" coordsize="65,0" path="m9419,3445l9354,3445e" filled="f" stroked="t" strokeweight=".363651pt" strokecolor="#000000">
                <v:path arrowok="t"/>
              </v:shape>
            </v:group>
            <v:group style="position:absolute;left:3106;top:2614;width:63;height:2" coordorigin="3106,2614" coordsize="63,2">
              <v:shape style="position:absolute;left:3106;top:2614;width:63;height:2" coordorigin="3106,2614" coordsize="63,0" path="m3106,2614l3168,2614e" filled="f" stroked="t" strokeweight=".363651pt" strokecolor="#000000">
                <v:path arrowok="t"/>
              </v:shape>
            </v:group>
            <v:group style="position:absolute;left:9354;top:2614;width:65;height:2" coordorigin="9354,2614" coordsize="65,2">
              <v:shape style="position:absolute;left:9354;top:2614;width:65;height:2" coordorigin="9354,2614" coordsize="65,0" path="m9419,2614l9354,2614e" filled="f" stroked="t" strokeweight=".363651pt" strokecolor="#000000">
                <v:path arrowok="t"/>
              </v:shape>
            </v:group>
            <v:group style="position:absolute;left:3106;top:1785;width:63;height:2" coordorigin="3106,1785" coordsize="63,2">
              <v:shape style="position:absolute;left:3106;top:1785;width:63;height:2" coordorigin="3106,1785" coordsize="63,0" path="m3106,1785l3168,1785e" filled="f" stroked="t" strokeweight=".363651pt" strokecolor="#000000">
                <v:path arrowok="t"/>
              </v:shape>
            </v:group>
            <v:group style="position:absolute;left:9354;top:1785;width:65;height:2" coordorigin="9354,1785" coordsize="65,2">
              <v:shape style="position:absolute;left:9354;top:1785;width:65;height:2" coordorigin="9354,1785" coordsize="65,0" path="m9419,1785l9354,1785e" filled="f" stroked="t" strokeweight=".363651pt" strokecolor="#000000">
                <v:path arrowok="t"/>
              </v:shape>
            </v:group>
            <v:group style="position:absolute;left:3106;top:954;width:63;height:2" coordorigin="3106,954" coordsize="63,2">
              <v:shape style="position:absolute;left:3106;top:954;width:63;height:2" coordorigin="3106,954" coordsize="63,0" path="m3106,954l3168,954e" filled="f" stroked="t" strokeweight=".363651pt" strokecolor="#000000">
                <v:path arrowok="t"/>
              </v:shape>
            </v:group>
            <v:group style="position:absolute;left:9354;top:954;width:65;height:2" coordorigin="9354,954" coordsize="65,2">
              <v:shape style="position:absolute;left:9354;top:954;width:65;height:2" coordorigin="9354,954" coordsize="65,0" path="m9419,954l9354,954e" filled="f" stroked="t" strokeweight=".363651pt" strokecolor="#000000">
                <v:path arrowok="t"/>
              </v:shape>
            </v:group>
            <v:group style="position:absolute;left:5099;top:4922;width:4320;height:2" coordorigin="5099,4922" coordsize="4320,2">
              <v:shape style="position:absolute;left:5099;top:4922;width:4320;height:2" coordorigin="5099,4922" coordsize="4320,0" path="m5099,4922l9419,4922e" filled="f" stroked="t" strokeweight="1.454738pt" strokecolor="#0000FF">
                <v:path arrowok="t"/>
              </v:shape>
            </v:group>
            <v:group style="position:absolute;left:4926;top:4920;width:173;height:2" coordorigin="4926,4920" coordsize="173,2">
              <v:shape style="position:absolute;left:4926;top:4920;width:173;height:2" coordorigin="4926,4920" coordsize="173,2" path="m4926,4920l5019,4920,5020,4922,5099,4922e" filled="f" stroked="t" strokeweight="1.45460pt" strokecolor="#0000FF">
                <v:path arrowok="t"/>
              </v:shape>
            </v:group>
            <v:group style="position:absolute;left:4408;top:4920;width:518;height:2" coordorigin="4408,4920" coordsize="518,2">
              <v:shape style="position:absolute;left:4408;top:4920;width:518;height:2" coordorigin="4408,4920" coordsize="518,0" path="m4408,4920l4926,4920e" filled="f" stroked="t" strokeweight="1.454606pt" strokecolor="#0000FF">
                <v:path arrowok="t"/>
              </v:shape>
            </v:group>
            <v:group style="position:absolute;left:4235;top:4918;width:173;height:2" coordorigin="4235,4918" coordsize="173,2">
              <v:shape style="position:absolute;left:4235;top:4918;width:173;height:2" coordorigin="4235,4918" coordsize="173,2" path="m4235,4918l4366,4918,4368,4920,4408,4920e" filled="f" stroked="t" strokeweight="1.45460pt" strokecolor="#0000FF">
                <v:path arrowok="t"/>
              </v:shape>
            </v:group>
            <v:group style="position:absolute;left:4062;top:4918;width:173;height:2" coordorigin="4062,4918" coordsize="173,2">
              <v:shape style="position:absolute;left:4062;top:4918;width:173;height:2" coordorigin="4062,4918" coordsize="173,0" path="m4062,4918l4235,4918e" filled="f" stroked="t" strokeweight="1.45460pt" strokecolor="#0000FF">
                <v:path arrowok="t"/>
              </v:shape>
            </v:group>
            <v:group style="position:absolute;left:3889;top:4916;width:173;height:2" coordorigin="3889,4916" coordsize="173,2">
              <v:shape style="position:absolute;left:3889;top:4916;width:173;height:2" coordorigin="3889,4916" coordsize="173,2" path="m3889,4916l4059,4916,4060,4918,4062,4918e" filled="f" stroked="t" strokeweight="1.45460pt" strokecolor="#0000FF">
                <v:path arrowok="t"/>
              </v:shape>
            </v:group>
            <v:group style="position:absolute;left:3716;top:4911;width:173;height:5" coordorigin="3716,4911" coordsize="173,5">
              <v:shape style="position:absolute;left:3716;top:4911;width:173;height:5" coordorigin="3716,4911" coordsize="173,5" path="m3716,4911l3718,4911,3720,4913,3779,4913,3781,4915,3879,4915,3881,4916,3889,4916e" filled="f" stroked="t" strokeweight="1.45460pt" strokecolor="#0000FF">
                <v:path arrowok="t"/>
              </v:shape>
            </v:group>
            <v:group style="position:absolute;left:3544;top:4894;width:173;height:17" coordorigin="3544,4894" coordsize="173,17">
              <v:shape style="position:absolute;left:3544;top:4894;width:173;height:17" coordorigin="3544,4894" coordsize="173,17" path="m3544,4894l3545,4895,3551,4895,3552,4897,3561,4897,3563,4899,3570,4899,3572,4901,3580,4901,3582,4902,3594,4902,3596,4904,3610,4904,3612,4906,3627,4906,3629,4908,3648,4908,3650,4909,3678,4909,3680,4911,3716,4911e" filled="f" stroked="t" strokeweight="1.45460pt" strokecolor="#0000FF">
                <v:path arrowok="t"/>
              </v:shape>
            </v:group>
            <v:group style="position:absolute;left:3380;top:4775;width:164;height:119" coordorigin="3380,4775" coordsize="164,119">
              <v:shape style="position:absolute;left:3380;top:4775;width:164;height:119" coordorigin="3380,4775" coordsize="164,119" path="m3380,4775l3381,4777,3383,4780,3385,4782,3385,4785,3387,4787,3388,4789,3390,4792,3392,4794,3394,4796,3395,4799,3397,4801,3399,4803,3401,4805,3401,4808,3402,4810,3418,4826,3418,4827,3428,4838,3430,4838,3432,4840,3434,4841,3434,4843,3435,4845,3437,4845,3439,4847,3441,4848,3442,4850,3444,4850,3446,4852,3448,4854,3449,4854,3453,4857,3451,4857,3453,4857,3455,4859,3456,4859,3458,4861,3460,4862,3462,4862,3463,4864,3465,4864,3467,4866,3469,4868,3470,4868,3472,4869,3474,4869,3476,4871,3477,4871,3479,4873,3483,4873,3484,4875,3486,4876,3488,4876,3490,4878,3493,4878,3495,4880,3498,4880,3500,4881,3502,4881,3504,4883,3507,4883,3509,4885,3512,4885,3514,4887,3516,4887,3517,4888,3523,4888,3524,4890,3530,4890,3531,4892,3535,4892,3537,4894,3544,4894e" filled="f" stroked="t" strokeweight="1.45460pt" strokecolor="#0000FF">
                <v:path arrowok="t"/>
              </v:shape>
            </v:group>
            <v:group style="position:absolute;left:3222;top:3928;width:157;height:847" coordorigin="3222,3928" coordsize="157,847">
              <v:shape style="position:absolute;left:3222;top:3928;width:157;height:847" coordorigin="3222,3928" coordsize="157,847" path="m3222,3928l3224,3948,3226,3967,3228,3986,3229,4003,3231,4023,3233,4040,3235,4058,3236,4073,3236,4091,3238,4106,3240,4122,3242,4138,3243,4154,3245,4169,3247,4183,3249,4197,3250,4213,3252,4227,3252,4239,3254,4253,3256,4265,3257,4279,3259,4292,3261,4304,3263,4316,3264,4328,3266,4339,3268,4351,3270,4361,3270,4372,3278,4424,3280,4433,3282,4443,3284,4452,3285,4461,3285,4470,3287,4478,3289,4487,3291,4496,3292,4504,3294,4511,3296,4520,3298,4527,3299,4534,3301,4543,3303,4550,3303,4557,3305,4564,3306,4571,3308,4578,3310,4583,3311,4590,3313,4597,3315,4602,3317,4609,3318,4614,3318,4621,3336,4674,3336,4677,3338,4683,3339,4686,3341,4691,3343,4695,3345,4700,3346,4703,3348,4709,3350,4712,3352,4716,3352,4719,3353,4723,3355,4728,3364,4745,3366,4747,3367,4751,3369,4754,3369,4758,3371,4761,3373,4763,3374,4766,3376,4770,3378,4772,3380,4775e" filled="f" stroked="t" strokeweight="1.45460pt" strokecolor="#0000FF">
                <v:path arrowok="t"/>
              </v:shape>
            </v:group>
            <v:group style="position:absolute;left:3106;top:310;width:117;height:3618" coordorigin="3106,310" coordsize="117,3618">
              <v:shape style="position:absolute;left:3106;top:310;width:117;height:3618" coordorigin="3106,310" coordsize="117,3618" path="m3106,310l3107,425,3109,535,3111,640,3113,741,3114,839,3116,933,3118,1022,3119,1109,3121,1195,3121,1277,3123,1356,3125,1432,3126,1507,3128,1579,3130,1651,3132,1719,3133,1787,3135,1851,3137,1914,3137,1977,3139,2038,3140,2096,3142,2155,3144,2211,3146,2265,3147,2319,3149,2371,3151,2424,3153,2474,3154,2523,3154,2572,3156,2619,3158,2665,3160,2710,3161,2754,3163,2797,3165,2841,3167,2881,3168,2923,3170,2963,3170,3002,3172,3040,3174,3077,3175,3113,3177,3150,3179,3185,3181,3220,3182,3253,3184,3286,3186,3319,3188,3351,3188,3382,3189,3412,3191,3441,3193,3471,3195,3501,3196,3529,3198,3555,3200,3583,3202,3609,3203,3635,3203,3661,3205,3686,3207,3710,3209,3733,3210,3757,3212,3780,3214,3803,3215,3825,3217,3846,3219,3867,3221,3888,3221,3909,3222,3928e" filled="f" stroked="t" strokeweight="1.45460pt" strokecolor="#0000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300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6" w:after="0" w:line="159" w:lineRule="exact"/>
        <w:ind w:left="150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250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6" w:after="0" w:line="159" w:lineRule="exact"/>
        <w:ind w:left="150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200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6" w:after="0" w:line="159" w:lineRule="exact"/>
        <w:ind w:left="150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9.18187pt;margin-top:-4.978197pt;width:9.273pt;height:22.611683pt;mso-position-horizontal-relative:page;mso-position-vertical-relative:paragraph;z-index:-2236" type="#_x0000_t202" filled="f" stroked="f">
            <v:textbox style="layout-flow:vertical;mso-layout-flow-alt:bottom-to-top" inset="0,0,0,0">
              <w:txbxContent>
                <w:p>
                  <w:pPr>
                    <w:spacing w:before="6" w:after="0" w:line="240" w:lineRule="auto"/>
                    <w:ind w:left="20" w:right="-42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  <w:t>Cost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11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3"/>
                    </w:rPr>
                    <w:t>J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150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6" w:after="0" w:line="159" w:lineRule="exact"/>
        <w:ind w:left="150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100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6" w:after="0" w:line="159" w:lineRule="exact"/>
        <w:ind w:left="158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</w:rPr>
        <w:t>50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6" w:after="0" w:line="149" w:lineRule="exact"/>
        <w:ind w:left="166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3"/>
          <w:position w:val="-1"/>
        </w:rPr>
        <w:t>0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136" w:lineRule="exact"/>
        <w:ind w:left="1714" w:right="1287"/>
        <w:jc w:val="center"/>
        <w:tabs>
          <w:tab w:pos="2420" w:val="left"/>
          <w:tab w:pos="3160" w:val="left"/>
          <w:tab w:pos="3960" w:val="left"/>
          <w:tab w:pos="4740" w:val="left"/>
          <w:tab w:pos="5520" w:val="left"/>
          <w:tab w:pos="6320" w:val="left"/>
          <w:tab w:pos="7100" w:val="left"/>
          <w:tab w:pos="790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0</w:t>
      </w:r>
      <w:r>
        <w:rPr>
          <w:rFonts w:ascii="Arial" w:hAnsi="Arial" w:cs="Arial" w:eastAsia="Arial"/>
          <w:sz w:val="14"/>
          <w:szCs w:val="14"/>
          <w:spacing w:val="-3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500</w:t>
      </w:r>
      <w:r>
        <w:rPr>
          <w:rFonts w:ascii="Arial" w:hAnsi="Arial" w:cs="Arial" w:eastAsia="Arial"/>
          <w:sz w:val="14"/>
          <w:szCs w:val="14"/>
          <w:spacing w:val="-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1000</w:t>
      </w:r>
      <w:r>
        <w:rPr>
          <w:rFonts w:ascii="Arial" w:hAnsi="Arial" w:cs="Arial" w:eastAsia="Arial"/>
          <w:sz w:val="14"/>
          <w:szCs w:val="14"/>
          <w:spacing w:val="-3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1500</w:t>
      </w:r>
      <w:r>
        <w:rPr>
          <w:rFonts w:ascii="Arial" w:hAnsi="Arial" w:cs="Arial" w:eastAsia="Arial"/>
          <w:sz w:val="14"/>
          <w:szCs w:val="14"/>
          <w:spacing w:val="-3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2000</w:t>
      </w:r>
      <w:r>
        <w:rPr>
          <w:rFonts w:ascii="Arial" w:hAnsi="Arial" w:cs="Arial" w:eastAsia="Arial"/>
          <w:sz w:val="14"/>
          <w:szCs w:val="14"/>
          <w:spacing w:val="-3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2500</w:t>
      </w:r>
      <w:r>
        <w:rPr>
          <w:rFonts w:ascii="Arial" w:hAnsi="Arial" w:cs="Arial" w:eastAsia="Arial"/>
          <w:sz w:val="14"/>
          <w:szCs w:val="14"/>
          <w:spacing w:val="-3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3000</w:t>
      </w:r>
      <w:r>
        <w:rPr>
          <w:rFonts w:ascii="Arial" w:hAnsi="Arial" w:cs="Arial" w:eastAsia="Arial"/>
          <w:sz w:val="14"/>
          <w:szCs w:val="14"/>
          <w:spacing w:val="-3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3500</w:t>
      </w:r>
      <w:r>
        <w:rPr>
          <w:rFonts w:ascii="Arial" w:hAnsi="Arial" w:cs="Arial" w:eastAsia="Arial"/>
          <w:sz w:val="14"/>
          <w:szCs w:val="14"/>
          <w:spacing w:val="-3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4000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3" w:after="0" w:line="159" w:lineRule="exact"/>
        <w:ind w:left="4254" w:right="3954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Number</w:t>
      </w:r>
      <w:r>
        <w:rPr>
          <w:rFonts w:ascii="Arial" w:hAnsi="Arial" w:cs="Arial" w:eastAsia="Arial"/>
          <w:sz w:val="14"/>
          <w:szCs w:val="14"/>
          <w:spacing w:val="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3"/>
        </w:rPr>
        <w:t>iterations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278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ergence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40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Making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predictions</w:t>
      </w:r>
      <w:r>
        <w:rPr>
          <w:rFonts w:ascii="Arial" w:hAnsi="Arial" w:cs="Arial" w:eastAsia="Arial"/>
          <w:sz w:val="22"/>
          <w:szCs w:val="22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2"/>
          <w:szCs w:val="22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unseen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22"/>
          <w:szCs w:val="22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(5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ts)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76.319pt;margin-top:37.216866pt;width:3.436pt;height:.1pt;mso-position-horizontal-relative:page;mso-position-vertical-relative:paragraph;z-index:-2238" coordorigin="3526,744" coordsize="69,2">
            <v:shape style="position:absolute;left:3526;top:744;width:69;height:2" coordorigin="3526,744" coordsize="69,0" path="m3526,744l3595,74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96.472992pt;margin-top:37.216866pt;width:3.436pt;height:.1pt;mso-position-horizontal-relative:page;mso-position-vertical-relative:paragraph;z-index:-2237" coordorigin="9929,744" coordsize="69,2">
            <v:shape style="position:absolute;left:9929;top:744;width:69;height:2" coordorigin="9929,744" coordsize="69,0" path="m9929,744l9998,74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aram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predictions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home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erage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census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haracterized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erage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alues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thirteen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calculation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ex1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multi.m</w:t>
      </w:r>
      <w:r>
        <w:rPr>
          <w:rFonts w:ascii="Arial" w:hAnsi="Arial" w:cs="Arial" w:eastAsia="Arial"/>
          <w:sz w:val="22"/>
          <w:szCs w:val="22"/>
          <w:spacing w:val="2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indicated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ex1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multi.m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35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rediction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home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erage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is.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Reme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</w:t>
      </w:r>
      <w:r>
        <w:rPr>
          <w:rFonts w:ascii="Arial" w:hAnsi="Arial" w:cs="Arial" w:eastAsia="Arial"/>
          <w:sz w:val="22"/>
          <w:szCs w:val="22"/>
          <w:spacing w:val="3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scale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features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correctly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prediction.</w:t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32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Normal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equat</w:t>
      </w:r>
      <w:r>
        <w:rPr>
          <w:rFonts w:ascii="Arial" w:hAnsi="Arial" w:cs="Arial" w:eastAsia="Arial"/>
          <w:sz w:val="22"/>
          <w:szCs w:val="22"/>
          <w:spacing w:val="1"/>
          <w:w w:val="104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  <w:b/>
          <w:bCs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(5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ts)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Sz w:w="12240" w:h="15840"/>
          <w:pgMar w:top="1320" w:bottom="280" w:left="1320" w:right="1320"/>
        </w:sectPr>
      </w:pPr>
      <w:rPr/>
    </w:p>
    <w:p>
      <w:pPr>
        <w:spacing w:before="17" w:after="0" w:line="240" w:lineRule="auto"/>
        <w:ind w:left="12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closed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solution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9"/>
        </w:rPr>
        <w:t>T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14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14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23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-44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9"/>
        </w:rPr>
        <w:t>T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20" w:right="1320"/>
          <w:cols w:num="2" w:equalWidth="0">
            <w:col w:w="3215" w:space="701"/>
            <w:col w:w="5684"/>
          </w:cols>
        </w:sectPr>
      </w:pPr>
      <w:rPr/>
    </w:p>
    <w:p>
      <w:pPr>
        <w:spacing w:before="53" w:after="0" w:line="256" w:lineRule="auto"/>
        <w:ind w:left="120" w:right="5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ula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require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atu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scaling,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exact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solution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09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8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calculation:</w:t>
      </w:r>
      <w:r>
        <w:rPr>
          <w:rFonts w:ascii="Arial" w:hAnsi="Arial" w:cs="Arial" w:eastAsia="Arial"/>
          <w:sz w:val="22"/>
          <w:szCs w:val="22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there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op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7"/>
          <w:w w:val="11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0"/>
        </w:rPr>
        <w:t>til</w:t>
      </w:r>
      <w:r>
        <w:rPr>
          <w:rFonts w:ascii="Arial" w:hAnsi="Arial" w:cs="Arial" w:eastAsia="Arial"/>
          <w:sz w:val="22"/>
          <w:szCs w:val="22"/>
          <w:spacing w:val="19"/>
          <w:w w:val="11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co</w:t>
      </w:r>
      <w:r>
        <w:rPr>
          <w:rFonts w:ascii="Arial" w:hAnsi="Arial" w:cs="Arial" w:eastAsia="Arial"/>
          <w:sz w:val="22"/>
          <w:szCs w:val="22"/>
          <w:spacing w:val="-5"/>
          <w:w w:val="86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ergence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t.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Complete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2"/>
          <w:szCs w:val="22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normalEqn.m</w:t>
      </w:r>
      <w:r>
        <w:rPr>
          <w:rFonts w:ascii="Arial" w:hAnsi="Arial" w:cs="Arial" w:eastAsia="Arial"/>
          <w:sz w:val="22"/>
          <w:szCs w:val="22"/>
          <w:spacing w:val="-2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91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calculate</w:t>
      </w:r>
      <w:r>
        <w:rPr>
          <w:rFonts w:ascii="Arial" w:hAnsi="Arial" w:cs="Arial" w:eastAsia="Arial"/>
          <w:sz w:val="22"/>
          <w:szCs w:val="22"/>
          <w:spacing w:val="-1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prediction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erage</w:t>
      </w:r>
      <w:r>
        <w:rPr>
          <w:rFonts w:ascii="Arial" w:hAnsi="Arial" w:cs="Arial" w:eastAsia="Arial"/>
          <w:sz w:val="22"/>
          <w:szCs w:val="22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tract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(same</w:t>
      </w:r>
      <w:r>
        <w:rPr>
          <w:rFonts w:ascii="Arial" w:hAnsi="Arial" w:cs="Arial" w:eastAsia="Arial"/>
          <w:sz w:val="22"/>
          <w:szCs w:val="22"/>
          <w:spacing w:val="3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example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previous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problem).</w:t>
      </w:r>
      <w:r>
        <w:rPr>
          <w:rFonts w:ascii="Arial" w:hAnsi="Arial" w:cs="Arial" w:eastAsia="Arial"/>
          <w:sz w:val="22"/>
          <w:szCs w:val="22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predictions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mat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up?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Reme</w:t>
      </w:r>
      <w:r>
        <w:rPr>
          <w:rFonts w:ascii="Arial" w:hAnsi="Arial" w:cs="Arial" w:eastAsia="Arial"/>
          <w:sz w:val="22"/>
          <w:szCs w:val="22"/>
          <w:spacing w:val="-6"/>
          <w:w w:val="93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3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28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while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need</w:t>
      </w:r>
      <w:r>
        <w:rPr>
          <w:rFonts w:ascii="Arial" w:hAnsi="Arial" w:cs="Arial" w:eastAsia="Arial"/>
          <w:sz w:val="22"/>
          <w:szCs w:val="22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scale</w:t>
      </w:r>
      <w:r>
        <w:rPr>
          <w:rFonts w:ascii="Arial" w:hAnsi="Arial" w:cs="Arial" w:eastAsia="Arial"/>
          <w:sz w:val="22"/>
          <w:szCs w:val="22"/>
          <w:spacing w:val="2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features,</w:t>
      </w:r>
      <w:r>
        <w:rPr>
          <w:rFonts w:ascii="Arial" w:hAnsi="Arial" w:cs="Arial" w:eastAsia="Arial"/>
          <w:sz w:val="22"/>
          <w:szCs w:val="22"/>
          <w:spacing w:val="23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still</w:t>
      </w:r>
      <w:r>
        <w:rPr>
          <w:rFonts w:ascii="Arial" w:hAnsi="Arial" w:cs="Arial" w:eastAsia="Arial"/>
          <w:sz w:val="22"/>
          <w:szCs w:val="22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need</w:t>
      </w:r>
      <w:r>
        <w:rPr>
          <w:rFonts w:ascii="Arial" w:hAnsi="Arial" w:cs="Arial" w:eastAsia="Arial"/>
          <w:sz w:val="22"/>
          <w:szCs w:val="22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add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example</w:t>
      </w:r>
      <w:r>
        <w:rPr>
          <w:rFonts w:ascii="Arial" w:hAnsi="Arial" w:cs="Arial" w:eastAsia="Arial"/>
          <w:sz w:val="22"/>
          <w:szCs w:val="22"/>
          <w:spacing w:val="22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tercept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62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Exploring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ergence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gradie</w:t>
      </w:r>
      <w:r>
        <w:rPr>
          <w:rFonts w:ascii="Arial" w:hAnsi="Arial" w:cs="Arial" w:eastAsia="Arial"/>
          <w:sz w:val="22"/>
          <w:szCs w:val="22"/>
          <w:spacing w:val="-6"/>
          <w:w w:val="102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desce</w:t>
      </w:r>
      <w:r>
        <w:rPr>
          <w:rFonts w:ascii="Arial" w:hAnsi="Arial" w:cs="Arial" w:eastAsia="Arial"/>
          <w:sz w:val="22"/>
          <w:szCs w:val="22"/>
          <w:spacing w:val="-6"/>
          <w:w w:val="94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(5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ts)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96.472992pt;margin-top:23.667875pt;width:3.436pt;height:.1pt;mso-position-horizontal-relative:page;mso-position-vertical-relative:paragraph;z-index:-2235" coordorigin="9929,473" coordsize="69,2">
            <v:shape style="position:absolute;left:9929;top:473;width:69;height:2" coordorigin="9929,473" coordsize="69,0" path="m9929,473l9998,47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89.869003pt;margin-top:50.765877pt;width:3.436pt;height:.1pt;mso-position-horizontal-relative:page;mso-position-vertical-relative:paragraph;z-index:-2234" coordorigin="1797,1015" coordsize="69,2">
            <v:shape style="position:absolute;left:1797;top:1015;width:69;height:2" coordorigin="1797,1015" coordsize="69,0" path="m1797,1015l1866,101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44.005997pt;margin-top:50.765877pt;width:3.436pt;height:.1pt;mso-position-horizontal-relative:page;mso-position-vertical-relative:paragraph;z-index:-2233" coordorigin="4880,1015" coordsize="69,2">
            <v:shape style="position:absolute;left:4880;top:1015;width:69;height:2" coordorigin="4880,1015" coordsize="69,0" path="m4880,1015l4949,1015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191.867996pt;margin-top:64.314873pt;width:3.436pt;height:.1pt;mso-position-horizontal-relative:page;mso-position-vertical-relative:paragraph;z-index:-2232" coordorigin="3837,1286" coordsize="69,2">
            <v:shape style="position:absolute;left:3837;top:1286;width:69;height:2" coordorigin="3837,1286" coordsize="69,0" path="m3837,1286l3906,1286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40.546997pt;margin-top:77.863876pt;width:3.436pt;height:.1pt;mso-position-horizontal-relative:page;mso-position-vertical-relative:paragraph;z-index:-2231" coordorigin="8811,1557" coordsize="69,2">
            <v:shape style="position:absolute;left:8811;top:1557;width:69;height:2" coordorigin="8811,1557" coordsize="69,0" path="m8811,1557l8880,15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exercise,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1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rates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dataset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erges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hange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difying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ex1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multi.m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hanging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par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(the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assignme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num</w:t>
      </w:r>
      <w:r>
        <w:rPr>
          <w:rFonts w:ascii="Arial" w:hAnsi="Arial" w:cs="Arial" w:eastAsia="Arial"/>
          <w:sz w:val="22"/>
          <w:szCs w:val="22"/>
          <w:spacing w:val="33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7"/>
        </w:rPr>
        <w:t>iters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next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phase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ex1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multi.m</w:t>
      </w:r>
      <w:r>
        <w:rPr>
          <w:rFonts w:ascii="Arial" w:hAnsi="Arial" w:cs="Arial" w:eastAsia="Arial"/>
          <w:sz w:val="22"/>
          <w:szCs w:val="22"/>
          <w:spacing w:val="9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gradientDescent.m</w:t>
      </w:r>
      <w:r>
        <w:rPr>
          <w:rFonts w:ascii="Arial" w:hAnsi="Arial" w:cs="Arial" w:eastAsia="Arial"/>
          <w:sz w:val="22"/>
          <w:szCs w:val="22"/>
          <w:spacing w:val="14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run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num</w:t>
      </w:r>
      <w:r>
        <w:rPr>
          <w:rFonts w:ascii="Arial" w:hAnsi="Arial" w:cs="Arial" w:eastAsia="Arial"/>
          <w:sz w:val="22"/>
          <w:szCs w:val="22"/>
          <w:spacing w:val="33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9"/>
        </w:rPr>
        <w:t>iter</w:t>
      </w:r>
      <w:r>
        <w:rPr>
          <w:rFonts w:ascii="Arial" w:hAnsi="Arial" w:cs="Arial" w:eastAsia="Arial"/>
          <w:sz w:val="22"/>
          <w:szCs w:val="22"/>
          <w:spacing w:val="8"/>
          <w:w w:val="14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iterations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hosen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return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history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iteration,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ex1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multi.m</w:t>
      </w:r>
      <w:r>
        <w:rPr>
          <w:rFonts w:ascii="Arial" w:hAnsi="Arial" w:cs="Arial" w:eastAsia="Arial"/>
          <w:sz w:val="22"/>
          <w:szCs w:val="22"/>
          <w:spacing w:val="-8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alues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against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iterations.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pi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ed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range,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plotshould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graph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oks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ecially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increa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adjust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try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again.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recommend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trying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α</w:t>
      </w:r>
      <w:r>
        <w:rPr>
          <w:rFonts w:ascii="Arial" w:hAnsi="Arial" w:cs="Arial" w:eastAsia="Arial"/>
          <w:sz w:val="22"/>
          <w:szCs w:val="22"/>
          <w:spacing w:val="3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log-scale,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ultiplicati</w:t>
      </w:r>
      <w:r>
        <w:rPr>
          <w:rFonts w:ascii="Arial" w:hAnsi="Arial" w:cs="Arial" w:eastAsia="Arial"/>
          <w:sz w:val="22"/>
          <w:szCs w:val="22"/>
          <w:spacing w:val="-4"/>
          <w:w w:val="10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steps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previous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(i.e.,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0.3,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0.1,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0.03,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0.01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on).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adjust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iterations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running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4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erall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trend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</w:t>
      </w:r>
      <w:r>
        <w:rPr>
          <w:rFonts w:ascii="Arial" w:hAnsi="Arial" w:cs="Arial" w:eastAsia="Arial"/>
          <w:sz w:val="22"/>
          <w:szCs w:val="22"/>
          <w:spacing w:val="5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rates.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iterations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26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art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8"/>
          <w:szCs w:val="28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b/>
          <w:bCs/>
        </w:rPr>
        <w:t>Impleme</w:t>
      </w:r>
      <w:r>
        <w:rPr>
          <w:rFonts w:ascii="Arial" w:hAnsi="Arial" w:cs="Arial" w:eastAsia="Arial"/>
          <w:sz w:val="28"/>
          <w:szCs w:val="28"/>
          <w:spacing w:val="-9"/>
          <w:w w:val="107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7"/>
          <w:b/>
          <w:bCs/>
        </w:rPr>
        <w:t>ting</w:t>
      </w:r>
      <w:r>
        <w:rPr>
          <w:rFonts w:ascii="Arial" w:hAnsi="Arial" w:cs="Arial" w:eastAsia="Arial"/>
          <w:sz w:val="28"/>
          <w:szCs w:val="28"/>
          <w:spacing w:val="30"/>
          <w:w w:val="107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regularized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linear</w:t>
      </w:r>
      <w:r>
        <w:rPr>
          <w:rFonts w:ascii="Arial" w:hAnsi="Arial" w:cs="Arial" w:eastAsia="Arial"/>
          <w:sz w:val="28"/>
          <w:szCs w:val="28"/>
          <w:spacing w:val="7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regression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regularized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2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ias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-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ariance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erties.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started,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wn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22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Problem</w:t>
      </w:r>
      <w:r>
        <w:rPr>
          <w:rFonts w:ascii="Arial" w:hAnsi="Arial" w:cs="Arial" w:eastAsia="Arial"/>
          <w:sz w:val="24"/>
          <w:szCs w:val="24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4"/>
          <w:szCs w:val="24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Regularized</w:t>
      </w:r>
      <w:r>
        <w:rPr>
          <w:rFonts w:ascii="Arial" w:hAnsi="Arial" w:cs="Arial" w:eastAsia="Arial"/>
          <w:sz w:val="24"/>
          <w:szCs w:val="24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linear</w:t>
      </w:r>
      <w:r>
        <w:rPr>
          <w:rFonts w:ascii="Arial" w:hAnsi="Arial" w:cs="Arial" w:eastAsia="Arial"/>
          <w:sz w:val="24"/>
          <w:szCs w:val="24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b/>
          <w:bCs/>
        </w:rPr>
        <w:t>regression</w:t>
      </w:r>
      <w:r>
        <w:rPr>
          <w:rFonts w:ascii="Arial" w:hAnsi="Arial" w:cs="Arial" w:eastAsia="Arial"/>
          <w:sz w:val="24"/>
          <w:szCs w:val="24"/>
          <w:spacing w:val="27"/>
          <w:w w:val="9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(10</w:t>
      </w:r>
      <w:r>
        <w:rPr>
          <w:rFonts w:ascii="Arial" w:hAnsi="Arial" w:cs="Arial" w:eastAsia="Arial"/>
          <w:sz w:val="24"/>
          <w:szCs w:val="24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1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oi</w:t>
      </w:r>
      <w:r>
        <w:rPr>
          <w:rFonts w:ascii="Arial" w:hAnsi="Arial" w:cs="Arial" w:eastAsia="Arial"/>
          <w:sz w:val="24"/>
          <w:szCs w:val="24"/>
          <w:spacing w:val="-7"/>
          <w:w w:val="99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7"/>
          <w:b/>
          <w:bCs/>
        </w:rPr>
        <w:t>ts)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regularized</w:t>
      </w:r>
      <w:r>
        <w:rPr>
          <w:rFonts w:ascii="Arial" w:hAnsi="Arial" w:cs="Arial" w:eastAsia="Arial"/>
          <w:sz w:val="22"/>
          <w:szCs w:val="22"/>
          <w:spacing w:val="2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amou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72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Visualizing</w:t>
      </w:r>
      <w:r>
        <w:rPr>
          <w:rFonts w:ascii="Arial" w:hAnsi="Arial" w:cs="Arial" w:eastAsia="Arial"/>
          <w:sz w:val="24"/>
          <w:szCs w:val="24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dataset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egin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visualizing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dataset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taining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historical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records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hange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el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amou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dam.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dataset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divided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4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del: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4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alidation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determini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regularization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parameter: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Xval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yval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20" w:bottom="280" w:left="1320" w:right="1320"/>
        </w:sectPr>
      </w:pPr>
      <w:rPr/>
    </w:p>
    <w:p>
      <w:pPr>
        <w:spacing w:before="54" w:after="0" w:line="240" w:lineRule="auto"/>
        <w:ind w:right="80"/>
        <w:jc w:val="righ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764984pt;margin-top:5.987842pt;width:434.669123pt;height:218.381pt;mso-position-horizontal-relative:page;mso-position-vertical-relative:paragraph;z-index:-222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79" w:hRule="exact"/>
                    </w:trPr>
                    <w:tc>
                      <w:tcPr>
                        <w:tcW w:w="2659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249" w:space="0" w:color="000000"/>
                          <w:right w:val="single" w:sz="3.184508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7"/>
                            <w:b/>
                            <w:bCs/>
                          </w:rPr>
                          <w:t>Name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08" w:space="0" w:color="000000"/>
                          <w:right w:val="single" w:sz="3.184566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7"/>
                            <w:b/>
                            <w:bCs/>
                          </w:rPr>
                          <w:t>Edit?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66" w:space="0" w:color="000000"/>
                          <w:right w:val="single" w:sz="3.184996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1"/>
                            <w:b/>
                            <w:bCs/>
                          </w:rPr>
                          <w:t>Read?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427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996" w:space="0" w:color="000000"/>
                          <w:right w:val="single" w:sz="3.184859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4"/>
                            <w:b/>
                            <w:bCs/>
                          </w:rPr>
                          <w:t>Description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905" w:hRule="exact"/>
                    </w:trPr>
                    <w:tc>
                      <w:tcPr>
                        <w:tcW w:w="2659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249" w:space="0" w:color="000000"/>
                          <w:right w:val="single" w:sz="3.184508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linearRegCost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7"/>
                            <w:w w:val="10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unction.m</w:t>
                        </w:r>
                      </w:p>
                      <w:p>
                        <w:pPr>
                          <w:spacing w:before="9" w:after="0" w:line="280" w:lineRule="exact"/>
                          <w:jc w:val="left"/>
                          <w:rPr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spacing w:before="0" w:after="0" w:line="257" w:lineRule="auto"/>
                          <w:ind w:left="116" w:right="90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learningCur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5"/>
                            <w:w w:val="100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e.m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6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oly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0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eatures.m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2" w:after="0" w:line="260" w:lineRule="exact"/>
                          <w:jc w:val="left"/>
                          <w:rPr>
                            <w:sz w:val="26"/>
                            <w:szCs w:val="26"/>
                          </w:rPr>
                        </w:pPr>
                        <w:rPr/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2"/>
                            <w:w w:val="104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2"/>
                          </w:rPr>
                          <w:t>alidationCur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5"/>
                            <w:w w:val="102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2"/>
                          </w:rPr>
                          <w:t>e.m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08" w:space="0" w:color="000000"/>
                          <w:right w:val="single" w:sz="3.184566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9" w:after="0" w:line="280" w:lineRule="exact"/>
                          <w:jc w:val="left"/>
                          <w:rPr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9" w:after="0" w:line="280" w:lineRule="exact"/>
                          <w:jc w:val="left"/>
                          <w:rPr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66" w:space="0" w:color="000000"/>
                          <w:right w:val="single" w:sz="3.184996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9" w:after="0" w:line="280" w:lineRule="exact"/>
                          <w:jc w:val="left"/>
                          <w:rPr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9" w:after="0" w:line="280" w:lineRule="exact"/>
                          <w:jc w:val="left"/>
                          <w:rPr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427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996" w:space="0" w:color="000000"/>
                          <w:right w:val="single" w:sz="3.184859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Cost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fu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nction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the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5"/>
                          </w:rPr>
                          <w:t>regularized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2"/>
                            <w:w w:val="9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linear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re-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gression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57" w:lineRule="auto"/>
                          <w:ind w:left="116" w:right="59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0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unction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that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4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generates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9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learning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cur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6"/>
                            <w:w w:val="100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9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9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0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unction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5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to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5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ap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2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data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4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6"/>
                            <w:w w:val="10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to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3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6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olynomial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feature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space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57" w:lineRule="auto"/>
                          <w:ind w:left="116" w:right="59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0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unction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3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to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4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generate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2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cross-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1"/>
                            <w:w w:val="100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alidation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5"/>
                          </w:rPr>
                          <w:t>plot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176" w:hRule="exact"/>
                    </w:trPr>
                    <w:tc>
                      <w:tcPr>
                        <w:tcW w:w="2659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249" w:space="0" w:color="000000"/>
                          <w:right w:val="single" w:sz="3.184508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ex2.m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57" w:lineRule="auto"/>
                          <w:ind w:left="116" w:right="612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7"/>
                          </w:rPr>
                          <w:t>featureNormalize.m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trainLinearReg.m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2" w:after="0" w:line="260" w:lineRule="exact"/>
                          <w:jc w:val="left"/>
                          <w:rPr>
                            <w:sz w:val="26"/>
                            <w:szCs w:val="26"/>
                          </w:rPr>
                        </w:pPr>
                        <w:rPr/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spacing w:before="0" w:after="0" w:line="257" w:lineRule="auto"/>
                          <w:ind w:left="116" w:right="1188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fmincg.m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7"/>
                          </w:rPr>
                          <w:t>plotFit.m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6"/>
                          </w:rPr>
                          <w:t>ex2data1.mat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pa1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2015.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6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df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29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08" w:space="0" w:color="000000"/>
                          <w:right w:val="single" w:sz="3.184566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380"/>
                          <w:jc w:val="both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375"/>
                          <w:jc w:val="both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380"/>
                          <w:jc w:val="both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9" w:after="0" w:line="280" w:lineRule="exact"/>
                          <w:jc w:val="left"/>
                          <w:rPr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spacing w:before="0" w:after="0" w:line="257" w:lineRule="auto"/>
                          <w:ind w:left="116" w:right="375"/>
                          <w:jc w:val="both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66" w:space="0" w:color="000000"/>
                          <w:right w:val="single" w:sz="3.184996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418"/>
                          <w:jc w:val="both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412"/>
                          <w:jc w:val="both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418"/>
                          <w:jc w:val="both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9" w:after="0" w:line="280" w:lineRule="exact"/>
                          <w:jc w:val="left"/>
                          <w:rPr>
                            <w:sz w:val="28"/>
                            <w:szCs w:val="28"/>
                          </w:rPr>
                        </w:pPr>
                        <w:rPr/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spacing w:before="0" w:after="0" w:line="257" w:lineRule="auto"/>
                          <w:ind w:left="116" w:right="412"/>
                          <w:jc w:val="both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1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427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996" w:space="0" w:color="000000"/>
                          <w:right w:val="single" w:sz="3.184859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Matlab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3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script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that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4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will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4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run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2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6"/>
                            <w:w w:val="100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our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functions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0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unction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to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2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6"/>
                          </w:rPr>
                          <w:t>normalize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5"/>
                            <w:w w:val="9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7"/>
                          </w:rPr>
                          <w:t>featu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3"/>
                          </w:rPr>
                          <w:t>re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78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57" w:lineRule="auto"/>
                          <w:ind w:left="116" w:right="58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trains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4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linear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37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1"/>
                          </w:rPr>
                          <w:t>regression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49"/>
                            <w:w w:val="91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6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del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using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6"/>
                            <w:w w:val="104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9"/>
                          </w:rPr>
                          <w:t>our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9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cost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1"/>
                          </w:rPr>
                          <w:t>function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57" w:lineRule="auto"/>
                          <w:ind w:left="116" w:right="1005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8"/>
                            <w:w w:val="10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unction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minimization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37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routine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function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2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to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2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lot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3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6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olynomial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20"/>
                          </w:rPr>
                          <w:t>fit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Dataset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this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1"/>
                          </w:rPr>
                          <w:t>assignme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5"/>
                            <w:w w:val="91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38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this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4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6"/>
                            <w:w w:val="94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3"/>
                          </w:rPr>
                          <w:t>cume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6"/>
                            <w:w w:val="93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38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135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12.566002pt;margin-top:-23.98513pt;width:3.273pt;height:.1pt;mso-position-horizontal-relative:page;mso-position-vertical-relative:paragraph;z-index:-2230" coordorigin="2251,-480" coordsize="65,2">
            <v:shape style="position:absolute;left:2251;top:-480;width:65;height:2" coordorigin="2251,-480" coordsize="65,0" path="m2251,-480l2317,-48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folder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second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assignme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665" w:right="38" w:firstLine="-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erformance</w:t>
      </w:r>
      <w:r>
        <w:rPr>
          <w:rFonts w:ascii="Arial" w:hAnsi="Arial" w:cs="Arial" w:eastAsia="Arial"/>
          <w:sz w:val="22"/>
          <w:szCs w:val="22"/>
          <w:spacing w:val="3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del: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2"/>
        </w:rPr>
        <w:t>Xtest,</w:t>
      </w:r>
      <w:r>
        <w:rPr>
          <w:rFonts w:ascii="Arial" w:hAnsi="Arial" w:cs="Arial" w:eastAsia="Arial"/>
          <w:sz w:val="22"/>
          <w:szCs w:val="22"/>
          <w:spacing w:val="40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ytest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These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unseen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examples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20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ex2.m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20" w:right="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Next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imple</w:t>
      </w:r>
      <w:r>
        <w:rPr>
          <w:rFonts w:ascii="Arial" w:hAnsi="Arial" w:cs="Arial" w:eastAsia="Arial"/>
          <w:sz w:val="22"/>
          <w:szCs w:val="22"/>
          <w:spacing w:val="1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regularized</w:t>
      </w:r>
      <w:r>
        <w:rPr>
          <w:rFonts w:ascii="Arial" w:hAnsi="Arial" w:cs="Arial" w:eastAsia="Arial"/>
          <w:sz w:val="22"/>
          <w:szCs w:val="22"/>
          <w:spacing w:val="2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lin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straig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arning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cur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es.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olynomial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ssion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tter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56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Regularized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linear</w:t>
      </w:r>
      <w:r>
        <w:rPr>
          <w:rFonts w:ascii="Arial" w:hAnsi="Arial" w:cs="Arial" w:eastAsia="Arial"/>
          <w:sz w:val="22"/>
          <w:szCs w:val="22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regression</w:t>
      </w:r>
      <w:r>
        <w:rPr>
          <w:rFonts w:ascii="Arial" w:hAnsi="Arial" w:cs="Arial" w:eastAsia="Arial"/>
          <w:sz w:val="22"/>
          <w:szCs w:val="22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cost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unct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2"/>
          <w:szCs w:val="22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(5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ts)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362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5"/>
        </w:rPr>
        <w:t>Regularized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regression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has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function: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pgSz w:w="12240" w:h="15840"/>
          <w:pgMar w:top="1320" w:bottom="280" w:left="1320" w:right="1340"/>
        </w:sectPr>
      </w:pPr>
      <w:rPr/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left="9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2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0"/>
        </w:rPr>
        <w:t>  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-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0"/>
          <w:szCs w:val="20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-9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6" w:after="0" w:line="240" w:lineRule="auto"/>
        <w:ind w:right="-85"/>
        <w:jc w:val="left"/>
        <w:tabs>
          <w:tab w:pos="52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222.139008pt;margin-top:2.218877pt;width:15.033pt;height:.1pt;mso-position-horizontal-relative:page;mso-position-vertical-relative:paragraph;z-index:-2229" coordorigin="4443,44" coordsize="301,2">
            <v:shape style="position:absolute;left:4443;top:44;width:301;height:2" coordorigin="4443,44" coordsize="301,0" path="m4443,44l4743,4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9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9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9"/>
        </w:rPr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18"/>
          <w:position w:val="0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185" w:lineRule="exact"/>
        <w:ind w:right="198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6"/>
          <w:szCs w:val="16"/>
          <w:spacing w:val="10"/>
          <w:w w:val="95"/>
          <w:position w:val="-5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283"/>
          <w:position w:val="1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34" w:lineRule="exact"/>
        <w:ind w:right="-90"/>
        <w:jc w:val="left"/>
        <w:tabs>
          <w:tab w:pos="16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15"/>
          <w:position w:val="3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97"/>
          <w:i/>
          <w:position w:val="3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12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1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12"/>
        </w:rPr>
        <w:t>)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3"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3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  <w:position w:val="-1"/>
        </w:rPr>
        <w:t>θ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3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12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12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23"/>
          <w:position w:val="12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3"/>
        </w:rPr>
        <w:t>+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408" w:lineRule="exact"/>
        <w:ind w:left="40" w:right="29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λ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3"/>
        </w:rPr>
        <w:t></w:t>
      </w:r>
      <w:r>
        <w:rPr>
          <w:rFonts w:ascii="Arial" w:hAnsi="Arial" w:cs="Arial" w:eastAsia="Arial"/>
          <w:sz w:val="20"/>
          <w:szCs w:val="20"/>
          <w:spacing w:val="38"/>
          <w:w w:val="100"/>
          <w:position w:val="2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  <w:position w:val="7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94" w:lineRule="exact"/>
        <w:ind w:left="326" w:right="239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60.369995pt;margin-top:2.203957pt;width:15.033pt;height:.1pt;mso-position-horizontal-relative:page;mso-position-vertical-relative:paragraph;z-index:-2228" coordorigin="7207,44" coordsize="301,2">
            <v:shape style="position:absolute;left:7207;top:44;width:301;height:2" coordorigin="7207,44" coordsize="301,0" path="m7207,44l7508,44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0.369995pt;margin-top:4.232132pt;width:15.03219pt;height:10.9091pt;mso-position-horizontal-relative:page;mso-position-vertical-relative:paragraph;z-index:-2226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right="-7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</w:rPr>
                    <w:t>2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  <w:i/>
                    </w:rPr>
                    <w:t>m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2"/>
        </w:rPr>
        <w:t>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7" w:after="0" w:line="240" w:lineRule="auto"/>
        <w:ind w:left="535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9"/>
          <w:w w:val="192"/>
          <w:i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18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44" w:lineRule="exact"/>
        <w:ind w:left="28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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2"/>
          <w:szCs w:val="22"/>
          <w:w w:val="85"/>
          <w:i/>
          <w:position w:val="-9"/>
        </w:rPr>
        <w:t>θ</w:t>
      </w:r>
      <w:r>
        <w:rPr>
          <w:rFonts w:ascii="Arial" w:hAnsi="Arial" w:cs="Arial" w:eastAsia="Arial"/>
          <w:sz w:val="16"/>
          <w:szCs w:val="16"/>
          <w:w w:val="192"/>
          <w:i/>
          <w:position w:val="-12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12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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20" w:right="1340"/>
          <w:cols w:num="5" w:equalWidth="0">
            <w:col w:w="3039" w:space="84"/>
            <w:col w:w="800" w:space="43"/>
            <w:col w:w="1850" w:space="72"/>
            <w:col w:w="830" w:space="36"/>
            <w:col w:w="2826"/>
          </w:cols>
        </w:sectPr>
      </w:pPr>
      <w:rPr/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51" w:lineRule="auto"/>
        <w:ind w:left="120" w:right="4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where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regular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ization</w:t>
      </w:r>
      <w:r>
        <w:rPr>
          <w:rFonts w:ascii="Arial" w:hAnsi="Arial" w:cs="Arial" w:eastAsia="Arial"/>
          <w:sz w:val="22"/>
          <w:szCs w:val="22"/>
          <w:spacing w:val="11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parameter</w:t>
      </w:r>
      <w:r>
        <w:rPr>
          <w:rFonts w:ascii="Arial" w:hAnsi="Arial" w:cs="Arial" w:eastAsia="Arial"/>
          <w:sz w:val="22"/>
          <w:szCs w:val="22"/>
          <w:spacing w:val="-18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trols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degree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regularization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help</w:t>
      </w:r>
      <w:r>
        <w:rPr>
          <w:rFonts w:ascii="Arial" w:hAnsi="Arial" w:cs="Arial" w:eastAsia="Arial"/>
          <w:sz w:val="22"/>
          <w:szCs w:val="22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erfitting).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regul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arization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erall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cost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magnitudes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parameters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increase,</w:t>
      </w:r>
      <w:r>
        <w:rPr>
          <w:rFonts w:ascii="Arial" w:hAnsi="Arial" w:cs="Arial" w:eastAsia="Arial"/>
          <w:sz w:val="22"/>
          <w:szCs w:val="22"/>
          <w:spacing w:val="24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enal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increases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ell.</w:t>
      </w:r>
      <w:r>
        <w:rPr>
          <w:rFonts w:ascii="Arial" w:hAnsi="Arial" w:cs="Arial" w:eastAsia="Arial"/>
          <w:sz w:val="22"/>
          <w:szCs w:val="22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Note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should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reg-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ularize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24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should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complete</w:t>
      </w:r>
      <w:r>
        <w:rPr>
          <w:rFonts w:ascii="Arial" w:hAnsi="Arial" w:cs="Arial" w:eastAsia="Arial"/>
          <w:sz w:val="22"/>
          <w:szCs w:val="22"/>
          <w:spacing w:val="24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2"/>
          <w:szCs w:val="22"/>
          <w:spacing w:val="3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file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linearRegCostFunction.m</w:t>
      </w:r>
      <w:r>
        <w:rPr>
          <w:rFonts w:ascii="Arial" w:hAnsi="Arial" w:cs="Arial" w:eastAsia="Arial"/>
          <w:sz w:val="22"/>
          <w:szCs w:val="22"/>
          <w:spacing w:val="41"/>
          <w:w w:val="10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calculate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  <w:position w:val="0"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ossible,</w:t>
      </w:r>
      <w:r>
        <w:rPr>
          <w:rFonts w:ascii="Arial" w:hAnsi="Arial" w:cs="Arial" w:eastAsia="Arial"/>
          <w:sz w:val="22"/>
          <w:szCs w:val="22"/>
          <w:spacing w:val="33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ectorize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de</w:t>
      </w:r>
      <w:r>
        <w:rPr>
          <w:rFonts w:ascii="Arial" w:hAnsi="Arial" w:cs="Arial" w:eastAsia="Arial"/>
          <w:sz w:val="22"/>
          <w:szCs w:val="22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oid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writing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ops.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next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ex2.m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2"/>
          <w:szCs w:val="22"/>
          <w:spacing w:val="5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run</w:t>
      </w:r>
      <w:r>
        <w:rPr>
          <w:rFonts w:ascii="Arial" w:hAnsi="Arial" w:cs="Arial" w:eastAsia="Arial"/>
          <w:sz w:val="22"/>
          <w:szCs w:val="22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cost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ti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theta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itialized</w:t>
      </w:r>
      <w:r>
        <w:rPr>
          <w:rFonts w:ascii="Arial" w:hAnsi="Arial" w:cs="Arial" w:eastAsia="Arial"/>
          <w:sz w:val="22"/>
          <w:szCs w:val="22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  <w:position w:val="0"/>
        </w:rPr>
        <w:t>[1;1]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should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ex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ect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see</w:t>
      </w:r>
      <w:r>
        <w:rPr>
          <w:rFonts w:ascii="Arial" w:hAnsi="Arial" w:cs="Arial" w:eastAsia="Arial"/>
          <w:sz w:val="22"/>
          <w:szCs w:val="22"/>
          <w:spacing w:val="40"/>
          <w:w w:val="7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output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303.993.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420" w:bottom="280" w:left="1320" w:right="13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0" w:after="0" w:line="137" w:lineRule="exact"/>
        <w:ind w:left="1984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173.880295pt;margin-top:5.677874pt;width:275.998148pt;height:218.189258pt;mso-position-horizontal-relative:page;mso-position-vertical-relative:paragraph;z-index:-2225" coordorigin="3478,114" coordsize="5520,4364">
            <v:group style="position:absolute;left:3481;top:4474;width:5514;height:2" coordorigin="3481,4474" coordsize="5514,2">
              <v:shape style="position:absolute;left:3481;top:4474;width:5514;height:2" coordorigin="3481,4474" coordsize="5514,0" path="m3481,4474l8994,4474e" filled="f" stroked="t" strokeweight=".318191pt" strokecolor="#000000">
                <v:path arrowok="t"/>
              </v:shape>
            </v:group>
            <v:group style="position:absolute;left:3481;top:117;width:5514;height:2" coordorigin="3481,117" coordsize="5514,2">
              <v:shape style="position:absolute;left:3481;top:117;width:5514;height:2" coordorigin="3481,117" coordsize="5514,0" path="m3481,117l8994,117e" filled="f" stroked="t" strokeweight=".318191pt" strokecolor="#000000">
                <v:path arrowok="t"/>
              </v:shape>
            </v:group>
            <v:group style="position:absolute;left:3481;top:117;width:2;height:4357" coordorigin="3481,117" coordsize="2,4357">
              <v:shape style="position:absolute;left:3481;top:117;width:2;height:4357" coordorigin="3481,117" coordsize="0,4357" path="m3481,117l3481,4474e" filled="f" stroked="t" strokeweight=".318196pt" strokecolor="#000000">
                <v:path arrowok="t"/>
              </v:shape>
            </v:group>
            <v:group style="position:absolute;left:8994;top:117;width:2;height:4357" coordorigin="8994,117" coordsize="2,4357">
              <v:shape style="position:absolute;left:8994;top:117;width:2;height:4357" coordorigin="8994,117" coordsize="0,4357" path="m8994,117l8994,4474e" filled="f" stroked="t" strokeweight=".318194pt" strokecolor="#000000">
                <v:path arrowok="t"/>
              </v:shape>
            </v:group>
            <v:group style="position:absolute;left:4093;top:4418;width:2;height:57" coordorigin="4093,4418" coordsize="2,57">
              <v:shape style="position:absolute;left:4093;top:4418;width:2;height:57" coordorigin="4093,4418" coordsize="0,57" path="m4093,4474l4093,4418e" filled="f" stroked="t" strokeweight=".318191pt" strokecolor="#000000">
                <v:path arrowok="t"/>
              </v:shape>
            </v:group>
            <v:group style="position:absolute;left:4093;top:117;width:2;height:55" coordorigin="4093,117" coordsize="2,55">
              <v:shape style="position:absolute;left:4093;top:117;width:2;height:55" coordorigin="4093,117" coordsize="0,55" path="m4093,117l4093,172e" filled="f" stroked="t" strokeweight=".318191pt" strokecolor="#000000">
                <v:path arrowok="t"/>
              </v:shape>
            </v:group>
            <v:group style="position:absolute;left:4706;top:4418;width:2;height:57" coordorigin="4706,4418" coordsize="2,57">
              <v:shape style="position:absolute;left:4706;top:4418;width:2;height:57" coordorigin="4706,4418" coordsize="0,57" path="m4706,4474l4706,4418e" filled="f" stroked="t" strokeweight=".318191pt" strokecolor="#000000">
                <v:path arrowok="t"/>
              </v:shape>
            </v:group>
            <v:group style="position:absolute;left:4706;top:117;width:2;height:55" coordorigin="4706,117" coordsize="2,55">
              <v:shape style="position:absolute;left:4706;top:117;width:2;height:55" coordorigin="4706,117" coordsize="0,55" path="m4706,117l4706,172e" filled="f" stroked="t" strokeweight=".318191pt" strokecolor="#000000">
                <v:path arrowok="t"/>
              </v:shape>
            </v:group>
            <v:group style="position:absolute;left:5318;top:4418;width:2;height:57" coordorigin="5318,4418" coordsize="2,57">
              <v:shape style="position:absolute;left:5318;top:4418;width:2;height:57" coordorigin="5318,4418" coordsize="0,57" path="m5318,4474l5318,4418e" filled="f" stroked="t" strokeweight=".318191pt" strokecolor="#000000">
                <v:path arrowok="t"/>
              </v:shape>
            </v:group>
            <v:group style="position:absolute;left:5318;top:117;width:2;height:55" coordorigin="5318,117" coordsize="2,55">
              <v:shape style="position:absolute;left:5318;top:117;width:2;height:55" coordorigin="5318,117" coordsize="0,55" path="m5318,117l5318,172e" filled="f" stroked="t" strokeweight=".318191pt" strokecolor="#000000">
                <v:path arrowok="t"/>
              </v:shape>
            </v:group>
            <v:group style="position:absolute;left:5931;top:4418;width:2;height:57" coordorigin="5931,4418" coordsize="2,57">
              <v:shape style="position:absolute;left:5931;top:4418;width:2;height:57" coordorigin="5931,4418" coordsize="0,57" path="m5931,4474l5931,4418e" filled="f" stroked="t" strokeweight=".318191pt" strokecolor="#000000">
                <v:path arrowok="t"/>
              </v:shape>
            </v:group>
            <v:group style="position:absolute;left:5931;top:117;width:2;height:55" coordorigin="5931,117" coordsize="2,55">
              <v:shape style="position:absolute;left:5931;top:117;width:2;height:55" coordorigin="5931,117" coordsize="0,55" path="m5931,117l5931,172e" filled="f" stroked="t" strokeweight=".318191pt" strokecolor="#000000">
                <v:path arrowok="t"/>
              </v:shape>
            </v:group>
            <v:group style="position:absolute;left:6543;top:4418;width:2;height:57" coordorigin="6543,4418" coordsize="2,57">
              <v:shape style="position:absolute;left:6543;top:4418;width:2;height:57" coordorigin="6543,4418" coordsize="0,57" path="m6543,4474l6543,4418e" filled="f" stroked="t" strokeweight=".318191pt" strokecolor="#000000">
                <v:path arrowok="t"/>
              </v:shape>
            </v:group>
            <v:group style="position:absolute;left:6543;top:117;width:2;height:55" coordorigin="6543,117" coordsize="2,55">
              <v:shape style="position:absolute;left:6543;top:117;width:2;height:55" coordorigin="6543,117" coordsize="0,55" path="m6543,117l6543,172e" filled="f" stroked="t" strokeweight=".318191pt" strokecolor="#000000">
                <v:path arrowok="t"/>
              </v:shape>
            </v:group>
            <v:group style="position:absolute;left:7156;top:4418;width:2;height:57" coordorigin="7156,4418" coordsize="2,57">
              <v:shape style="position:absolute;left:7156;top:4418;width:2;height:57" coordorigin="7156,4418" coordsize="0,57" path="m7156,4474l7156,4418e" filled="f" stroked="t" strokeweight=".318191pt" strokecolor="#000000">
                <v:path arrowok="t"/>
              </v:shape>
            </v:group>
            <v:group style="position:absolute;left:7156;top:117;width:2;height:55" coordorigin="7156,117" coordsize="2,55">
              <v:shape style="position:absolute;left:7156;top:117;width:2;height:55" coordorigin="7156,117" coordsize="0,55" path="m7156,117l7156,172e" filled="f" stroked="t" strokeweight=".318191pt" strokecolor="#000000">
                <v:path arrowok="t"/>
              </v:shape>
            </v:group>
            <v:group style="position:absolute;left:7768;top:4418;width:2;height:57" coordorigin="7768,4418" coordsize="2,57">
              <v:shape style="position:absolute;left:7768;top:4418;width:2;height:57" coordorigin="7768,4418" coordsize="0,57" path="m7768,4474l7768,4418e" filled="f" stroked="t" strokeweight=".318191pt" strokecolor="#000000">
                <v:path arrowok="t"/>
              </v:shape>
            </v:group>
            <v:group style="position:absolute;left:7768;top:117;width:2;height:55" coordorigin="7768,117" coordsize="2,55">
              <v:shape style="position:absolute;left:7768;top:117;width:2;height:55" coordorigin="7768,117" coordsize="0,55" path="m7768,117l7768,172e" filled="f" stroked="t" strokeweight=".318191pt" strokecolor="#000000">
                <v:path arrowok="t"/>
              </v:shape>
            </v:group>
            <v:group style="position:absolute;left:8380;top:4418;width:2;height:57" coordorigin="8380,4418" coordsize="2,57">
              <v:shape style="position:absolute;left:8380;top:4418;width:2;height:57" coordorigin="8380,4418" coordsize="0,57" path="m8380,4474l8380,4418e" filled="f" stroked="t" strokeweight=".318191pt" strokecolor="#000000">
                <v:path arrowok="t"/>
              </v:shape>
            </v:group>
            <v:group style="position:absolute;left:8380;top:117;width:2;height:55" coordorigin="8380,117" coordsize="2,55">
              <v:shape style="position:absolute;left:8380;top:117;width:2;height:55" coordorigin="8380,117" coordsize="0,55" path="m8380,117l8380,172e" filled="f" stroked="t" strokeweight=".318191pt" strokecolor="#000000">
                <v:path arrowok="t"/>
              </v:shape>
            </v:group>
            <v:group style="position:absolute;left:3481;top:3929;width:55;height:2" coordorigin="3481,3929" coordsize="55,2">
              <v:shape style="position:absolute;left:3481;top:3929;width:55;height:2" coordorigin="3481,3929" coordsize="55,0" path="m3481,3929l3536,3929e" filled="f" stroked="t" strokeweight=".318191pt" strokecolor="#000000">
                <v:path arrowok="t"/>
              </v:shape>
            </v:group>
            <v:group style="position:absolute;left:8938;top:3929;width:57;height:2" coordorigin="8938,3929" coordsize="57,2">
              <v:shape style="position:absolute;left:8938;top:3929;width:57;height:2" coordorigin="8938,3929" coordsize="57,0" path="m8994,3929l8938,3929e" filled="f" stroked="t" strokeweight=".318191pt" strokecolor="#000000">
                <v:path arrowok="t"/>
              </v:shape>
            </v:group>
            <v:group style="position:absolute;left:3481;top:3384;width:55;height:2" coordorigin="3481,3384" coordsize="55,2">
              <v:shape style="position:absolute;left:3481;top:3384;width:55;height:2" coordorigin="3481,3384" coordsize="55,0" path="m3481,3384l3536,3384e" filled="f" stroked="t" strokeweight=".318191pt" strokecolor="#000000">
                <v:path arrowok="t"/>
              </v:shape>
            </v:group>
            <v:group style="position:absolute;left:8938;top:3384;width:57;height:2" coordorigin="8938,3384" coordsize="57,2">
              <v:shape style="position:absolute;left:8938;top:3384;width:57;height:2" coordorigin="8938,3384" coordsize="57,0" path="m8994,3384l8938,3384e" filled="f" stroked="t" strokeweight=".318191pt" strokecolor="#000000">
                <v:path arrowok="t"/>
              </v:shape>
            </v:group>
            <v:group style="position:absolute;left:3481;top:2840;width:55;height:2" coordorigin="3481,2840" coordsize="55,2">
              <v:shape style="position:absolute;left:3481;top:2840;width:55;height:2" coordorigin="3481,2840" coordsize="55,0" path="m3481,2840l3536,2840e" filled="f" stroked="t" strokeweight=".318191pt" strokecolor="#000000">
                <v:path arrowok="t"/>
              </v:shape>
            </v:group>
            <v:group style="position:absolute;left:8938;top:2840;width:57;height:2" coordorigin="8938,2840" coordsize="57,2">
              <v:shape style="position:absolute;left:8938;top:2840;width:57;height:2" coordorigin="8938,2840" coordsize="57,0" path="m8994,2840l8938,2840e" filled="f" stroked="t" strokeweight=".318191pt" strokecolor="#000000">
                <v:path arrowok="t"/>
              </v:shape>
            </v:group>
            <v:group style="position:absolute;left:3481;top:2295;width:55;height:2" coordorigin="3481,2295" coordsize="55,2">
              <v:shape style="position:absolute;left:3481;top:2295;width:55;height:2" coordorigin="3481,2295" coordsize="55,0" path="m3481,2295l3536,2295e" filled="f" stroked="t" strokeweight=".318191pt" strokecolor="#000000">
                <v:path arrowok="t"/>
              </v:shape>
            </v:group>
            <v:group style="position:absolute;left:8938;top:2295;width:57;height:2" coordorigin="8938,2295" coordsize="57,2">
              <v:shape style="position:absolute;left:8938;top:2295;width:57;height:2" coordorigin="8938,2295" coordsize="57,0" path="m8994,2295l8938,2295e" filled="f" stroked="t" strokeweight=".318191pt" strokecolor="#000000">
                <v:path arrowok="t"/>
              </v:shape>
            </v:group>
            <v:group style="position:absolute;left:3481;top:1749;width:55;height:2" coordorigin="3481,1749" coordsize="55,2">
              <v:shape style="position:absolute;left:3481;top:1749;width:55;height:2" coordorigin="3481,1749" coordsize="55,0" path="m3481,1749l3536,1749e" filled="f" stroked="t" strokeweight=".318191pt" strokecolor="#000000">
                <v:path arrowok="t"/>
              </v:shape>
            </v:group>
            <v:group style="position:absolute;left:8938;top:1749;width:57;height:2" coordorigin="8938,1749" coordsize="57,2">
              <v:shape style="position:absolute;left:8938;top:1749;width:57;height:2" coordorigin="8938,1749" coordsize="57,0" path="m8994,1749l8938,1749e" filled="f" stroked="t" strokeweight=".318191pt" strokecolor="#000000">
                <v:path arrowok="t"/>
              </v:shape>
            </v:group>
            <v:group style="position:absolute;left:3481;top:1206;width:55;height:2" coordorigin="3481,1206" coordsize="55,2">
              <v:shape style="position:absolute;left:3481;top:1206;width:55;height:2" coordorigin="3481,1206" coordsize="55,0" path="m3481,1206l3536,1206e" filled="f" stroked="t" strokeweight=".318191pt" strokecolor="#000000">
                <v:path arrowok="t"/>
              </v:shape>
            </v:group>
            <v:group style="position:absolute;left:8938;top:1206;width:57;height:2" coordorigin="8938,1206" coordsize="57,2">
              <v:shape style="position:absolute;left:8938;top:1206;width:57;height:2" coordorigin="8938,1206" coordsize="57,0" path="m8994,1206l8938,1206e" filled="f" stroked="t" strokeweight=".318191pt" strokecolor="#000000">
                <v:path arrowok="t"/>
              </v:shape>
            </v:group>
            <v:group style="position:absolute;left:3481;top:660;width:55;height:2" coordorigin="3481,660" coordsize="55,2">
              <v:shape style="position:absolute;left:3481;top:660;width:55;height:2" coordorigin="3481,660" coordsize="55,0" path="m3481,660l3536,660e" filled="f" stroked="t" strokeweight=".318191pt" strokecolor="#000000">
                <v:path arrowok="t"/>
              </v:shape>
            </v:group>
            <v:group style="position:absolute;left:8938;top:660;width:57;height:2" coordorigin="8938,660" coordsize="57,2">
              <v:shape style="position:absolute;left:8938;top:660;width:57;height:2" coordorigin="8938,660" coordsize="57,0" path="m8994,660l8938,660e" filled="f" stroked="t" strokeweight=".318191pt" strokecolor="#000000">
                <v:path arrowok="t"/>
              </v:shape>
            </v:group>
            <v:group style="position:absolute;left:5523;top:4196;width:89;height:89" coordorigin="5523,4196" coordsize="89,89">
              <v:shape style="position:absolute;left:5523;top:4196;width:89;height:89" coordorigin="5523,4196" coordsize="89,89" path="m5523,4196l5611,4285e" filled="f" stroked="t" strokeweight=".95457pt" strokecolor="#FF0000">
                <v:path arrowok="t"/>
              </v:shape>
            </v:group>
            <v:group style="position:absolute;left:5523;top:4196;width:89;height:89" coordorigin="5523,4196" coordsize="89,89">
              <v:shape style="position:absolute;left:5523;top:4196;width:89;height:89" coordorigin="5523,4196" coordsize="89,89" path="m5611,4196l5523,4285e" filled="f" stroked="t" strokeweight=".95457pt" strokecolor="#FF0000">
                <v:path arrowok="t"/>
              </v:shape>
            </v:group>
            <v:group style="position:absolute;left:4713;top:4302;width:89;height:89" coordorigin="4713,4302" coordsize="89,89">
              <v:shape style="position:absolute;left:4713;top:4302;width:89;height:89" coordorigin="4713,4302" coordsize="89,89" path="m4713,4302l4802,4390e" filled="f" stroked="t" strokeweight=".95457pt" strokecolor="#FF0000">
                <v:path arrowok="t"/>
              </v:shape>
            </v:group>
            <v:group style="position:absolute;left:4713;top:4302;width:89;height:89" coordorigin="4713,4302" coordsize="89,89">
              <v:shape style="position:absolute;left:4713;top:4302;width:89;height:89" coordorigin="4713,4302" coordsize="89,89" path="m4802,4302l4713,4390e" filled="f" stroked="t" strokeweight=".95457pt" strokecolor="#FF0000">
                <v:path arrowok="t"/>
              </v:shape>
            </v:group>
            <v:group style="position:absolute;left:8716;top:686;width:89;height:89" coordorigin="8716,686" coordsize="89,89">
              <v:shape style="position:absolute;left:8716;top:686;width:89;height:89" coordorigin="8716,686" coordsize="89,89" path="m8716,686l8805,775e" filled="f" stroked="t" strokeweight=".95457pt" strokecolor="#FF0000">
                <v:path arrowok="t"/>
              </v:shape>
            </v:group>
            <v:group style="position:absolute;left:8716;top:686;width:89;height:89" coordorigin="8716,686" coordsize="89,89">
              <v:shape style="position:absolute;left:8716;top:686;width:89;height:89" coordorigin="8716,686" coordsize="89,89" path="m8805,686l8716,775e" filled="f" stroked="t" strokeweight=".95457pt" strokecolor="#FF0000">
                <v:path arrowok="t"/>
              </v:shape>
            </v:group>
            <v:group style="position:absolute;left:8796;top:416;width:89;height:89" coordorigin="8796,416" coordsize="89,89">
              <v:shape style="position:absolute;left:8796;top:416;width:89;height:89" coordorigin="8796,416" coordsize="89,89" path="m8796,416l8884,505e" filled="f" stroked="t" strokeweight=".95457pt" strokecolor="#FF0000">
                <v:path arrowok="t"/>
              </v:shape>
            </v:group>
            <v:group style="position:absolute;left:8796;top:416;width:89;height:89" coordorigin="8796,416" coordsize="89,89">
              <v:shape style="position:absolute;left:8796;top:416;width:89;height:89" coordorigin="8796,416" coordsize="89,89" path="m8884,416l8796,505e" filled="f" stroked="t" strokeweight=".95457pt" strokecolor="#FF0000">
                <v:path arrowok="t"/>
              </v:shape>
            </v:group>
            <v:group style="position:absolute;left:3554;top:4123;width:89;height:89" coordorigin="3554,4123" coordsize="89,89">
              <v:shape style="position:absolute;left:3554;top:4123;width:89;height:89" coordorigin="3554,4123" coordsize="89,89" path="m3554,4123l3643,4211e" filled="f" stroked="t" strokeweight=".95457pt" strokecolor="#FF0000">
                <v:path arrowok="t"/>
              </v:shape>
            </v:group>
            <v:group style="position:absolute;left:3554;top:4123;width:89;height:89" coordorigin="3554,4123" coordsize="89,89">
              <v:shape style="position:absolute;left:3554;top:4123;width:89;height:89" coordorigin="3554,4123" coordsize="89,89" path="m3643,4123l3554,4211e" filled="f" stroked="t" strokeweight=".95457pt" strokecolor="#FF0000">
                <v:path arrowok="t"/>
              </v:shape>
            </v:group>
            <v:group style="position:absolute;left:5950;top:4198;width:89;height:89" coordorigin="5950,4198" coordsize="89,89">
              <v:shape style="position:absolute;left:5950;top:4198;width:89;height:89" coordorigin="5950,4198" coordsize="89,89" path="m5950,4198l6039,4286e" filled="f" stroked="t" strokeweight=".95457pt" strokecolor="#FF0000">
                <v:path arrowok="t"/>
              </v:shape>
            </v:group>
            <v:group style="position:absolute;left:5950;top:4198;width:89;height:89" coordorigin="5950,4198" coordsize="89,89">
              <v:shape style="position:absolute;left:5950;top:4198;width:89;height:89" coordorigin="5950,4198" coordsize="89,89" path="m6039,4198l5950,4286e" filled="f" stroked="t" strokeweight=".95457pt" strokecolor="#FF0000">
                <v:path arrowok="t"/>
              </v:shape>
            </v:group>
            <v:group style="position:absolute;left:7437;top:2826;width:89;height:89" coordorigin="7437,2826" coordsize="89,89">
              <v:shape style="position:absolute;left:7437;top:2826;width:89;height:89" coordorigin="7437,2826" coordsize="89,89" path="m7437,2826l7525,2915e" filled="f" stroked="t" strokeweight=".95457pt" strokecolor="#FF0000">
                <v:path arrowok="t"/>
              </v:shape>
            </v:group>
            <v:group style="position:absolute;left:7437;top:2826;width:89;height:89" coordorigin="7437,2826" coordsize="89,89">
              <v:shape style="position:absolute;left:7437;top:2826;width:89;height:89" coordorigin="7437,2826" coordsize="89,89" path="m7525,2826l7437,2915e" filled="f" stroked="t" strokeweight=".95457pt" strokecolor="#FF0000">
                <v:path arrowok="t"/>
              </v:shape>
            </v:group>
            <v:group style="position:absolute;left:4373;top:4144;width:89;height:89" coordorigin="4373,4144" coordsize="89,89">
              <v:shape style="position:absolute;left:4373;top:4144;width:89;height:89" coordorigin="4373,4144" coordsize="89,89" path="m4373,4144l4461,4233e" filled="f" stroked="t" strokeweight=".95457pt" strokecolor="#FF0000">
                <v:path arrowok="t"/>
              </v:shape>
            </v:group>
            <v:group style="position:absolute;left:4373;top:4144;width:89;height:89" coordorigin="4373,4144" coordsize="89,89">
              <v:shape style="position:absolute;left:4373;top:4144;width:89;height:89" coordorigin="4373,4144" coordsize="89,89" path="m4461,4144l4373,4233e" filled="f" stroked="t" strokeweight=".95457pt" strokecolor="#FF0000">
                <v:path arrowok="t"/>
              </v:shape>
            </v:group>
            <v:group style="position:absolute;left:6584;top:4022;width:89;height:89" coordorigin="6584,4022" coordsize="89,89">
              <v:shape style="position:absolute;left:6584;top:4022;width:89;height:89" coordorigin="6584,4022" coordsize="89,89" path="m6584,4022l6673,4111e" filled="f" stroked="t" strokeweight=".95457pt" strokecolor="#FF0000">
                <v:path arrowok="t"/>
              </v:shape>
            </v:group>
            <v:group style="position:absolute;left:6584;top:4022;width:89;height:89" coordorigin="6584,4022" coordsize="89,89">
              <v:shape style="position:absolute;left:6584;top:4022;width:89;height:89" coordorigin="6584,4022" coordsize="89,89" path="m6673,4022l6584,4111e" filled="f" stroked="t" strokeweight=".95457pt" strokecolor="#FF0000">
                <v:path arrowok="t"/>
              </v:shape>
            </v:group>
            <v:group style="position:absolute;left:3780;top:4022;width:89;height:89" coordorigin="3780,4022" coordsize="89,89">
              <v:shape style="position:absolute;left:3780;top:4022;width:89;height:89" coordorigin="3780,4022" coordsize="89,89" path="m3780,4022l3869,4111e" filled="f" stroked="t" strokeweight=".95457pt" strokecolor="#FF0000">
                <v:path arrowok="t"/>
              </v:shape>
            </v:group>
            <v:group style="position:absolute;left:3780;top:4022;width:89;height:89" coordorigin="3780,4022" coordsize="89,89">
              <v:shape style="position:absolute;left:3780;top:4022;width:89;height:89" coordorigin="3780,4022" coordsize="89,89" path="m3869,4022l3780,4111e" filled="f" stroked="t" strokeweight=".95457pt" strokecolor="#FF0000">
                <v:path arrowok="t"/>
              </v:shape>
            </v:group>
            <v:group style="position:absolute;left:6928;top:3597;width:89;height:89" coordorigin="6928,3597" coordsize="89,89">
              <v:shape style="position:absolute;left:6928;top:3597;width:89;height:89" coordorigin="6928,3597" coordsize="89,89" path="m6928,3597l7017,3686e" filled="f" stroked="t" strokeweight=".95457pt" strokecolor="#FF0000">
                <v:path arrowok="t"/>
              </v:shape>
            </v:group>
            <v:group style="position:absolute;left:6928;top:3597;width:89;height:89" coordorigin="6928,3597" coordsize="89,89">
              <v:shape style="position:absolute;left:6928;top:3597;width:89;height:89" coordorigin="6928,3597" coordsize="89,89" path="m7017,3597l6928,3686e" filled="f" stroked="t" strokeweight=".95457pt" strokecolor="#FF0000">
                <v:path arrowok="t"/>
              </v:shape>
            </v:group>
            <v:group style="position:absolute;left:7893;top:1951;width:89;height:89" coordorigin="7893,1951" coordsize="89,89">
              <v:shape style="position:absolute;left:7893;top:1951;width:89;height:89" coordorigin="7893,1951" coordsize="89,89" path="m7893,1951l7982,2040e" filled="f" stroked="t" strokeweight=".95457pt" strokecolor="#FF0000">
                <v:path arrowok="t"/>
              </v:shape>
            </v:group>
            <v:group style="position:absolute;left:7893;top:1951;width:89;height:89" coordorigin="7893,1951" coordsize="89,89">
              <v:shape style="position:absolute;left:7893;top:1951;width:89;height:89" coordorigin="7893,1951" coordsize="89,89" path="m7982,1951l7893,2040e" filled="f" stroked="t" strokeweight=".95457pt" strokecolor="#FF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40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0" w:after="0" w:line="137" w:lineRule="exact"/>
        <w:ind w:left="1984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35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0" w:after="0" w:line="137" w:lineRule="exact"/>
        <w:ind w:left="1984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30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0" w:after="0" w:line="137" w:lineRule="exact"/>
        <w:ind w:left="1984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4.671661pt;margin-top:-13.108939pt;width:8.3638pt;height:92.187778pt;mso-position-horizontal-relative:page;mso-position-vertical-relative:paragraph;z-index:-2219" type="#_x0000_t202" filled="f" stroked="f">
            <v:textbox style="layout-flow:vertical;mso-layout-flow-alt:bottom-to-top" inset="0,0,0,0">
              <w:txbxContent>
                <w:p>
                  <w:pPr>
                    <w:spacing w:before="10" w:after="0" w:line="240" w:lineRule="auto"/>
                    <w:ind w:left="20" w:right="-2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Pr/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</w:rPr>
                    <w:t>Water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21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</w:rPr>
                    <w:t>flowing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24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</w:rPr>
                    <w:t>out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1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</w:rPr>
                    <w:t>of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</w:rPr>
                    <w:t>the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1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</w:rPr>
                    <w:t>dam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16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6"/>
                    </w:rPr>
                    <w:t>(y)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25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0" w:after="0" w:line="137" w:lineRule="exact"/>
        <w:ind w:left="1984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20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0" w:after="0" w:line="137" w:lineRule="exact"/>
        <w:ind w:left="1984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15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0" w:after="0" w:line="137" w:lineRule="exact"/>
        <w:ind w:left="1984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10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0" w:after="0" w:line="137" w:lineRule="exact"/>
        <w:ind w:left="2054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5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0" w:after="0" w:line="128" w:lineRule="exact"/>
        <w:ind w:left="2054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  <w:position w:val="-1"/>
        </w:rPr>
        <w:t>0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119" w:lineRule="exact"/>
        <w:ind w:left="1988" w:right="1805"/>
        <w:jc w:val="center"/>
        <w:tabs>
          <w:tab w:pos="2600" w:val="left"/>
          <w:tab w:pos="3200" w:val="left"/>
          <w:tab w:pos="3820" w:val="left"/>
          <w:tab w:pos="4420" w:val="left"/>
          <w:tab w:pos="5140" w:val="left"/>
          <w:tab w:pos="5720" w:val="left"/>
          <w:tab w:pos="6340" w:val="left"/>
          <w:tab w:pos="6960" w:val="left"/>
          <w:tab w:pos="756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</w:rPr>
        <w:t>−50</w:t>
      </w:r>
      <w:r>
        <w:rPr>
          <w:rFonts w:ascii="Arial" w:hAnsi="Arial" w:cs="Arial" w:eastAsia="Arial"/>
          <w:sz w:val="12"/>
          <w:szCs w:val="12"/>
          <w:spacing w:val="-2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−40</w:t>
      </w:r>
      <w:r>
        <w:rPr>
          <w:rFonts w:ascii="Arial" w:hAnsi="Arial" w:cs="Arial" w:eastAsia="Arial"/>
          <w:sz w:val="12"/>
          <w:szCs w:val="12"/>
          <w:spacing w:val="-2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−30</w:t>
      </w:r>
      <w:r>
        <w:rPr>
          <w:rFonts w:ascii="Arial" w:hAnsi="Arial" w:cs="Arial" w:eastAsia="Arial"/>
          <w:sz w:val="12"/>
          <w:szCs w:val="12"/>
          <w:spacing w:val="-2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−20</w:t>
      </w:r>
      <w:r>
        <w:rPr>
          <w:rFonts w:ascii="Arial" w:hAnsi="Arial" w:cs="Arial" w:eastAsia="Arial"/>
          <w:sz w:val="12"/>
          <w:szCs w:val="12"/>
          <w:spacing w:val="-2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−10</w:t>
      </w:r>
      <w:r>
        <w:rPr>
          <w:rFonts w:ascii="Arial" w:hAnsi="Arial" w:cs="Arial" w:eastAsia="Arial"/>
          <w:sz w:val="12"/>
          <w:szCs w:val="12"/>
          <w:spacing w:val="-2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0</w:t>
      </w:r>
      <w:r>
        <w:rPr>
          <w:rFonts w:ascii="Arial" w:hAnsi="Arial" w:cs="Arial" w:eastAsia="Arial"/>
          <w:sz w:val="12"/>
          <w:szCs w:val="12"/>
          <w:spacing w:val="-29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10</w:t>
      </w:r>
      <w:r>
        <w:rPr>
          <w:rFonts w:ascii="Arial" w:hAnsi="Arial" w:cs="Arial" w:eastAsia="Arial"/>
          <w:sz w:val="12"/>
          <w:szCs w:val="12"/>
          <w:spacing w:val="-25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20</w:t>
      </w:r>
      <w:r>
        <w:rPr>
          <w:rFonts w:ascii="Arial" w:hAnsi="Arial" w:cs="Arial" w:eastAsia="Arial"/>
          <w:sz w:val="12"/>
          <w:szCs w:val="12"/>
          <w:spacing w:val="-25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30</w:t>
      </w:r>
      <w:r>
        <w:rPr>
          <w:rFonts w:ascii="Arial" w:hAnsi="Arial" w:cs="Arial" w:eastAsia="Arial"/>
          <w:sz w:val="12"/>
          <w:szCs w:val="12"/>
          <w:spacing w:val="-25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40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4" w:after="0" w:line="137" w:lineRule="exact"/>
        <w:ind w:left="4187" w:right="3926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</w:rPr>
        <w:t>Change</w:t>
      </w:r>
      <w:r>
        <w:rPr>
          <w:rFonts w:ascii="Arial" w:hAnsi="Arial" w:cs="Arial" w:eastAsia="Arial"/>
          <w:sz w:val="12"/>
          <w:szCs w:val="12"/>
          <w:spacing w:val="27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in</w:t>
      </w:r>
      <w:r>
        <w:rPr>
          <w:rFonts w:ascii="Arial" w:hAnsi="Arial" w:cs="Arial" w:eastAsia="Arial"/>
          <w:sz w:val="12"/>
          <w:szCs w:val="12"/>
          <w:spacing w:val="8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water</w:t>
      </w:r>
      <w:r>
        <w:rPr>
          <w:rFonts w:ascii="Arial" w:hAnsi="Arial" w:cs="Arial" w:eastAsia="Arial"/>
          <w:sz w:val="12"/>
          <w:szCs w:val="12"/>
          <w:spacing w:val="2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level</w:t>
      </w:r>
      <w:r>
        <w:rPr>
          <w:rFonts w:ascii="Arial" w:hAnsi="Arial" w:cs="Arial" w:eastAsia="Arial"/>
          <w:sz w:val="12"/>
          <w:szCs w:val="12"/>
          <w:spacing w:val="17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(x)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7" w:after="0" w:line="240" w:lineRule="auto"/>
        <w:ind w:left="3437" w:right="3418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Gradie</w:t>
      </w:r>
      <w:r>
        <w:rPr>
          <w:rFonts w:ascii="Arial" w:hAnsi="Arial" w:cs="Arial" w:eastAsia="Arial"/>
          <w:sz w:val="22"/>
          <w:szCs w:val="22"/>
          <w:spacing w:val="-6"/>
          <w:w w:val="108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Regularized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linear</w:t>
      </w:r>
      <w:r>
        <w:rPr>
          <w:rFonts w:ascii="Arial" w:hAnsi="Arial" w:cs="Arial" w:eastAsia="Arial"/>
          <w:sz w:val="22"/>
          <w:szCs w:val="22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regression</w:t>
      </w:r>
      <w:r>
        <w:rPr>
          <w:rFonts w:ascii="Arial" w:hAnsi="Arial" w:cs="Arial" w:eastAsia="Arial"/>
          <w:sz w:val="22"/>
          <w:szCs w:val="22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cost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fu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nct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ion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(5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ts)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0" w:right="6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6"/>
        </w:rPr>
        <w:t>Corres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ondingl</w:t>
      </w:r>
      <w:r>
        <w:rPr>
          <w:rFonts w:ascii="Arial" w:hAnsi="Arial" w:cs="Arial" w:eastAsia="Arial"/>
          <w:sz w:val="22"/>
          <w:szCs w:val="22"/>
          <w:spacing w:val="-16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partial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deri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ati</w:t>
      </w:r>
      <w:r>
        <w:rPr>
          <w:rFonts w:ascii="Arial" w:hAnsi="Arial" w:cs="Arial" w:eastAsia="Arial"/>
          <w:sz w:val="22"/>
          <w:szCs w:val="22"/>
          <w:spacing w:val="-6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regul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ariz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2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near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ssions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defined</w:t>
      </w:r>
      <w:r>
        <w:rPr>
          <w:rFonts w:ascii="Arial" w:hAnsi="Arial" w:cs="Arial" w:eastAsia="Arial"/>
          <w:sz w:val="22"/>
          <w:szCs w:val="22"/>
          <w:spacing w:val="16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Mar w:header="271598592" w:footer="268593672" w:top="1700" w:bottom="280" w:left="1320" w:right="1320"/>
          <w:headerReference w:type="odd" r:id="rId10"/>
          <w:pgSz w:w="12240" w:h="15840"/>
        </w:sectPr>
      </w:pPr>
      <w:rPr/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2" w:lineRule="exact"/>
        <w:ind w:right="373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2"/>
          <w:w w:val="100"/>
          <w:i/>
          <w:position w:val="-3"/>
        </w:rPr>
        <w:t>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J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3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85"/>
          <w:i/>
          <w:position w:val="-3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18" w:lineRule="exact"/>
        <w:ind w:right="-20"/>
        <w:jc w:val="righ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66.376999pt;margin-top:3.888392pt;width:27.405pt;height:.1pt;mso-position-horizontal-relative:page;mso-position-vertical-relative:paragraph;z-index:-2224" coordorigin="3328,78" coordsize="548,2">
            <v:shape style="position:absolute;left:3328;top:78;width:548;height:2" coordorigin="3328,78" coordsize="548,0" path="m3328,78l3876,7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4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50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6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-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5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39" w:lineRule="exact"/>
        <w:ind w:left="49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224.584pt;margin-top:4.943266pt;width:9.578pt;height:.1pt;mso-position-horizontal-relative:page;mso-position-vertical-relative:paragraph;z-index:-2223" coordorigin="4492,99" coordsize="192,2">
            <v:shape style="position:absolute;left:4492;top:99;width:192;height:2" coordorigin="4492,99" coordsize="192,0" path="m4492,99l4683,9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w w:val="115"/>
          <w:position w:val="-4"/>
        </w:rPr>
        <w:t>(</w:t>
      </w:r>
      <w:r>
        <w:rPr>
          <w:rFonts w:ascii="Arial" w:hAnsi="Arial" w:cs="Arial" w:eastAsia="Arial"/>
          <w:sz w:val="22"/>
          <w:szCs w:val="22"/>
          <w:w w:val="102"/>
          <w:i/>
          <w:position w:val="-4"/>
        </w:rPr>
        <w:t>h</w:t>
      </w:r>
      <w:r>
        <w:rPr>
          <w:rFonts w:ascii="Arial" w:hAnsi="Arial" w:cs="Arial" w:eastAsia="Arial"/>
          <w:sz w:val="16"/>
          <w:szCs w:val="16"/>
          <w:w w:val="90"/>
          <w:i/>
          <w:position w:val="-8"/>
        </w:rPr>
        <w:t>θ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-4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5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5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23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4"/>
        </w:rPr>
        <w:t>)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-4"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7"/>
          <w:i/>
          <w:position w:val="-4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5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5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23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4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-4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7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5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5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5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20" w:right="1320"/>
          <w:cols w:num="2" w:equalWidth="0">
            <w:col w:w="2949" w:space="264"/>
            <w:col w:w="6387"/>
          </w:cols>
        </w:sectPr>
      </w:pPr>
      <w:rPr/>
    </w:p>
    <w:p>
      <w:pPr>
        <w:spacing w:before="0" w:after="0" w:line="228" w:lineRule="exact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12"/>
          <w:w w:val="106"/>
          <w:i/>
          <w:position w:val="2"/>
        </w:rPr>
        <w:t>∂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2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1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91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7"/>
        </w:rPr>
        <w:t>m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  <w:position w:val="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18"/>
          <w:position w:val="-2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20" w:right="1320"/>
          <w:cols w:num="2" w:equalWidth="0">
            <w:col w:w="2435" w:space="737"/>
            <w:col w:w="6428"/>
          </w:cols>
        </w:sectPr>
      </w:pPr>
      <w:rPr/>
    </w:p>
    <w:p>
      <w:pPr>
        <w:spacing w:before="65" w:after="0" w:line="222" w:lineRule="exact"/>
        <w:ind w:right="373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2"/>
          <w:w w:val="100"/>
          <w:i/>
          <w:position w:val="-3"/>
        </w:rPr>
        <w:t>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J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3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85"/>
          <w:i/>
          <w:position w:val="-3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18" w:lineRule="exact"/>
        <w:ind w:right="-20"/>
        <w:jc w:val="righ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66.376999pt;margin-top:3.888386pt;width:27.405pt;height:.1pt;mso-position-horizontal-relative:page;mso-position-vertical-relative:paragraph;z-index:-2222" coordorigin="3328,78" coordsize="548,2">
            <v:shape style="position:absolute;left:3328;top:78;width:548;height:2" coordorigin="3328,78" coordsize="548,0" path="m3328,78l3876,7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4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5" w:after="0" w:line="250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6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-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5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39" w:lineRule="exact"/>
        <w:ind w:left="498" w:right="-90"/>
        <w:jc w:val="left"/>
        <w:tabs>
          <w:tab w:pos="258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32.470993pt;margin-top:4.943260pt;width:9.578pt;height:.1pt;mso-position-horizontal-relative:page;mso-position-vertical-relative:paragraph;z-index:-2221" coordorigin="4649,99" coordsize="192,2">
            <v:shape style="position:absolute;left:4649;top:99;width:192;height:2" coordorigin="4649,99" coordsize="192,0" path="m4649,99l4841,9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w w:val="115"/>
          <w:position w:val="-4"/>
        </w:rPr>
        <w:t>(</w:t>
      </w:r>
      <w:r>
        <w:rPr>
          <w:rFonts w:ascii="Arial" w:hAnsi="Arial" w:cs="Arial" w:eastAsia="Arial"/>
          <w:sz w:val="22"/>
          <w:szCs w:val="22"/>
          <w:w w:val="102"/>
          <w:i/>
          <w:position w:val="-4"/>
        </w:rPr>
        <w:t>h</w:t>
      </w:r>
      <w:r>
        <w:rPr>
          <w:rFonts w:ascii="Arial" w:hAnsi="Arial" w:cs="Arial" w:eastAsia="Arial"/>
          <w:sz w:val="16"/>
          <w:szCs w:val="16"/>
          <w:w w:val="90"/>
          <w:i/>
          <w:position w:val="-8"/>
        </w:rPr>
        <w:t>θ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-4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5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5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23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4"/>
        </w:rPr>
        <w:t>)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-4"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7"/>
          <w:i/>
          <w:position w:val="-4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5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5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23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4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-4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7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1"/>
          <w:position w:val="5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31"/>
          <w:i/>
          <w:position w:val="5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31"/>
          <w:position w:val="5"/>
        </w:rPr>
        <w:t>)</w:t>
      </w:r>
      <w:r>
        <w:rPr>
          <w:rFonts w:ascii="Arial" w:hAnsi="Arial" w:cs="Arial" w:eastAsia="Arial"/>
          <w:sz w:val="16"/>
          <w:szCs w:val="16"/>
          <w:spacing w:val="-56"/>
          <w:w w:val="131"/>
          <w:position w:val="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5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5"/>
        </w:rPr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4"/>
        </w:rPr>
        <w:t>+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5" w:after="0" w:line="222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17"/>
          <w:i/>
          <w:position w:val="-3"/>
        </w:rPr>
        <w:t>λ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18" w:lineRule="exact"/>
        <w:ind w:left="183" w:right="-20"/>
        <w:jc w:val="left"/>
        <w:tabs>
          <w:tab w:pos="54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75.636993pt;margin-top:3.888386pt;width:9.578pt;height:.1pt;mso-position-horizontal-relative:page;mso-position-vertical-relative:paragraph;z-index:-2220" coordorigin="7513,78" coordsize="192,2">
            <v:shape style="position:absolute;left:7513;top:78;width:192;height:2" coordorigin="7513,78" coordsize="192,0" path="m7513,78l7704,7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w w:val="85"/>
          <w:i/>
          <w:position w:val="-4"/>
        </w:rPr>
        <w:t>θ</w:t>
      </w:r>
      <w:r>
        <w:rPr>
          <w:rFonts w:ascii="Arial" w:hAnsi="Arial" w:cs="Arial" w:eastAsia="Arial"/>
          <w:sz w:val="16"/>
          <w:szCs w:val="16"/>
          <w:w w:val="192"/>
          <w:i/>
          <w:position w:val="-7"/>
        </w:rPr>
        <w:t>j</w:t>
      </w:r>
      <w:r>
        <w:rPr>
          <w:rFonts w:ascii="Arial" w:hAnsi="Arial" w:cs="Arial" w:eastAsia="Arial"/>
          <w:sz w:val="16"/>
          <w:szCs w:val="16"/>
          <w:w w:val="100"/>
          <w:i/>
          <w:position w:val="-7"/>
        </w:rPr>
        <w:tab/>
      </w:r>
      <w:r>
        <w:rPr>
          <w:rFonts w:ascii="Arial" w:hAnsi="Arial" w:cs="Arial" w:eastAsia="Arial"/>
          <w:sz w:val="16"/>
          <w:szCs w:val="16"/>
          <w:w w:val="100"/>
          <w:i/>
          <w:position w:val="-7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4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0"/>
          <w:i/>
          <w:position w:val="-4"/>
        </w:rPr>
        <w:t>j</w:t>
      </w:r>
      <w:r>
        <w:rPr>
          <w:rFonts w:ascii="Arial" w:hAnsi="Arial" w:cs="Arial" w:eastAsia="Arial"/>
          <w:sz w:val="22"/>
          <w:szCs w:val="22"/>
          <w:spacing w:val="-13"/>
          <w:w w:val="16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0"/>
          <w:i/>
          <w:position w:val="-4"/>
        </w:rPr>
        <w:t>≥</w:t>
      </w:r>
      <w:r>
        <w:rPr>
          <w:rFonts w:ascii="Arial" w:hAnsi="Arial" w:cs="Arial" w:eastAsia="Arial"/>
          <w:sz w:val="22"/>
          <w:szCs w:val="22"/>
          <w:spacing w:val="-61"/>
          <w:w w:val="16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4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20" w:right="1320"/>
          <w:cols w:num="3" w:equalWidth="0">
            <w:col w:w="2949" w:space="422"/>
            <w:col w:w="2750" w:space="104"/>
            <w:col w:w="3375"/>
          </w:cols>
        </w:sectPr>
      </w:pPr>
      <w:rPr/>
    </w:p>
    <w:p>
      <w:pPr>
        <w:spacing w:before="0" w:after="0" w:line="228" w:lineRule="exact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12"/>
          <w:w w:val="106"/>
          <w:i/>
          <w:position w:val="2"/>
        </w:rPr>
        <w:t>∂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2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1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91" w:lineRule="exact"/>
        <w:ind w:right="-20"/>
        <w:jc w:val="left"/>
        <w:tabs>
          <w:tab w:pos="286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7"/>
        </w:rPr>
        <w:t>m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  <w:position w:val="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18"/>
          <w:position w:val="-2"/>
        </w:rPr>
        <w:t>=1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</w:r>
      <w:r>
        <w:rPr>
          <w:rFonts w:ascii="Arial" w:hAnsi="Arial" w:cs="Arial" w:eastAsia="Arial"/>
          <w:sz w:val="22"/>
          <w:szCs w:val="22"/>
          <w:spacing w:val="0"/>
          <w:w w:val="104"/>
          <w:i/>
          <w:position w:val="7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20" w:right="1320"/>
          <w:cols w:num="2" w:equalWidth="0">
            <w:col w:w="2422" w:space="908"/>
            <w:col w:w="6270"/>
          </w:cols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linearRegCostFunction.m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calculate</w:t>
      </w:r>
      <w:r>
        <w:rPr>
          <w:rFonts w:ascii="Arial" w:hAnsi="Arial" w:cs="Arial" w:eastAsia="Arial"/>
          <w:sz w:val="22"/>
          <w:szCs w:val="22"/>
          <w:spacing w:val="-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returning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2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grad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ex2.m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theta</w:t>
      </w:r>
      <w:r>
        <w:rPr>
          <w:rFonts w:ascii="Arial" w:hAnsi="Arial" w:cs="Arial" w:eastAsia="Arial"/>
          <w:sz w:val="22"/>
          <w:szCs w:val="22"/>
          <w:spacing w:val="-2"/>
          <w:w w:val="1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initialized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0"/>
        </w:rPr>
        <w:t>[1;</w:t>
      </w:r>
      <w:r>
        <w:rPr>
          <w:rFonts w:ascii="Arial" w:hAnsi="Arial" w:cs="Arial" w:eastAsia="Arial"/>
          <w:sz w:val="22"/>
          <w:szCs w:val="22"/>
          <w:spacing w:val="29"/>
          <w:w w:val="14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ect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21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2"/>
        </w:rPr>
        <w:t>[-15.30;</w:t>
      </w:r>
      <w:r>
        <w:rPr>
          <w:rFonts w:ascii="Arial" w:hAnsi="Arial" w:cs="Arial" w:eastAsia="Arial"/>
          <w:sz w:val="22"/>
          <w:szCs w:val="22"/>
          <w:spacing w:val="40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598.250]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583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Learning</w:t>
      </w:r>
      <w:r>
        <w:rPr>
          <w:rFonts w:ascii="Arial" w:hAnsi="Arial" w:cs="Arial" w:eastAsia="Arial"/>
          <w:sz w:val="22"/>
          <w:szCs w:val="22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linear</w:t>
      </w:r>
      <w:r>
        <w:rPr>
          <w:rFonts w:ascii="Arial" w:hAnsi="Arial" w:cs="Arial" w:eastAsia="Arial"/>
          <w:sz w:val="22"/>
          <w:szCs w:val="22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regression</w:t>
      </w:r>
      <w:r>
        <w:rPr>
          <w:rFonts w:ascii="Arial" w:hAnsi="Arial" w:cs="Arial" w:eastAsia="Arial"/>
          <w:sz w:val="22"/>
          <w:szCs w:val="22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7"/>
          <w:w w:val="101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Once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ti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gradie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ex2.m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trainLinearReg.m</w:t>
      </w:r>
      <w:r>
        <w:rPr>
          <w:rFonts w:ascii="Arial" w:hAnsi="Arial" w:cs="Arial" w:eastAsia="Arial"/>
          <w:sz w:val="22"/>
          <w:szCs w:val="22"/>
          <w:spacing w:val="14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optimal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uses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fmincg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optimize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cost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Here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set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regularization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parameter</w:t>
      </w:r>
      <w:r>
        <w:rPr>
          <w:rFonts w:ascii="Arial" w:hAnsi="Arial" w:cs="Arial" w:eastAsia="Arial"/>
          <w:sz w:val="22"/>
          <w:szCs w:val="22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zero.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Because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20" w:bottom="280" w:left="1320" w:right="1320"/>
        </w:sectPr>
      </w:pPr>
      <w:rPr/>
    </w:p>
    <w:p>
      <w:pPr>
        <w:spacing w:before="80" w:after="0" w:line="271" w:lineRule="auto"/>
        <w:ind w:left="100" w:right="56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tryin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8"/>
          <w:w w:val="11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9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that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9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clearl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non-linear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regularizatio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6"/>
        </w:rPr>
        <w:t>incredibl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6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9"/>
          <w:w w:val="10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6"/>
        </w:rPr>
        <w:t>helphlP.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problem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8"/>
        </w:rPr>
        <w:t>polynomial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5"/>
          <w:w w:val="10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regressio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4"/>
        </w:rPr>
        <w:t>impact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9"/>
          <w:w w:val="114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regularization.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32" w:lineRule="exact"/>
        <w:ind w:left="1958" w:right="-20"/>
        <w:jc w:val="left"/>
        <w:rPr>
          <w:rFonts w:ascii="Courier New" w:hAnsi="Courier New" w:cs="Courier New" w:eastAsia="Courier New"/>
          <w:sz w:val="12"/>
          <w:szCs w:val="12"/>
        </w:rPr>
      </w:pPr>
      <w:rPr/>
      <w:r>
        <w:rPr/>
        <w:pict>
          <v:group style="position:absolute;margin-left:213.839996pt;margin-top:3.01512pt;width:238.320007pt;height:196.740007pt;mso-position-horizontal-relative:page;mso-position-vertical-relative:paragraph;z-index:-2218" coordorigin="4277,60" coordsize="4766,3935">
            <v:shape style="position:absolute;left:4277;top:1324;width:4766;height:2671" type="#_x0000_t75">
              <v:imagedata r:id="rId12" o:title=""/>
            </v:shape>
            <v:group style="position:absolute;left:8996;top:64;width:2;height:1289" coordorigin="8996,64" coordsize="2,1289">
              <v:shape style="position:absolute;left:8996;top:64;width:2;height:1289" coordorigin="8996,64" coordsize="0,1289" path="m8996,1353l8996,64e" filled="f" stroked="t" strokeweight=".3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74.059998pt;margin-top:3.19512pt;width:.1pt;height:218.16pt;mso-position-horizontal-relative:page;mso-position-vertical-relative:paragraph;z-index:-2217" coordorigin="3481,64" coordsize="2,4363">
            <v:shape style="position:absolute;left:3481;top:64;width:2;height:4363" coordorigin="3481,64" coordsize="0,4363" path="m3481,4427l3481,64e" filled="f" stroked="t" strokeweight=".36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12"/>
          <w:szCs w:val="12"/>
          <w:color w:val="080808"/>
          <w:spacing w:val="0"/>
          <w:w w:val="160"/>
          <w:position w:val="1"/>
        </w:rPr>
        <w:t>40,----,----,----,-----,----,----,-----,----,----,</w:t>
      </w:r>
      <w:r>
        <w:rPr>
          <w:rFonts w:ascii="Courier New" w:hAnsi="Courier New" w:cs="Courier New" w:eastAsia="Courier New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2008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FF0000"/>
          <w:spacing w:val="0"/>
          <w:w w:val="107"/>
          <w:b/>
          <w:bCs/>
        </w:rPr>
        <w:t>X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5" w:after="0" w:line="240" w:lineRule="auto"/>
        <w:ind w:right="2087"/>
        <w:jc w:val="right"/>
        <w:tabs>
          <w:tab w:pos="538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</w:rPr>
      </w:r>
      <w:r>
        <w:rPr>
          <w:rFonts w:ascii="Arial" w:hAnsi="Arial" w:cs="Arial" w:eastAsia="Arial"/>
          <w:sz w:val="14"/>
          <w:szCs w:val="14"/>
          <w:color w:val="FF0000"/>
          <w:spacing w:val="0"/>
          <w:w w:val="123"/>
          <w:b/>
          <w:bCs/>
          <w:position w:val="-7"/>
        </w:rPr>
        <w:t>X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972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</w:rPr>
        <w:t>30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70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color w:val="080808"/>
          <w:spacing w:val="0"/>
          <w:w w:val="183"/>
        </w:rPr>
        <w:t>5;</w:t>
      </w:r>
      <w:r>
        <w:rPr>
          <w:rFonts w:ascii="Arial" w:hAnsi="Arial" w:cs="Arial" w:eastAsia="Arial"/>
          <w:sz w:val="10"/>
          <w:szCs w:val="10"/>
          <w:color w:val="000000"/>
          <w:spacing w:val="0"/>
          <w:w w:val="100"/>
        </w:rPr>
      </w:r>
    </w:p>
    <w:p>
      <w:pPr>
        <w:spacing w:before="0" w:after="0" w:line="153" w:lineRule="exact"/>
        <w:ind w:left="177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82"/>
        </w:rPr>
        <w:t>-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82"/>
        </w:rPr>
        <w:t>;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-15"/>
          <w:w w:val="18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01"/>
        </w:rPr>
        <w:t>25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317" w:lineRule="exact"/>
        <w:ind w:left="171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5.520004pt;margin-top:9.732351pt;width:5.67305pt;height:11pt;mso-position-horizontal-relative:page;mso-position-vertical-relative:paragraph;z-index:-2216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right="-73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080808"/>
                      <w:w w:val="83"/>
                      <w:position w:val="3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080808"/>
                      <w:spacing w:val="-45"/>
                      <w:w w:val="82"/>
                      <w:position w:val="3"/>
                    </w:rPr>
                    <w:t>&lt;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color w:val="080808"/>
                      <w:spacing w:val="-22"/>
                      <w:w w:val="71"/>
                      <w:position w:val="0"/>
                    </w:rPr>
                    <w:t>"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080808"/>
                      <w:spacing w:val="-7"/>
                      <w:w w:val="82"/>
                      <w:position w:val="3"/>
                    </w:rPr>
                    <w:t>: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color w:val="080808"/>
                      <w:spacing w:val="-31"/>
                      <w:w w:val="71"/>
                      <w:position w:val="0"/>
                    </w:rPr>
                    <w:t>'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080808"/>
                      <w:spacing w:val="0"/>
                      <w:w w:val="82"/>
                      <w:position w:val="3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color w:val="080808"/>
          <w:spacing w:val="-79"/>
          <w:w w:val="174"/>
          <w:position w:val="-2"/>
        </w:rPr>
        <w:t>"</w:t>
      </w:r>
      <w:r>
        <w:rPr>
          <w:rFonts w:ascii="Arial" w:hAnsi="Arial" w:cs="Arial" w:eastAsia="Arial"/>
          <w:sz w:val="22"/>
          <w:szCs w:val="22"/>
          <w:color w:val="080808"/>
          <w:spacing w:val="0"/>
          <w:w w:val="71"/>
          <w:position w:val="5"/>
        </w:rPr>
        <w:t>"'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3" w:after="0" w:line="151" w:lineRule="exact"/>
        <w:ind w:left="1770" w:right="-20"/>
        <w:jc w:val="left"/>
        <w:rPr>
          <w:rFonts w:ascii="Courier New" w:hAnsi="Courier New" w:cs="Courier New" w:eastAsia="Courier New"/>
          <w:sz w:val="15"/>
          <w:szCs w:val="15"/>
        </w:rPr>
      </w:pPr>
      <w:rPr/>
      <w:r>
        <w:rPr>
          <w:rFonts w:ascii="Courier New" w:hAnsi="Courier New" w:cs="Courier New" w:eastAsia="Courier New"/>
          <w:sz w:val="15"/>
          <w:szCs w:val="15"/>
          <w:color w:val="080808"/>
          <w:spacing w:val="0"/>
          <w:w w:val="26"/>
        </w:rPr>
        <w:t>;;:::</w:t>
      </w:r>
      <w:r>
        <w:rPr>
          <w:rFonts w:ascii="Courier New" w:hAnsi="Courier New" w:cs="Courier New" w:eastAsia="Courier New"/>
          <w:sz w:val="15"/>
          <w:szCs w:val="15"/>
          <w:color w:val="080808"/>
          <w:spacing w:val="0"/>
          <w:w w:val="26"/>
        </w:rPr>
        <w:t>   </w:t>
      </w:r>
      <w:r>
        <w:rPr>
          <w:rFonts w:ascii="Courier New" w:hAnsi="Courier New" w:cs="Courier New" w:eastAsia="Courier New"/>
          <w:sz w:val="15"/>
          <w:szCs w:val="15"/>
          <w:color w:val="080808"/>
          <w:spacing w:val="1"/>
          <w:w w:val="26"/>
        </w:rPr>
        <w:t> </w:t>
      </w:r>
      <w:r>
        <w:rPr>
          <w:rFonts w:ascii="Courier New" w:hAnsi="Courier New" w:cs="Courier New" w:eastAsia="Courier New"/>
          <w:sz w:val="15"/>
          <w:szCs w:val="15"/>
          <w:color w:val="080808"/>
          <w:spacing w:val="0"/>
          <w:w w:val="100"/>
        </w:rPr>
        <w:t>20</w:t>
      </w:r>
      <w:r>
        <w:rPr>
          <w:rFonts w:ascii="Courier New" w:hAnsi="Courier New" w:cs="Courier New" w:eastAsia="Courier New"/>
          <w:sz w:val="15"/>
          <w:szCs w:val="15"/>
          <w:color w:val="000000"/>
          <w:spacing w:val="0"/>
          <w:w w:val="100"/>
        </w:rPr>
      </w:r>
    </w:p>
    <w:p>
      <w:pPr>
        <w:spacing w:before="0" w:after="0" w:line="63" w:lineRule="exact"/>
        <w:ind w:left="1799" w:right="-20"/>
        <w:jc w:val="lef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color w:val="080808"/>
          <w:spacing w:val="0"/>
          <w:w w:val="193"/>
        </w:rPr>
        <w:t>0</w:t>
      </w:r>
      <w:r>
        <w:rPr>
          <w:rFonts w:ascii="Arial" w:hAnsi="Arial" w:cs="Arial" w:eastAsia="Arial"/>
          <w:sz w:val="8"/>
          <w:szCs w:val="8"/>
          <w:color w:val="000000"/>
          <w:spacing w:val="0"/>
          <w:w w:val="100"/>
        </w:rPr>
      </w:r>
    </w:p>
    <w:p>
      <w:pPr>
        <w:spacing w:before="15" w:after="0" w:line="129" w:lineRule="exact"/>
        <w:ind w:left="1770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080808"/>
          <w:spacing w:val="0"/>
          <w:w w:val="100"/>
          <w:position w:val="-1"/>
        </w:rPr>
        <w:t>"S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72" w:lineRule="exact"/>
        <w:ind w:left="1799" w:right="-20"/>
        <w:jc w:val="lef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color w:val="080808"/>
          <w:spacing w:val="0"/>
          <w:w w:val="193"/>
        </w:rPr>
        <w:t>0</w:t>
      </w:r>
      <w:r>
        <w:rPr>
          <w:rFonts w:ascii="Arial" w:hAnsi="Arial" w:cs="Arial" w:eastAsia="Arial"/>
          <w:sz w:val="8"/>
          <w:szCs w:val="8"/>
          <w:color w:val="000000"/>
          <w:spacing w:val="0"/>
          <w:w w:val="100"/>
        </w:rPr>
      </w:r>
    </w:p>
    <w:p>
      <w:pPr>
        <w:spacing w:before="0" w:after="0" w:line="244" w:lineRule="exact"/>
        <w:ind w:left="177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-16"/>
          <w:w w:val="96"/>
          <w:position w:val="-2"/>
        </w:rPr>
        <w:t>-</w:t>
      </w:r>
      <w:r>
        <w:rPr>
          <w:rFonts w:ascii="Arial" w:hAnsi="Arial" w:cs="Arial" w:eastAsia="Arial"/>
          <w:sz w:val="21"/>
          <w:szCs w:val="21"/>
          <w:color w:val="080808"/>
          <w:spacing w:val="-59"/>
          <w:w w:val="105"/>
          <w:position w:val="1"/>
        </w:rPr>
        <w:t>"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-14"/>
          <w:w w:val="113"/>
          <w:position w:val="-2"/>
        </w:rPr>
        <w:t>1</w:t>
      </w:r>
      <w:r>
        <w:rPr>
          <w:rFonts w:ascii="Arial" w:hAnsi="Arial" w:cs="Arial" w:eastAsia="Arial"/>
          <w:sz w:val="21"/>
          <w:szCs w:val="21"/>
          <w:color w:val="080808"/>
          <w:spacing w:val="-24"/>
          <w:w w:val="105"/>
          <w:position w:val="1"/>
        </w:rPr>
        <w:t>'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13"/>
          <w:position w:val="-2"/>
        </w:rPr>
        <w:t>5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24" w:after="0" w:line="89" w:lineRule="exact"/>
        <w:ind w:left="1799" w:right="-20"/>
        <w:jc w:val="lef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color w:val="080808"/>
          <w:spacing w:val="0"/>
          <w:w w:val="193"/>
        </w:rPr>
        <w:t>0</w:t>
      </w:r>
      <w:r>
        <w:rPr>
          <w:rFonts w:ascii="Arial" w:hAnsi="Arial" w:cs="Arial" w:eastAsia="Arial"/>
          <w:sz w:val="8"/>
          <w:szCs w:val="8"/>
          <w:color w:val="000000"/>
          <w:spacing w:val="0"/>
          <w:w w:val="100"/>
        </w:rPr>
      </w:r>
    </w:p>
    <w:p>
      <w:pPr>
        <w:spacing w:before="0" w:after="0" w:line="206" w:lineRule="exact"/>
        <w:ind w:left="177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20"/>
          <w:szCs w:val="20"/>
          <w:color w:val="080808"/>
          <w:spacing w:val="-44"/>
          <w:w w:val="110"/>
          <w:position w:val="1"/>
        </w:rPr>
        <w:t>"</w:t>
      </w:r>
      <w:r>
        <w:rPr>
          <w:rFonts w:ascii="Times New Roman" w:hAnsi="Times New Roman" w:cs="Times New Roman" w:eastAsia="Times New Roman"/>
          <w:sz w:val="16"/>
          <w:szCs w:val="16"/>
          <w:color w:val="080808"/>
          <w:spacing w:val="0"/>
          <w:w w:val="65"/>
          <w:position w:val="-2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080808"/>
          <w:spacing w:val="-12"/>
          <w:w w:val="65"/>
          <w:position w:val="-2"/>
        </w:rPr>
        <w:t>;</w:t>
      </w:r>
      <w:r>
        <w:rPr>
          <w:rFonts w:ascii="Arial" w:hAnsi="Arial" w:cs="Arial" w:eastAsia="Arial"/>
          <w:sz w:val="20"/>
          <w:szCs w:val="20"/>
          <w:color w:val="080808"/>
          <w:spacing w:val="-30"/>
          <w:w w:val="110"/>
          <w:position w:val="1"/>
        </w:rPr>
        <w:t>'</w:t>
      </w:r>
      <w:r>
        <w:rPr>
          <w:rFonts w:ascii="Times New Roman" w:hAnsi="Times New Roman" w:cs="Times New Roman" w:eastAsia="Times New Roman"/>
          <w:sz w:val="16"/>
          <w:szCs w:val="16"/>
          <w:color w:val="080808"/>
          <w:spacing w:val="0"/>
          <w:w w:val="65"/>
          <w:position w:val="-2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73" w:lineRule="exact"/>
        <w:ind w:left="1763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Arial" w:hAnsi="Arial" w:cs="Arial" w:eastAsia="Arial"/>
          <w:sz w:val="11"/>
          <w:szCs w:val="11"/>
          <w:color w:val="080808"/>
          <w:spacing w:val="-68"/>
          <w:w w:val="111"/>
          <w:position w:val="11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080808"/>
          <w:spacing w:val="-38"/>
          <w:w w:val="138"/>
          <w:position w:val="-1"/>
        </w:rPr>
        <w:t>s</w:t>
      </w:r>
      <w:r>
        <w:rPr>
          <w:rFonts w:ascii="Arial" w:hAnsi="Arial" w:cs="Arial" w:eastAsia="Arial"/>
          <w:sz w:val="11"/>
          <w:szCs w:val="11"/>
          <w:color w:val="080808"/>
          <w:spacing w:val="0"/>
          <w:w w:val="111"/>
          <w:position w:val="11"/>
        </w:rPr>
        <w:t>ii</w:t>
      </w:r>
      <w:r>
        <w:rPr>
          <w:rFonts w:ascii="Arial" w:hAnsi="Arial" w:cs="Arial" w:eastAsia="Arial"/>
          <w:sz w:val="11"/>
          <w:szCs w:val="11"/>
          <w:color w:val="080808"/>
          <w:spacing w:val="0"/>
          <w:w w:val="100"/>
          <w:position w:val="11"/>
        </w:rPr>
        <w:t> </w:t>
      </w:r>
      <w:r>
        <w:rPr>
          <w:rFonts w:ascii="Arial" w:hAnsi="Arial" w:cs="Arial" w:eastAsia="Arial"/>
          <w:sz w:val="11"/>
          <w:szCs w:val="11"/>
          <w:color w:val="080808"/>
          <w:spacing w:val="14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09"/>
          <w:position w:val="11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43" w:after="0" w:line="240" w:lineRule="auto"/>
        <w:ind w:left="2044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15"/>
        </w:rPr>
        <w:t>5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3" w:after="0" w:line="240" w:lineRule="auto"/>
        <w:ind w:left="2202" w:right="-20"/>
        <w:jc w:val="left"/>
        <w:rPr>
          <w:rFonts w:ascii="Courier New" w:hAnsi="Courier New" w:cs="Courier New" w:eastAsia="Courier New"/>
          <w:sz w:val="17"/>
          <w:szCs w:val="17"/>
        </w:rPr>
      </w:pPr>
      <w:rPr/>
      <w:r>
        <w:rPr>
          <w:rFonts w:ascii="Courier New" w:hAnsi="Courier New" w:cs="Courier New" w:eastAsia="Courier New"/>
          <w:sz w:val="17"/>
          <w:szCs w:val="17"/>
          <w:color w:val="FF0000"/>
          <w:spacing w:val="0"/>
          <w:w w:val="100"/>
          <w:b/>
          <w:bCs/>
        </w:rPr>
        <w:t>X</w:t>
      </w:r>
      <w:r>
        <w:rPr>
          <w:rFonts w:ascii="Courier New" w:hAnsi="Courier New" w:cs="Courier New" w:eastAsia="Courier New"/>
          <w:sz w:val="17"/>
          <w:szCs w:val="17"/>
          <w:color w:val="FF0000"/>
          <w:spacing w:val="26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17"/>
          <w:szCs w:val="17"/>
          <w:color w:val="FF0000"/>
          <w:spacing w:val="0"/>
          <w:w w:val="106"/>
          <w:b/>
          <w:bCs/>
        </w:rPr>
        <w:t>X</w:t>
      </w:r>
      <w:r>
        <w:rPr>
          <w:rFonts w:ascii="Courier New" w:hAnsi="Courier New" w:cs="Courier New" w:eastAsia="Courier New"/>
          <w:sz w:val="17"/>
          <w:szCs w:val="17"/>
          <w:color w:val="000000"/>
          <w:spacing w:val="0"/>
          <w:w w:val="100"/>
        </w:rPr>
      </w:r>
    </w:p>
    <w:p>
      <w:pPr>
        <w:spacing w:before="0" w:after="0" w:line="555" w:lineRule="exact"/>
        <w:ind w:left="2044" w:right="-20"/>
        <w:jc w:val="left"/>
        <w:tabs>
          <w:tab w:pos="2400" w:val="left"/>
        </w:tabs>
        <w:rPr>
          <w:rFonts w:ascii="Arial" w:hAnsi="Arial" w:cs="Arial" w:eastAsia="Arial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  <w:position w:val="18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-30"/>
          <w:w w:val="100"/>
          <w:position w:val="18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  <w:position w:val="18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  <w:position w:val="18"/>
        </w:rPr>
      </w:r>
      <w:r>
        <w:rPr>
          <w:rFonts w:ascii="Arial" w:hAnsi="Arial" w:cs="Arial" w:eastAsia="Arial"/>
          <w:sz w:val="34"/>
          <w:szCs w:val="34"/>
          <w:color w:val="0000FF"/>
          <w:spacing w:val="2"/>
          <w:w w:val="204"/>
          <w:position w:val="-4"/>
        </w:rPr>
        <w:t>,</w:t>
      </w:r>
      <w:r>
        <w:rPr>
          <w:rFonts w:ascii="Arial" w:hAnsi="Arial" w:cs="Arial" w:eastAsia="Arial"/>
          <w:sz w:val="34"/>
          <w:szCs w:val="34"/>
          <w:color w:val="0000FF"/>
          <w:spacing w:val="-32"/>
          <w:w w:val="204"/>
          <w:position w:val="-4"/>
        </w:rPr>
        <w:t>,</w:t>
      </w:r>
      <w:r>
        <w:rPr>
          <w:rFonts w:ascii="Arial" w:hAnsi="Arial" w:cs="Arial" w:eastAsia="Arial"/>
          <w:sz w:val="36"/>
          <w:szCs w:val="36"/>
          <w:color w:val="0000FF"/>
          <w:spacing w:val="0"/>
          <w:w w:val="187"/>
          <w:position w:val="11"/>
        </w:rPr>
        <w:t>,,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  <w:position w:val="0"/>
        </w:rPr>
      </w:r>
    </w:p>
    <w:p>
      <w:pPr>
        <w:spacing w:before="0" w:after="0" w:line="61" w:lineRule="exact"/>
        <w:ind w:left="2274" w:right="-20"/>
        <w:jc w:val="left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color w:val="0000FF"/>
          <w:spacing w:val="0"/>
          <w:w w:val="600"/>
          <w:position w:val="-4"/>
        </w:rPr>
        <w:t>;</w:t>
      </w:r>
      <w:r>
        <w:rPr>
          <w:rFonts w:ascii="Arial" w:hAnsi="Arial" w:cs="Arial" w:eastAsia="Arial"/>
          <w:sz w:val="11"/>
          <w:szCs w:val="11"/>
          <w:color w:val="000000"/>
          <w:spacing w:val="0"/>
          <w:w w:val="100"/>
          <w:position w:val="0"/>
        </w:rPr>
      </w:r>
    </w:p>
    <w:p>
      <w:pPr>
        <w:spacing w:before="0" w:after="0" w:line="113" w:lineRule="exact"/>
        <w:ind w:left="1958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-5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--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----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--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----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----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--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----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----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73"/>
          <w:position w:val="-1"/>
        </w:rPr>
        <w:t>--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1417" w:footer="0" w:top="1380" w:bottom="280" w:left="1340" w:right="1320"/>
          <w:headerReference w:type="even" r:id="rId11"/>
          <w:pgSz w:w="12240" w:h="15840"/>
        </w:sectPr>
      </w:pPr>
      <w:rPr/>
    </w:p>
    <w:p>
      <w:pPr>
        <w:spacing w:before="0" w:after="0" w:line="165" w:lineRule="exact"/>
        <w:ind w:right="-20"/>
        <w:jc w:val="right"/>
        <w:rPr>
          <w:rFonts w:ascii="Courier New" w:hAnsi="Courier New" w:cs="Courier New" w:eastAsia="Courier New"/>
          <w:sz w:val="15"/>
          <w:szCs w:val="15"/>
        </w:rPr>
      </w:pPr>
      <w:rPr/>
      <w:r>
        <w:rPr>
          <w:rFonts w:ascii="Courier New" w:hAnsi="Courier New" w:cs="Courier New" w:eastAsia="Courier New"/>
          <w:sz w:val="15"/>
          <w:szCs w:val="15"/>
          <w:color w:val="080808"/>
          <w:spacing w:val="0"/>
          <w:w w:val="87"/>
          <w:position w:val="1"/>
        </w:rPr>
        <w:t>-50</w:t>
      </w:r>
      <w:r>
        <w:rPr>
          <w:rFonts w:ascii="Courier New" w:hAnsi="Courier New" w:cs="Courier New" w:eastAsia="Courier New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right="-61"/>
        <w:jc w:val="left"/>
        <w:tabs>
          <w:tab w:pos="600" w:val="left"/>
        </w:tabs>
        <w:rPr>
          <w:rFonts w:ascii="Courier New" w:hAnsi="Courier New" w:cs="Courier New" w:eastAsia="Courier New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00"/>
        </w:rPr>
        <w:t>-40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00"/>
        </w:rPr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1"/>
        </w:rPr>
        <w:t>-30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65" w:lineRule="exact"/>
        <w:ind w:right="-63"/>
        <w:jc w:val="left"/>
        <w:rPr>
          <w:rFonts w:ascii="Courier New" w:hAnsi="Courier New" w:cs="Courier New" w:eastAsia="Courier New"/>
          <w:sz w:val="15"/>
          <w:szCs w:val="15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15"/>
          <w:szCs w:val="15"/>
          <w:color w:val="080808"/>
          <w:spacing w:val="0"/>
          <w:w w:val="84"/>
          <w:position w:val="1"/>
        </w:rPr>
        <w:t>-20</w:t>
      </w:r>
      <w:r>
        <w:rPr>
          <w:rFonts w:ascii="Courier New" w:hAnsi="Courier New" w:cs="Courier New" w:eastAsia="Courier New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143" w:lineRule="exact"/>
        <w:ind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19"/>
        </w:rPr>
        <w:t>-10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67" w:lineRule="exact"/>
        <w:ind w:right="-20"/>
        <w:jc w:val="left"/>
        <w:tabs>
          <w:tab w:pos="580" w:val="left"/>
          <w:tab w:pos="1180" w:val="left"/>
          <w:tab w:pos="1800" w:val="left"/>
          <w:tab w:pos="2400" w:val="left"/>
        </w:tabs>
        <w:rPr>
          <w:rFonts w:ascii="Courier New" w:hAnsi="Courier New" w:cs="Courier New" w:eastAsia="Courier New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-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00"/>
          <w:position w:val="1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15"/>
          <w:szCs w:val="15"/>
          <w:color w:val="080808"/>
          <w:spacing w:val="0"/>
          <w:w w:val="100"/>
          <w:position w:val="1"/>
        </w:rPr>
        <w:t>20</w:t>
      </w:r>
      <w:r>
        <w:rPr>
          <w:rFonts w:ascii="Courier New" w:hAnsi="Courier New" w:cs="Courier New" w:eastAsia="Courier New"/>
          <w:sz w:val="15"/>
          <w:szCs w:val="15"/>
          <w:color w:val="080808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15"/>
          <w:szCs w:val="15"/>
          <w:color w:val="080808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1"/>
        </w:rPr>
        <w:t>30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12"/>
          <w:szCs w:val="12"/>
          <w:color w:val="080808"/>
          <w:spacing w:val="0"/>
          <w:w w:val="122"/>
          <w:position w:val="1"/>
        </w:rPr>
        <w:t>40</w:t>
      </w:r>
      <w:r>
        <w:rPr>
          <w:rFonts w:ascii="Courier New" w:hAnsi="Courier New" w:cs="Courier New" w:eastAsia="Courier New"/>
          <w:sz w:val="12"/>
          <w:szCs w:val="1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40" w:right="1320"/>
          <w:cols w:num="5" w:equalWidth="0">
            <w:col w:w="2236" w:space="384"/>
            <w:col w:w="840" w:space="384"/>
            <w:col w:w="227" w:space="377"/>
            <w:col w:w="223" w:space="497"/>
            <w:col w:w="4412"/>
          </w:cols>
        </w:sectPr>
      </w:pPr>
      <w:rPr/>
    </w:p>
    <w:p>
      <w:pPr>
        <w:spacing w:before="6" w:after="0" w:line="240" w:lineRule="auto"/>
        <w:ind w:left="4175" w:right="3924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80808"/>
          <w:spacing w:val="0"/>
          <w:w w:val="100"/>
        </w:rPr>
        <w:t>Change</w:t>
      </w:r>
      <w:r>
        <w:rPr>
          <w:rFonts w:ascii="Arial" w:hAnsi="Arial" w:cs="Arial" w:eastAsia="Arial"/>
          <w:sz w:val="12"/>
          <w:szCs w:val="12"/>
          <w:color w:val="080808"/>
          <w:spacing w:val="22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00"/>
        </w:rPr>
        <w:t>in</w:t>
      </w:r>
      <w:r>
        <w:rPr>
          <w:rFonts w:ascii="Arial" w:hAnsi="Arial" w:cs="Arial" w:eastAsia="Arial"/>
          <w:sz w:val="12"/>
          <w:szCs w:val="12"/>
          <w:color w:val="080808"/>
          <w:spacing w:val="10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00"/>
        </w:rPr>
        <w:t>wate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00"/>
        </w:rPr>
        <w:t>r</w:t>
      </w:r>
      <w:r>
        <w:rPr>
          <w:rFonts w:ascii="Arial" w:hAnsi="Arial" w:cs="Arial" w:eastAsia="Arial"/>
          <w:sz w:val="12"/>
          <w:szCs w:val="12"/>
          <w:color w:val="080808"/>
          <w:spacing w:val="23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00"/>
        </w:rPr>
        <w:t>level</w:t>
      </w:r>
      <w:r>
        <w:rPr>
          <w:rFonts w:ascii="Arial" w:hAnsi="Arial" w:cs="Arial" w:eastAsia="Arial"/>
          <w:sz w:val="12"/>
          <w:szCs w:val="12"/>
          <w:color w:val="080808"/>
          <w:spacing w:val="3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12"/>
        </w:rPr>
        <w:t>(x)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519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3"/>
        </w:rPr>
        <w:t>Figure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7"/>
          <w:w w:val="11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1"/>
        </w:rPr>
        <w:t>trainin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1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29"/>
          <w:w w:val="12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1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0" w:lineRule="auto"/>
        <w:ind w:left="100" w:right="49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Finally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script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plot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resultin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plot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Figure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6.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tell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that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4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0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9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3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non-linear.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9"/>
        </w:rPr>
        <w:t>visualizin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8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debu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learnin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3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algorithm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alway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eas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9"/>
        </w:rPr>
        <w:t>visualize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1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0"/>
          <w:w w:val="12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implement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functio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2"/>
          <w:w w:val="11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7"/>
          <w:w w:val="11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0"/>
          <w:w w:val="115"/>
        </w:rPr>
        <w:t>generate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learnin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20"/>
          <w:w w:val="11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curve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8"/>
        </w:rPr>
        <w:t>that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2"/>
          <w:w w:val="12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hel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debu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learnin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algorithm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eve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3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eas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visualize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2"/>
        </w:rPr>
        <w:t>data.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4" w:right="4516"/>
        <w:jc w:val="both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16"/>
          <w:b/>
          <w:bCs/>
        </w:rPr>
        <w:t>Proble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16"/>
          <w:b/>
          <w:bCs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29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00"/>
          <w:b/>
          <w:bCs/>
        </w:rPr>
        <w:t>2: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17"/>
          <w:b/>
          <w:bCs/>
        </w:rPr>
        <w:t>Bia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17"/>
          <w:b/>
          <w:bCs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18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13"/>
          <w:b/>
          <w:bCs/>
        </w:rPr>
        <w:t>Variance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32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00"/>
          <w:b/>
          <w:bCs/>
        </w:rPr>
        <w:t>(30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18"/>
          <w:b/>
          <w:bCs/>
        </w:rPr>
        <w:t>points</w:t>
      </w:r>
      <w:r>
        <w:rPr>
          <w:rFonts w:ascii="Times New Roman" w:hAnsi="Times New Roman" w:cs="Times New Roman" w:eastAsia="Times New Roman"/>
          <w:sz w:val="23"/>
          <w:szCs w:val="23"/>
          <w:color w:val="080808"/>
          <w:spacing w:val="0"/>
          <w:w w:val="119"/>
          <w:b/>
          <w:bCs/>
        </w:rPr>
        <w:t>)</w:t>
      </w:r>
      <w:r>
        <w:rPr>
          <w:rFonts w:ascii="Times New Roman" w:hAnsi="Times New Roman" w:cs="Times New Roman" w:eastAsia="Times New Roman"/>
          <w:sz w:val="23"/>
          <w:szCs w:val="23"/>
          <w:color w:val="000000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9" w:lineRule="auto"/>
        <w:ind w:left="100" w:right="57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3"/>
        </w:rPr>
        <w:t>important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0"/>
          <w:w w:val="11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3"/>
        </w:rPr>
        <w:t>concept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8"/>
          <w:w w:val="11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machine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learnin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9"/>
        </w:rPr>
        <w:t>bias-variance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9"/>
        </w:rPr>
        <w:t>tradeoff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9"/>
          <w:w w:val="10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hig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bia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8"/>
        </w:rPr>
        <w:t>are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comple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enoug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3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"/>
          <w:w w:val="12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underfit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hig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variance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overfit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1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trainin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3"/>
          <w:w w:val="11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8"/>
          <w:w w:val="11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thi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problem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29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plot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trainin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7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4"/>
        </w:rPr>
        <w:t>error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23"/>
          <w:w w:val="114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learnin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0"/>
          <w:w w:val="100"/>
        </w:rPr>
        <w:t>curve</w:t>
      </w:r>
      <w:r>
        <w:rPr>
          <w:rFonts w:ascii="Times New Roman" w:hAnsi="Times New Roman" w:cs="Times New Roman" w:eastAsia="Times New Roman"/>
          <w:sz w:val="21"/>
          <w:szCs w:val="21"/>
          <w:color w:val="1D1D1D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diagnose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9"/>
        </w:rPr>
        <w:t>bias-variance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9"/>
        </w:rPr>
        <w:t>problems.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20" w:bottom="280" w:left="1340" w:right="1320"/>
        </w:sectPr>
      </w:pPr>
      <w:rPr/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7" w:after="0" w:line="257" w:lineRule="auto"/>
        <w:ind w:left="10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cross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alidation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size.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complete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learningCurve.m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retur</w:t>
      </w:r>
      <w:r>
        <w:rPr>
          <w:rFonts w:ascii="Arial" w:hAnsi="Arial" w:cs="Arial" w:eastAsia="Arial"/>
          <w:sz w:val="22"/>
          <w:szCs w:val="22"/>
          <w:spacing w:val="1"/>
          <w:w w:val="10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ctor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errors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alidation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sizes,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subsets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ecificall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aining</w:t>
      </w:r>
      <w:r>
        <w:rPr>
          <w:rFonts w:ascii="Arial" w:hAnsi="Arial" w:cs="Arial" w:eastAsia="Arial"/>
          <w:sz w:val="22"/>
          <w:szCs w:val="22"/>
          <w:spacing w:val="1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size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-20"/>
          <w:w w:val="15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examples.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7" w:after="0" w:line="270" w:lineRule="atLeast"/>
        <w:ind w:left="10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trainLinearReg</w:t>
      </w:r>
      <w:r>
        <w:rPr>
          <w:rFonts w:ascii="Arial" w:hAnsi="Arial" w:cs="Arial" w:eastAsia="Arial"/>
          <w:sz w:val="22"/>
          <w:szCs w:val="22"/>
          <w:spacing w:val="-11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parameter</w:t>
      </w:r>
      <w:r>
        <w:rPr>
          <w:rFonts w:ascii="Arial" w:hAnsi="Arial" w:cs="Arial" w:eastAsia="Arial"/>
          <w:sz w:val="22"/>
          <w:szCs w:val="22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theta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.</w:t>
      </w:r>
      <w:r>
        <w:rPr>
          <w:rFonts w:ascii="Arial" w:hAnsi="Arial" w:cs="Arial" w:eastAsia="Arial"/>
          <w:sz w:val="22"/>
          <w:szCs w:val="22"/>
          <w:spacing w:val="26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lambda</w:t>
      </w:r>
      <w:r>
        <w:rPr>
          <w:rFonts w:ascii="Arial" w:hAnsi="Arial" w:cs="Arial" w:eastAsia="Arial"/>
          <w:sz w:val="22"/>
          <w:szCs w:val="22"/>
          <w:spacing w:val="-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pas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parameter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learningCurve</w:t>
      </w:r>
      <w:r>
        <w:rPr>
          <w:rFonts w:ascii="Arial" w:hAnsi="Arial" w:cs="Arial" w:eastAsia="Arial"/>
          <w:sz w:val="22"/>
          <w:szCs w:val="22"/>
          <w:spacing w:val="17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theta</w:t>
      </w:r>
      <w:r>
        <w:rPr>
          <w:rFonts w:ascii="Arial" w:hAnsi="Arial" w:cs="Arial" w:eastAsia="Arial"/>
          <w:sz w:val="22"/>
          <w:szCs w:val="22"/>
          <w:spacing w:val="12"/>
          <w:w w:val="1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parameter,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dation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sets.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dataset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defined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417" w:footer="0" w:top="1700" w:bottom="280" w:left="1340" w:right="1320"/>
          <w:headerReference w:type="odd" r:id="rId13"/>
          <w:headerReference w:type="even" r:id="rId14"/>
          <w:pgSz w:w="12240" w:h="15840"/>
        </w:sectPr>
      </w:pPr>
      <w:rPr/>
    </w:p>
    <w:p>
      <w:pPr>
        <w:spacing w:before="0" w:after="0" w:line="194" w:lineRule="exact"/>
        <w:ind w:right="76"/>
        <w:jc w:val="righ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3.605988pt;margin-top:3.031378pt;width:4.232123pt;height:7.9701pt;mso-position-horizontal-relative:page;mso-position-vertical-relative:paragraph;z-index:-2210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2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49" w:lineRule="exact"/>
        <w:ind w:right="365"/>
        <w:jc w:val="righ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62.52301pt;margin-top:3.888395pt;width:15.033pt;height:.1pt;mso-position-horizontal-relative:page;mso-position-vertical-relative:paragraph;z-index:-2215" coordorigin="5250,78" coordsize="301,2">
            <v:shape style="position:absolute;left:5250;top:78;width:301;height:2" coordorigin="5250,78" coordsize="301,0" path="m5250,78l5551,7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w w:val="109"/>
          <w:i/>
          <w:position w:val="-1"/>
        </w:rPr>
        <w:t>J</w:t>
      </w:r>
      <w:r>
        <w:rPr>
          <w:rFonts w:ascii="Arial" w:hAnsi="Arial" w:cs="Arial" w:eastAsia="Arial"/>
          <w:sz w:val="22"/>
          <w:szCs w:val="22"/>
          <w:spacing w:val="-40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-1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80" w:lineRule="exact"/>
        <w:ind w:right="-2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8"/>
          <w:position w:val="1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07" w:lineRule="exact"/>
        <w:ind w:left="6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1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w w:val="118"/>
        </w:rPr>
        <w:t>=1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spacing w:before="86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97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9"/>
        </w:rPr>
        <w:t>)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  <w:position w:val="-4"/>
        </w:rPr>
        <w:t>θ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9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23"/>
          <w:position w:val="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40" w:right="1320"/>
          <w:cols w:num="3" w:equalWidth="0">
            <w:col w:w="4212" w:space="224"/>
            <w:col w:w="274" w:space="43"/>
            <w:col w:w="4827"/>
          </w:cols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17" w:after="0" w:line="257" w:lineRule="auto"/>
        <w:ind w:left="10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54.878006pt;margin-top:78.713882pt;width:3.436pt;height:.1pt;mso-position-horizontal-relative:page;mso-position-vertical-relative:paragraph;z-index:-2214" coordorigin="5098,1574" coordsize="69,2">
            <v:shape style="position:absolute;left:5098;top:1574;width:69;height:2" coordorigin="5098,1574" coordsize="69,0" path="m5098,1574l5166,157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42.567993pt;margin-top:78.713882pt;width:3.436pt;height:.1pt;mso-position-horizontal-relative:page;mso-position-vertical-relative:paragraph;z-index:-2213" coordorigin="6851,1574" coordsize="69,2">
            <v:shape style="position:absolute;left:6851;top:1574;width:69;height:2" coordorigin="6851,1574" coordsize="69,0" path="m6851,1574l6920,157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particular,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regularization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compute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existing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cost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set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lambda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when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alidation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computing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compute</w:t>
      </w:r>
      <w:r>
        <w:rPr>
          <w:rFonts w:ascii="Arial" w:hAnsi="Arial" w:cs="Arial" w:eastAsia="Arial"/>
          <w:sz w:val="22"/>
          <w:szCs w:val="22"/>
          <w:spacing w:val="1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subset</w:t>
      </w:r>
      <w:r>
        <w:rPr>
          <w:rFonts w:ascii="Arial" w:hAnsi="Arial" w:cs="Arial" w:eastAsia="Arial"/>
          <w:sz w:val="22"/>
          <w:szCs w:val="22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instead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tire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aining</w:t>
      </w:r>
      <w:r>
        <w:rPr>
          <w:rFonts w:ascii="Arial" w:hAnsi="Arial" w:cs="Arial" w:eastAsia="Arial"/>
          <w:sz w:val="22"/>
          <w:szCs w:val="22"/>
          <w:spacing w:val="6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tire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alidation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ectors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error</w:t>
      </w:r>
      <w:r>
        <w:rPr>
          <w:rFonts w:ascii="Arial" w:hAnsi="Arial" w:cs="Arial" w:eastAsia="Arial"/>
          <w:sz w:val="22"/>
          <w:szCs w:val="22"/>
          <w:spacing w:val="-19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train</w:t>
      </w:r>
      <w:r>
        <w:rPr>
          <w:rFonts w:ascii="Arial" w:hAnsi="Arial" w:cs="Arial" w:eastAsia="Arial"/>
          <w:sz w:val="22"/>
          <w:szCs w:val="22"/>
          <w:spacing w:val="30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error</w:t>
      </w:r>
      <w:r>
        <w:rPr>
          <w:rFonts w:ascii="Arial" w:hAnsi="Arial" w:cs="Arial" w:eastAsia="Arial"/>
          <w:sz w:val="22"/>
          <w:szCs w:val="22"/>
          <w:spacing w:val="7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finished,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ex2.m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pri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cur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duce</w:t>
      </w:r>
      <w:r>
        <w:rPr>
          <w:rFonts w:ascii="Arial" w:hAnsi="Arial" w:cs="Arial" w:eastAsia="Arial"/>
          <w:sz w:val="22"/>
          <w:szCs w:val="22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40" w:right="132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173.956665pt;margin-top:3.177856pt;width:276.532707pt;height:218.189258pt;mso-position-horizontal-relative:page;mso-position-vertical-relative:paragraph;z-index:-2212" coordorigin="3479,64" coordsize="5531,4364">
            <v:group style="position:absolute;left:3482;top:4424;width:5524;height:2" coordorigin="3482,4424" coordsize="5524,2">
              <v:shape style="position:absolute;left:3482;top:4424;width:5524;height:2" coordorigin="3482,4424" coordsize="5524,0" path="m3482,4424l9007,4424e" filled="f" stroked="t" strokeweight=".318191pt" strokecolor="#000000">
                <v:path arrowok="t"/>
              </v:shape>
            </v:group>
            <v:group style="position:absolute;left:3482;top:67;width:5524;height:2" coordorigin="3482,67" coordsize="5524,2">
              <v:shape style="position:absolute;left:3482;top:67;width:5524;height:2" coordorigin="3482,67" coordsize="5524,0" path="m3482,67l9007,67e" filled="f" stroked="t" strokeweight=".318191pt" strokecolor="#000000">
                <v:path arrowok="t"/>
              </v:shape>
            </v:group>
            <v:group style="position:absolute;left:3482;top:67;width:2;height:4357" coordorigin="3482,67" coordsize="2,4357">
              <v:shape style="position:absolute;left:3482;top:67;width:2;height:4357" coordorigin="3482,67" coordsize="0,4357" path="m3482,67l3482,4424e" filled="f" stroked="t" strokeweight=".318196pt" strokecolor="#000000">
                <v:path arrowok="t"/>
              </v:shape>
            </v:group>
            <v:group style="position:absolute;left:9007;top:67;width:2;height:4357" coordorigin="9007,67" coordsize="2,4357">
              <v:shape style="position:absolute;left:9007;top:67;width:2;height:4357" coordorigin="9007,67" coordsize="0,4357" path="m9007,67l9007,4424e" filled="f" stroked="t" strokeweight=".318191pt" strokecolor="#000000">
                <v:path arrowok="t"/>
              </v:shape>
            </v:group>
            <v:group style="position:absolute;left:4332;top:4368;width:2;height:57" coordorigin="4332,4368" coordsize="2,57">
              <v:shape style="position:absolute;left:4332;top:4368;width:2;height:57" coordorigin="4332,4368" coordsize="0,57" path="m4332,4424l4332,4368e" filled="f" stroked="t" strokeweight=".318191pt" strokecolor="#000000">
                <v:path arrowok="t"/>
              </v:shape>
            </v:group>
            <v:group style="position:absolute;left:4332;top:67;width:2;height:55" coordorigin="4332,67" coordsize="2,55">
              <v:shape style="position:absolute;left:4332;top:67;width:2;height:55" coordorigin="4332,67" coordsize="0,55" path="m4332,67l4332,122e" filled="f" stroked="t" strokeweight=".318191pt" strokecolor="#000000">
                <v:path arrowok="t"/>
              </v:shape>
            </v:group>
            <v:group style="position:absolute;left:5181;top:4368;width:2;height:57" coordorigin="5181,4368" coordsize="2,57">
              <v:shape style="position:absolute;left:5181;top:4368;width:2;height:57" coordorigin="5181,4368" coordsize="0,57" path="m5181,4424l5181,4368e" filled="f" stroked="t" strokeweight=".318191pt" strokecolor="#000000">
                <v:path arrowok="t"/>
              </v:shape>
            </v:group>
            <v:group style="position:absolute;left:5181;top:67;width:2;height:55" coordorigin="5181,67" coordsize="2,55">
              <v:shape style="position:absolute;left:5181;top:67;width:2;height:55" coordorigin="5181,67" coordsize="0,55" path="m5181,67l5181,122e" filled="f" stroked="t" strokeweight=".318191pt" strokecolor="#000000">
                <v:path arrowok="t"/>
              </v:shape>
            </v:group>
            <v:group style="position:absolute;left:6031;top:4368;width:2;height:57" coordorigin="6031,4368" coordsize="2,57">
              <v:shape style="position:absolute;left:6031;top:4368;width:2;height:57" coordorigin="6031,4368" coordsize="0,57" path="m6031,4424l6031,4368e" filled="f" stroked="t" strokeweight=".318191pt" strokecolor="#000000">
                <v:path arrowok="t"/>
              </v:shape>
            </v:group>
            <v:group style="position:absolute;left:6031;top:67;width:2;height:55" coordorigin="6031,67" coordsize="2,55">
              <v:shape style="position:absolute;left:6031;top:67;width:2;height:55" coordorigin="6031,67" coordsize="0,55" path="m6031,67l6031,122e" filled="f" stroked="t" strokeweight=".318191pt" strokecolor="#000000">
                <v:path arrowok="t"/>
              </v:shape>
            </v:group>
            <v:group style="position:absolute;left:6881;top:4368;width:2;height:57" coordorigin="6881,4368" coordsize="2,57">
              <v:shape style="position:absolute;left:6881;top:4368;width:2;height:57" coordorigin="6881,4368" coordsize="0,57" path="m6881,4424l6881,4368e" filled="f" stroked="t" strokeweight=".318191pt" strokecolor="#000000">
                <v:path arrowok="t"/>
              </v:shape>
            </v:group>
            <v:group style="position:absolute;left:6881;top:67;width:2;height:55" coordorigin="6881,67" coordsize="2,55">
              <v:shape style="position:absolute;left:6881;top:67;width:2;height:55" coordorigin="6881,67" coordsize="0,55" path="m6881,67l6881,122e" filled="f" stroked="t" strokeweight=".318191pt" strokecolor="#000000">
                <v:path arrowok="t"/>
              </v:shape>
            </v:group>
            <v:group style="position:absolute;left:7731;top:4368;width:2;height:57" coordorigin="7731,4368" coordsize="2,57">
              <v:shape style="position:absolute;left:7731;top:4368;width:2;height:57" coordorigin="7731,4368" coordsize="0,57" path="m7731,4424l7731,4368e" filled="f" stroked="t" strokeweight=".318191pt" strokecolor="#000000">
                <v:path arrowok="t"/>
              </v:shape>
            </v:group>
            <v:group style="position:absolute;left:7731;top:67;width:2;height:55" coordorigin="7731,67" coordsize="2,55">
              <v:shape style="position:absolute;left:7731;top:67;width:2;height:55" coordorigin="7731,67" coordsize="0,55" path="m7731,67l7731,122e" filled="f" stroked="t" strokeweight=".318191pt" strokecolor="#000000">
                <v:path arrowok="t"/>
              </v:shape>
            </v:group>
            <v:group style="position:absolute;left:8580;top:4368;width:2;height:57" coordorigin="8580,4368" coordsize="2,57">
              <v:shape style="position:absolute;left:8580;top:4368;width:2;height:57" coordorigin="8580,4368" coordsize="0,57" path="m8580,4424l8580,4368e" filled="f" stroked="t" strokeweight=".318191pt" strokecolor="#000000">
                <v:path arrowok="t"/>
              </v:shape>
            </v:group>
            <v:group style="position:absolute;left:8580;top:67;width:2;height:55" coordorigin="8580,67" coordsize="2,55">
              <v:shape style="position:absolute;left:8580;top:67;width:2;height:55" coordorigin="8580,67" coordsize="0,55" path="m8580,67l8580,122e" filled="f" stroked="t" strokeweight=".318191pt" strokecolor="#000000">
                <v:path arrowok="t"/>
              </v:shape>
            </v:group>
            <v:group style="position:absolute;left:3482;top:2972;width:55;height:2" coordorigin="3482,2972" coordsize="55,2">
              <v:shape style="position:absolute;left:3482;top:2972;width:55;height:2" coordorigin="3482,2972" coordsize="55,0" path="m3482,2972l3537,2972e" filled="f" stroked="t" strokeweight=".318191pt" strokecolor="#000000">
                <v:path arrowok="t"/>
              </v:shape>
            </v:group>
            <v:group style="position:absolute;left:8950;top:2972;width:57;height:2" coordorigin="8950,2972" coordsize="57,2">
              <v:shape style="position:absolute;left:8950;top:2972;width:57;height:2" coordorigin="8950,2972" coordsize="57,0" path="m9007,2972l8950,2972e" filled="f" stroked="t" strokeweight=".318191pt" strokecolor="#000000">
                <v:path arrowok="t"/>
              </v:shape>
            </v:group>
            <v:group style="position:absolute;left:3482;top:1519;width:55;height:2" coordorigin="3482,1519" coordsize="55,2">
              <v:shape style="position:absolute;left:3482;top:1519;width:55;height:2" coordorigin="3482,1519" coordsize="55,0" path="m3482,1519l3537,1519e" filled="f" stroked="t" strokeweight=".318191pt" strokecolor="#000000">
                <v:path arrowok="t"/>
              </v:shape>
            </v:group>
            <v:group style="position:absolute;left:8950;top:1519;width:57;height:2" coordorigin="8950,1519" coordsize="57,2">
              <v:shape style="position:absolute;left:8950;top:1519;width:57;height:2" coordorigin="8950,1519" coordsize="57,0" path="m9007,1519l8950,1519e" filled="f" stroked="t" strokeweight=".318191pt" strokecolor="#000000">
                <v:path arrowok="t"/>
              </v:shape>
            </v:group>
            <v:group style="position:absolute;left:3907;top:3717;width:4674;height:707" coordorigin="3907,3717" coordsize="4674,707">
              <v:shape style="position:absolute;left:3907;top:3717;width:4674;height:707" coordorigin="3907,3717" coordsize="4674,707" path="m3907,4424l4332,4424,4756,4328,5181,4340,5607,4041,6031,3859,6456,3839,6881,3896,7307,3766,7731,3748,8156,3717,8580,3774e" filled="f" stroked="t" strokeweight=".318191pt" strokecolor="#0000FF">
                <v:path arrowok="t"/>
              </v:shape>
            </v:group>
            <v:group style="position:absolute;left:4153;top:67;width:4428;height:3516" coordorigin="4153,67" coordsize="4428,3516">
              <v:shape style="position:absolute;left:4153;top:67;width:4428;height:3516" coordorigin="4153,67" coordsize="4428,3516" path="m4153,67l4332,1220,4756,3115,5181,3019,5607,3381,6031,3441,6456,3494,6881,3526,7307,3518,7731,3583,8156,3564,8580,3569e" filled="f" stroked="t" strokeweight=".318191pt" strokecolor="#007F00">
                <v:path arrowok="t"/>
              </v:shape>
            </v:group>
            <v:group style="position:absolute;left:7857;top:131;width:1087;height:354" coordorigin="7857,131" coordsize="1087,354">
              <v:shape style="position:absolute;left:7857;top:131;width:1087;height:354" coordorigin="7857,131" coordsize="1087,354" path="m7857,485l8944,485,8944,131,7857,131,7857,485e" filled="t" fillcolor="#FFFFFF" stroked="f">
                <v:path arrowok="t"/>
                <v:fill/>
              </v:shape>
            </v:group>
            <v:group style="position:absolute;left:7857;top:131;width:1087;height:354" coordorigin="7857,131" coordsize="1087,354">
              <v:shape style="position:absolute;left:7857;top:131;width:1087;height:354" coordorigin="7857,131" coordsize="1087,354" path="m7857,485l7857,131,8944,131,8944,485,7857,485e" filled="f" stroked="t" strokeweight=".318191pt" strokecolor="#FFFFFF">
                <v:path arrowok="t"/>
              </v:shape>
            </v:group>
            <v:group style="position:absolute;left:7857;top:485;width:1087;height:2" coordorigin="7857,485" coordsize="1087,2">
              <v:shape style="position:absolute;left:7857;top:485;width:1087;height:2" coordorigin="7857,485" coordsize="1087,0" path="m7857,485l8944,485e" filled="f" stroked="t" strokeweight=".318191pt" strokecolor="#000000">
                <v:path arrowok="t"/>
              </v:shape>
            </v:group>
            <v:group style="position:absolute;left:7857;top:131;width:1087;height:2" coordorigin="7857,131" coordsize="1087,2">
              <v:shape style="position:absolute;left:7857;top:131;width:1087;height:2" coordorigin="7857,131" coordsize="1087,0" path="m7857,131l8944,131e" filled="f" stroked="t" strokeweight=".318191pt" strokecolor="#000000">
                <v:path arrowok="t"/>
              </v:shape>
            </v:group>
            <v:group style="position:absolute;left:7857;top:131;width:2;height:354" coordorigin="7857,131" coordsize="2,354">
              <v:shape style="position:absolute;left:7857;top:131;width:2;height:354" coordorigin="7857,131" coordsize="0,354" path="m7857,131l7857,485e" filled="f" stroked="t" strokeweight=".318192pt" strokecolor="#000000">
                <v:path arrowok="t"/>
              </v:shape>
            </v:group>
            <v:group style="position:absolute;left:8944;top:131;width:2;height:354" coordorigin="8944,131" coordsize="2,354">
              <v:shape style="position:absolute;left:8944;top:131;width:2;height:354" coordorigin="8944,131" coordsize="0,354" path="m8944,131l8944,485e" filled="f" stroked="t" strokeweight=".318191pt" strokecolor="#000000">
                <v:path arrowok="t"/>
              </v:shape>
            </v:group>
            <v:group style="position:absolute;left:7927;top:229;width:359;height:2" coordorigin="7927,229" coordsize="359,2">
              <v:shape style="position:absolute;left:7927;top:229;width:359;height:2" coordorigin="7927,229" coordsize="359,0" path="m7927,229l8286,229e" filled="f" stroked="t" strokeweight=".318191pt" strokecolor="#0000FF">
                <v:path arrowok="t"/>
              </v:shape>
            </v:group>
            <v:group style="position:absolute;left:7927;top:386;width:359;height:2" coordorigin="7927,386" coordsize="359,2">
              <v:shape style="position:absolute;left:7927;top:386;width:359;height:2" coordorigin="7927,386" coordsize="359,0" path="m7927,386l8286,386e" filled="f" stroked="t" strokeweight=".318191pt" strokecolor="#007F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150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59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Learning</w:t>
      </w:r>
      <w:r>
        <w:rPr>
          <w:rFonts w:ascii="Arial" w:hAnsi="Arial" w:cs="Arial" w:eastAsia="Arial"/>
          <w:sz w:val="12"/>
          <w:szCs w:val="12"/>
          <w:spacing w:val="3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curve</w:t>
      </w:r>
      <w:r>
        <w:rPr>
          <w:rFonts w:ascii="Arial" w:hAnsi="Arial" w:cs="Arial" w:eastAsia="Arial"/>
          <w:sz w:val="12"/>
          <w:szCs w:val="12"/>
          <w:spacing w:val="2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for</w:t>
      </w:r>
      <w:r>
        <w:rPr>
          <w:rFonts w:ascii="Arial" w:hAnsi="Arial" w:cs="Arial" w:eastAsia="Arial"/>
          <w:sz w:val="12"/>
          <w:szCs w:val="12"/>
          <w:spacing w:val="1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linear</w:t>
      </w:r>
      <w:r>
        <w:rPr>
          <w:rFonts w:ascii="Arial" w:hAnsi="Arial" w:cs="Arial" w:eastAsia="Arial"/>
          <w:sz w:val="12"/>
          <w:szCs w:val="12"/>
          <w:spacing w:val="2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regression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Train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9" w:after="0" w:line="137" w:lineRule="exact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Validation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40" w:right="1320"/>
          <w:cols w:num="3" w:equalWidth="0">
            <w:col w:w="2106" w:space="1797"/>
            <w:col w:w="2002" w:space="1078"/>
            <w:col w:w="2597"/>
          </w:cols>
        </w:sectPr>
      </w:pPr>
      <w:rPr/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0" w:after="0" w:line="137" w:lineRule="exact"/>
        <w:ind w:left="1893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1.158646pt;margin-top:34.148624pt;width:8.3638pt;height:16.140365pt;mso-position-horizontal-relative:page;mso-position-vertical-relative:paragraph;z-index:-2211" type="#_x0000_t202" filled="f" stroked="f">
            <v:textbox style="layout-flow:vertical;mso-layout-flow-alt:bottom-to-top" inset="0,0,0,0">
              <w:txbxContent>
                <w:p>
                  <w:pPr>
                    <w:spacing w:before="10" w:after="0" w:line="240" w:lineRule="auto"/>
                    <w:ind w:left="20" w:right="-2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Pr/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6"/>
                    </w:rPr>
                    <w:t>Error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100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50" w:after="0" w:line="137" w:lineRule="exact"/>
        <w:ind w:left="196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50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50" w:after="0" w:line="128" w:lineRule="exact"/>
        <w:ind w:left="203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  <w:position w:val="-1"/>
        </w:rPr>
        <w:t>0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119" w:lineRule="exact"/>
        <w:ind w:left="2107" w:right="-20"/>
        <w:jc w:val="left"/>
        <w:tabs>
          <w:tab w:pos="2940" w:val="left"/>
          <w:tab w:pos="3800" w:val="left"/>
          <w:tab w:pos="4640" w:val="left"/>
          <w:tab w:pos="5500" w:val="left"/>
          <w:tab w:pos="6320" w:val="left"/>
          <w:tab w:pos="716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</w:rPr>
        <w:t>0</w:t>
      </w:r>
      <w:r>
        <w:rPr>
          <w:rFonts w:ascii="Arial" w:hAnsi="Arial" w:cs="Arial" w:eastAsia="Arial"/>
          <w:sz w:val="12"/>
          <w:szCs w:val="12"/>
          <w:spacing w:val="-29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2</w:t>
      </w:r>
      <w:r>
        <w:rPr>
          <w:rFonts w:ascii="Arial" w:hAnsi="Arial" w:cs="Arial" w:eastAsia="Arial"/>
          <w:sz w:val="12"/>
          <w:szCs w:val="12"/>
          <w:spacing w:val="-29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4</w:t>
      </w:r>
      <w:r>
        <w:rPr>
          <w:rFonts w:ascii="Arial" w:hAnsi="Arial" w:cs="Arial" w:eastAsia="Arial"/>
          <w:sz w:val="12"/>
          <w:szCs w:val="12"/>
          <w:spacing w:val="-29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6</w:t>
      </w:r>
      <w:r>
        <w:rPr>
          <w:rFonts w:ascii="Arial" w:hAnsi="Arial" w:cs="Arial" w:eastAsia="Arial"/>
          <w:sz w:val="12"/>
          <w:szCs w:val="12"/>
          <w:spacing w:val="-29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8</w:t>
      </w:r>
      <w:r>
        <w:rPr>
          <w:rFonts w:ascii="Arial" w:hAnsi="Arial" w:cs="Arial" w:eastAsia="Arial"/>
          <w:sz w:val="12"/>
          <w:szCs w:val="12"/>
          <w:spacing w:val="-29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10</w:t>
      </w:r>
      <w:r>
        <w:rPr>
          <w:rFonts w:ascii="Arial" w:hAnsi="Arial" w:cs="Arial" w:eastAsia="Arial"/>
          <w:sz w:val="12"/>
          <w:szCs w:val="12"/>
          <w:spacing w:val="-25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12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4" w:after="0" w:line="137" w:lineRule="exact"/>
        <w:ind w:left="4062" w:right="3812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</w:rPr>
        <w:t>Number</w:t>
      </w:r>
      <w:r>
        <w:rPr>
          <w:rFonts w:ascii="Arial" w:hAnsi="Arial" w:cs="Arial" w:eastAsia="Arial"/>
          <w:sz w:val="12"/>
          <w:szCs w:val="12"/>
          <w:spacing w:val="28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of</w:t>
      </w:r>
      <w:r>
        <w:rPr>
          <w:rFonts w:ascii="Arial" w:hAnsi="Arial" w:cs="Arial" w:eastAsia="Arial"/>
          <w:sz w:val="12"/>
          <w:szCs w:val="12"/>
          <w:spacing w:val="8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training</w:t>
      </w:r>
      <w:r>
        <w:rPr>
          <w:rFonts w:ascii="Arial" w:hAnsi="Arial" w:cs="Arial" w:eastAsia="Arial"/>
          <w:sz w:val="12"/>
          <w:szCs w:val="12"/>
          <w:spacing w:val="26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examples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7" w:after="0" w:line="240" w:lineRule="auto"/>
        <w:ind w:left="3512" w:right="3512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20" w:bottom="280" w:left="1340" w:right="1320"/>
        </w:sectPr>
      </w:pPr>
      <w:rPr/>
    </w:p>
    <w:p>
      <w:pPr>
        <w:spacing w:before="10" w:after="0" w:line="257" w:lineRule="auto"/>
        <w:ind w:left="120"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examples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increased.</w:t>
      </w:r>
      <w:r>
        <w:rPr>
          <w:rFonts w:ascii="Arial" w:hAnsi="Arial" w:cs="Arial" w:eastAsia="Arial"/>
          <w:sz w:val="22"/>
          <w:szCs w:val="22"/>
          <w:spacing w:val="5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reflects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bias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regression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del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simple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unable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dataset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Next,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olynomial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etter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dataset.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590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olynomial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regression</w:t>
      </w:r>
      <w:r>
        <w:rPr>
          <w:rFonts w:ascii="Arial" w:hAnsi="Arial" w:cs="Arial" w:eastAsia="Arial"/>
          <w:sz w:val="22"/>
          <w:szCs w:val="22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(5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ts)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0" w:right="10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del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simple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resulted</w:t>
      </w:r>
      <w:r>
        <w:rPr>
          <w:rFonts w:ascii="Arial" w:hAnsi="Arial" w:cs="Arial" w:eastAsia="Arial"/>
          <w:sz w:val="22"/>
          <w:szCs w:val="22"/>
          <w:spacing w:val="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underfit-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(high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bias).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address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issue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more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particular,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consider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otheses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30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w w:val="102"/>
          <w:i/>
        </w:rPr>
        <w:t>h</w:t>
      </w:r>
      <w:r>
        <w:rPr>
          <w:rFonts w:ascii="Arial" w:hAnsi="Arial" w:cs="Arial" w:eastAsia="Arial"/>
          <w:sz w:val="16"/>
          <w:szCs w:val="16"/>
          <w:w w:val="90"/>
          <w:i/>
          <w:position w:val="-4"/>
        </w:rPr>
        <w:t>θ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9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20"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inear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del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view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parameter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space.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augme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ted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features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4" w:after="0" w:line="257" w:lineRule="auto"/>
        <w:ind w:left="120"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80.335999pt;margin-top:41.916870pt;width:3.436pt;height:.1pt;mso-position-horizontal-relative:page;mso-position-vertical-relative:paragraph;z-index:-2209" coordorigin="7607,838" coordsize="69,2">
            <v:shape style="position:absolute;left:7607;top:838;width:69;height:2" coordorigin="7607,838" coordsize="69,0" path="m7607,838l7675,83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complete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polyFeatures.m</w:t>
      </w:r>
      <w:r>
        <w:rPr>
          <w:rFonts w:ascii="Arial" w:hAnsi="Arial" w:cs="Arial" w:eastAsia="Arial"/>
          <w:sz w:val="22"/>
          <w:szCs w:val="22"/>
          <w:spacing w:val="-11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ti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maps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X</w:t>
      </w:r>
      <w:r>
        <w:rPr>
          <w:rFonts w:ascii="Arial" w:hAnsi="Arial" w:cs="Arial" w:eastAsia="Arial"/>
          <w:sz w:val="22"/>
          <w:szCs w:val="22"/>
          <w:spacing w:val="2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size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×</w:t>
      </w:r>
      <w:r>
        <w:rPr>
          <w:rFonts w:ascii="Arial" w:hAnsi="Arial" w:cs="Arial" w:eastAsia="Arial"/>
          <w:sz w:val="22"/>
          <w:szCs w:val="22"/>
          <w:spacing w:val="-41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ecificall</w:t>
      </w:r>
      <w:r>
        <w:rPr>
          <w:rFonts w:ascii="Arial" w:hAnsi="Arial" w:cs="Arial" w:eastAsia="Arial"/>
          <w:sz w:val="22"/>
          <w:szCs w:val="22"/>
          <w:spacing w:val="-16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X</w:t>
      </w:r>
      <w:r>
        <w:rPr>
          <w:rFonts w:ascii="Arial" w:hAnsi="Arial" w:cs="Arial" w:eastAsia="Arial"/>
          <w:sz w:val="22"/>
          <w:szCs w:val="22"/>
          <w:spacing w:val="2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size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×</w:t>
      </w:r>
      <w:r>
        <w:rPr>
          <w:rFonts w:ascii="Arial" w:hAnsi="Arial" w:cs="Arial" w:eastAsia="Arial"/>
          <w:sz w:val="22"/>
          <w:szCs w:val="22"/>
          <w:spacing w:val="-41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passed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function,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return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×</w:t>
      </w:r>
      <w:r>
        <w:rPr>
          <w:rFonts w:ascii="Arial" w:hAnsi="Arial" w:cs="Arial" w:eastAsia="Arial"/>
          <w:sz w:val="22"/>
          <w:szCs w:val="22"/>
          <w:spacing w:val="-21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matrix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X</w:t>
      </w:r>
      <w:r>
        <w:rPr>
          <w:rFonts w:ascii="Arial" w:hAnsi="Arial" w:cs="Arial" w:eastAsia="Arial"/>
          <w:sz w:val="22"/>
          <w:szCs w:val="22"/>
          <w:spacing w:val="34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column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holds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column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holds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squares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column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holds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cu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accou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zeroth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tion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5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Learning</w:t>
      </w:r>
      <w:r>
        <w:rPr>
          <w:rFonts w:ascii="Arial" w:hAnsi="Arial" w:cs="Arial" w:eastAsia="Arial"/>
          <w:sz w:val="22"/>
          <w:szCs w:val="22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olynomial</w:t>
      </w:r>
      <w:r>
        <w:rPr>
          <w:rFonts w:ascii="Arial" w:hAnsi="Arial" w:cs="Arial" w:eastAsia="Arial"/>
          <w:sz w:val="22"/>
          <w:szCs w:val="22"/>
          <w:spacing w:val="5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regression</w:t>
      </w:r>
      <w:r>
        <w:rPr>
          <w:rFonts w:ascii="Arial" w:hAnsi="Arial" w:cs="Arial" w:eastAsia="Arial"/>
          <w:sz w:val="22"/>
          <w:szCs w:val="22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0"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completed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polyFeatures.m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,</w:t>
      </w:r>
      <w:r>
        <w:rPr>
          <w:rFonts w:ascii="Arial" w:hAnsi="Arial" w:cs="Arial" w:eastAsia="Arial"/>
          <w:sz w:val="22"/>
          <w:szCs w:val="22"/>
          <w:spacing w:val="61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ex2.m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ceed</w:t>
      </w:r>
      <w:r>
        <w:rPr>
          <w:rFonts w:ascii="Arial" w:hAnsi="Arial" w:cs="Arial" w:eastAsia="Arial"/>
          <w:sz w:val="22"/>
          <w:szCs w:val="22"/>
          <w:spacing w:val="5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olynomial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regre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sion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Keep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mind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though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olynomial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rms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feature</w:t>
      </w:r>
      <w:r>
        <w:rPr>
          <w:rFonts w:ascii="Arial" w:hAnsi="Arial" w:cs="Arial" w:eastAsia="Arial"/>
          <w:sz w:val="22"/>
          <w:szCs w:val="22"/>
          <w:spacing w:val="-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ector,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olv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ing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optimization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olynomial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terms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turned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features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regression.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4" w:after="0" w:line="253" w:lineRule="auto"/>
        <w:ind w:left="120" w:right="9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olynomial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degree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12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turns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ctly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features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badly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scaled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(e.g.,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example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40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8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4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40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8</w:t>
      </w:r>
      <w:r>
        <w:rPr>
          <w:rFonts w:ascii="Arial" w:hAnsi="Arial" w:cs="Arial" w:eastAsia="Arial"/>
          <w:sz w:val="16"/>
          <w:szCs w:val="16"/>
          <w:spacing w:val="19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4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5</w:t>
      </w:r>
      <w:r>
        <w:rPr>
          <w:rFonts w:ascii="Arial" w:hAnsi="Arial" w:cs="Arial" w:eastAsia="Arial"/>
          <w:sz w:val="22"/>
          <w:szCs w:val="22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×</w:t>
      </w:r>
      <w:r>
        <w:rPr>
          <w:rFonts w:ascii="Arial" w:hAnsi="Arial" w:cs="Arial" w:eastAsia="Arial"/>
          <w:sz w:val="22"/>
          <w:szCs w:val="22"/>
          <w:spacing w:val="-22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Therefore,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2"/>
          <w:szCs w:val="22"/>
          <w:spacing w:val="5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need</w:t>
      </w:r>
      <w:r>
        <w:rPr>
          <w:rFonts w:ascii="Arial" w:hAnsi="Arial" w:cs="Arial" w:eastAsia="Arial"/>
          <w:sz w:val="22"/>
          <w:szCs w:val="22"/>
          <w:spacing w:val="3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3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feature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normalization.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Before</w:t>
      </w:r>
      <w:r>
        <w:rPr>
          <w:rFonts w:ascii="Arial" w:hAnsi="Arial" w:cs="Arial" w:eastAsia="Arial"/>
          <w:sz w:val="22"/>
          <w:szCs w:val="22"/>
          <w:spacing w:val="18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learning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parameter</w:t>
      </w:r>
      <w:r>
        <w:rPr>
          <w:rFonts w:ascii="Arial" w:hAnsi="Arial" w:cs="Arial" w:eastAsia="Arial"/>
          <w:sz w:val="22"/>
          <w:szCs w:val="22"/>
          <w:spacing w:val="16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olynomial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regression,</w:t>
      </w:r>
      <w:r>
        <w:rPr>
          <w:rFonts w:ascii="Arial" w:hAnsi="Arial" w:cs="Arial" w:eastAsia="Arial"/>
          <w:sz w:val="22"/>
          <w:szCs w:val="22"/>
          <w:spacing w:val="2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ex2.m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2"/>
          <w:szCs w:val="22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first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call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position w:val="0"/>
        </w:rPr>
        <w:t>featureNormalize</w:t>
      </w:r>
      <w:r>
        <w:rPr>
          <w:rFonts w:ascii="Arial" w:hAnsi="Arial" w:cs="Arial" w:eastAsia="Arial"/>
          <w:sz w:val="22"/>
          <w:szCs w:val="22"/>
          <w:spacing w:val="-8"/>
          <w:w w:val="10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normalize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features</w:t>
      </w:r>
      <w:r>
        <w:rPr>
          <w:rFonts w:ascii="Arial" w:hAnsi="Arial" w:cs="Arial" w:eastAsia="Arial"/>
          <w:sz w:val="22"/>
          <w:szCs w:val="22"/>
          <w:spacing w:val="2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set,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storing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4"/>
          <w:position w:val="0"/>
        </w:rPr>
        <w:t>mu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sigma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parameters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separatel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already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ted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function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After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learning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parameter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ould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see</w:t>
      </w:r>
      <w:r>
        <w:rPr>
          <w:rFonts w:ascii="Arial" w:hAnsi="Arial" w:cs="Arial" w:eastAsia="Arial"/>
          <w:sz w:val="22"/>
          <w:szCs w:val="22"/>
          <w:spacing w:val="25"/>
          <w:w w:val="7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plots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(Figures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8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9)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1"/>
          <w:w w:val="95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olynomial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regression</w:t>
      </w:r>
      <w:r>
        <w:rPr>
          <w:rFonts w:ascii="Arial" w:hAnsi="Arial" w:cs="Arial" w:eastAsia="Arial"/>
          <w:sz w:val="22"/>
          <w:szCs w:val="22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λ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8" w:after="0" w:line="257" w:lineRule="auto"/>
        <w:ind w:left="120"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ee</w:t>
      </w:r>
      <w:r>
        <w:rPr>
          <w:rFonts w:ascii="Arial" w:hAnsi="Arial" w:cs="Arial" w:eastAsia="Arial"/>
          <w:sz w:val="22"/>
          <w:szCs w:val="22"/>
          <w:spacing w:val="34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olynomial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obtaining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er,</w:t>
      </w:r>
      <w:r>
        <w:rPr>
          <w:rFonts w:ascii="Arial" w:hAnsi="Arial" w:cs="Arial" w:eastAsia="Arial"/>
          <w:sz w:val="22"/>
          <w:szCs w:val="22"/>
          <w:spacing w:val="3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olynomial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complex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drops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extremes.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indicator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olynomial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erfitting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generalize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4" w:after="0" w:line="257" w:lineRule="auto"/>
        <w:ind w:left="120"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tter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derstand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roblems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unr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gu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larized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5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0)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41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(Figure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9)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ame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alidation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een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alidation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errors,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indicating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ariance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erfitting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(high-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ariance)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regularization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l.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Next,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try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3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regularization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etter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417" w:footer="0" w:top="1700" w:bottom="280" w:left="1320" w:right="1280"/>
          <w:pgSz w:w="12240" w:h="15840"/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36" w:lineRule="exact"/>
        <w:ind w:left="3535" w:right="3303"/>
        <w:jc w:val="center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080808"/>
          <w:w w:val="97"/>
          <w:position w:val="-1"/>
        </w:rPr>
        <w:t>Polynomia</w:t>
      </w:r>
      <w:r>
        <w:rPr>
          <w:rFonts w:ascii="Arial" w:hAnsi="Arial" w:cs="Arial" w:eastAsia="Arial"/>
          <w:sz w:val="13"/>
          <w:szCs w:val="13"/>
          <w:color w:val="080808"/>
          <w:w w:val="98"/>
          <w:position w:val="-1"/>
        </w:rPr>
        <w:t>l</w:t>
      </w:r>
      <w:r>
        <w:rPr>
          <w:rFonts w:ascii="Arial" w:hAnsi="Arial" w:cs="Arial" w:eastAsia="Arial"/>
          <w:sz w:val="13"/>
          <w:szCs w:val="13"/>
          <w:color w:val="080808"/>
          <w:spacing w:val="-17"/>
          <w:w w:val="100"/>
          <w:position w:val="-1"/>
        </w:rPr>
        <w:t> 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  <w:position w:val="-1"/>
        </w:rPr>
        <w:t>Regression</w:t>
      </w:r>
      <w:r>
        <w:rPr>
          <w:rFonts w:ascii="Arial" w:hAnsi="Arial" w:cs="Arial" w:eastAsia="Arial"/>
          <w:sz w:val="13"/>
          <w:szCs w:val="13"/>
          <w:color w:val="080808"/>
          <w:spacing w:val="-23"/>
          <w:w w:val="100"/>
          <w:position w:val="-1"/>
        </w:rPr>
        <w:t> 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  <w:position w:val="-1"/>
        </w:rPr>
        <w:t>Fit</w:t>
      </w:r>
      <w:r>
        <w:rPr>
          <w:rFonts w:ascii="Arial" w:hAnsi="Arial" w:cs="Arial" w:eastAsia="Arial"/>
          <w:sz w:val="13"/>
          <w:szCs w:val="13"/>
          <w:color w:val="080808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  <w:position w:val="-1"/>
        </w:rPr>
        <w:t>(lambda</w:t>
      </w:r>
      <w:r>
        <w:rPr>
          <w:rFonts w:ascii="Arial" w:hAnsi="Arial" w:cs="Arial" w:eastAsia="Arial"/>
          <w:sz w:val="13"/>
          <w:szCs w:val="13"/>
          <w:color w:val="080808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64"/>
          <w:position w:val="-1"/>
        </w:rPr>
        <w:t>=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"/>
          <w:w w:val="64"/>
          <w:position w:val="-1"/>
        </w:rPr>
        <w:t> 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97"/>
          <w:position w:val="-1"/>
        </w:rPr>
        <w:t>0.000000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98"/>
          <w:position w:val="-1"/>
        </w:rPr>
        <w:t>)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0" w:after="0" w:line="134" w:lineRule="exact"/>
        <w:ind w:left="1927" w:right="1816"/>
        <w:jc w:val="center"/>
        <w:rPr>
          <w:rFonts w:ascii="Courier New" w:hAnsi="Courier New" w:cs="Courier New" w:eastAsia="Courier New"/>
          <w:sz w:val="14"/>
          <w:szCs w:val="14"/>
        </w:rPr>
      </w:pPr>
      <w:rPr/>
      <w:r>
        <w:rPr/>
        <w:pict>
          <v:group style="position:absolute;margin-left:174.059998pt;margin-top:3.056583pt;width:.1pt;height:218.16pt;mso-position-horizontal-relative:page;mso-position-vertical-relative:paragraph;z-index:-2208" coordorigin="3481,61" coordsize="2,4363">
            <v:shape style="position:absolute;left:3481;top:61;width:2;height:4363" coordorigin="3481,61" coordsize="0,4363" path="m3481,4424l3481,61e" filled="f" stroked="t" strokeweight=".36pt" strokecolor="#000000">
              <v:path arrowok="t"/>
            </v:shape>
          </v:group>
          <w10:wrap type="none"/>
        </w:pict>
      </w:r>
      <w:r>
        <w:rPr/>
        <w:pict>
          <v:group style="position:absolute;margin-left:450.179993pt;margin-top:3.056583pt;width:.1pt;height:215.28pt;mso-position-horizontal-relative:page;mso-position-vertical-relative:paragraph;z-index:-2207" coordorigin="9004,61" coordsize="2,4306">
            <v:shape style="position:absolute;left:9004;top:61;width:2;height:4306" coordorigin="9004,61" coordsize="0,4306" path="m9004,4367l9004,61e" filled="f" stroked="t" strokeweight=".36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38"/>
          <w:position w:val="1"/>
        </w:rPr>
        <w:t>40,-----,-----,-----,-----,-----,----,-----,-----,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344" w:lineRule="exact"/>
        <w:ind w:left="5814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33"/>
          <w:szCs w:val="33"/>
          <w:color w:val="0000FF"/>
          <w:spacing w:val="-53"/>
          <w:w w:val="246"/>
          <w:position w:val="-6"/>
        </w:rPr>
        <w:t>,</w:t>
      </w:r>
      <w:r>
        <w:rPr>
          <w:rFonts w:ascii="Times New Roman" w:hAnsi="Times New Roman" w:cs="Times New Roman" w:eastAsia="Times New Roman"/>
          <w:sz w:val="27"/>
          <w:szCs w:val="27"/>
          <w:color w:val="870064"/>
          <w:spacing w:val="0"/>
          <w:w w:val="95"/>
          <w:position w:val="5"/>
        </w:rPr>
        <w:t>,</w:t>
      </w:r>
      <w:r>
        <w:rPr>
          <w:rFonts w:ascii="Times New Roman" w:hAnsi="Times New Roman" w:cs="Times New Roman" w:eastAsia="Times New Roman"/>
          <w:sz w:val="27"/>
          <w:szCs w:val="27"/>
          <w:color w:val="870064"/>
          <w:spacing w:val="-1"/>
          <w:w w:val="95"/>
          <w:position w:val="5"/>
        </w:rPr>
        <w:t>#</w:t>
      </w:r>
      <w:r>
        <w:rPr>
          <w:rFonts w:ascii="Times New Roman" w:hAnsi="Times New Roman" w:cs="Times New Roman" w:eastAsia="Times New Roman"/>
          <w:sz w:val="27"/>
          <w:szCs w:val="27"/>
          <w:color w:val="870064"/>
          <w:spacing w:val="0"/>
          <w:w w:val="95"/>
          <w:position w:val="5"/>
        </w:rPr>
        <w:t>"</w:t>
      </w:r>
      <w:r>
        <w:rPr>
          <w:rFonts w:ascii="Times New Roman" w:hAnsi="Times New Roman" w:cs="Times New Roman" w:eastAsia="Times New Roman"/>
          <w:sz w:val="27"/>
          <w:szCs w:val="27"/>
          <w:color w:val="870064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color w:val="870064"/>
          <w:spacing w:val="14"/>
          <w:w w:val="100"/>
          <w:position w:val="5"/>
        </w:rPr>
        <w:t> </w:t>
      </w:r>
      <w:r>
        <w:rPr>
          <w:rFonts w:ascii="Arial" w:hAnsi="Arial" w:cs="Arial" w:eastAsia="Arial"/>
          <w:sz w:val="25"/>
          <w:szCs w:val="25"/>
          <w:color w:val="0000FF"/>
          <w:spacing w:val="0"/>
          <w:w w:val="186"/>
          <w:position w:val="-6"/>
        </w:rPr>
        <w:t>\</w:t>
      </w:r>
      <w:r>
        <w:rPr>
          <w:rFonts w:ascii="Arial" w:hAnsi="Arial" w:cs="Arial" w:eastAsia="Arial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0" w:after="0" w:line="270" w:lineRule="exact"/>
        <w:ind w:left="1972" w:right="-20"/>
        <w:jc w:val="left"/>
        <w:tabs>
          <w:tab w:pos="5740" w:val="left"/>
        </w:tabs>
        <w:rPr>
          <w:rFonts w:ascii="Arial" w:hAnsi="Arial" w:cs="Arial" w:eastAsia="Arial"/>
          <w:sz w:val="34"/>
          <w:szCs w:val="3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6pt;margin-top:5.661348pt;width:3.22428pt;height:6pt;mso-position-horizontal-relative:page;mso-position-vertical-relative:paragraph;z-index:-2203" type="#_x0000_t202" filled="f" stroked="f">
            <v:textbox inset="0,0,0,0">
              <w:txbxContent>
                <w:p>
                  <w:pPr>
                    <w:spacing w:before="0" w:after="0" w:line="120" w:lineRule="exact"/>
                    <w:ind w:right="-58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color w:val="0000FF"/>
                      <w:spacing w:val="0"/>
                      <w:w w:val="193"/>
                    </w:rPr>
                    <w:t>\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  <w:position w:val="16"/>
        </w:rPr>
        <w:t>30</w: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-22"/>
          <w:w w:val="100"/>
          <w:position w:val="16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  <w:position w:val="16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  <w:position w:val="16"/>
        </w:rPr>
      </w:r>
      <w:r>
        <w:rPr>
          <w:rFonts w:ascii="Arial" w:hAnsi="Arial" w:cs="Arial" w:eastAsia="Arial"/>
          <w:sz w:val="34"/>
          <w:szCs w:val="34"/>
          <w:color w:val="0000FF"/>
          <w:spacing w:val="0"/>
          <w:w w:val="143"/>
          <w:position w:val="1"/>
        </w:rPr>
        <w:t>,'</w:t>
      </w:r>
      <w:r>
        <w:rPr>
          <w:rFonts w:ascii="Arial" w:hAnsi="Arial" w:cs="Arial" w:eastAsia="Arial"/>
          <w:sz w:val="34"/>
          <w:szCs w:val="34"/>
          <w:color w:val="000000"/>
          <w:spacing w:val="0"/>
          <w:w w:val="100"/>
          <w:position w:val="0"/>
        </w:rPr>
      </w:r>
    </w:p>
    <w:p>
      <w:pPr>
        <w:spacing w:before="0" w:after="0" w:line="248" w:lineRule="exact"/>
        <w:ind w:left="1972" w:right="-20"/>
        <w:jc w:val="left"/>
        <w:tabs>
          <w:tab w:pos="5600" w:val="left"/>
          <w:tab w:pos="66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-4"/>
        </w:rPr>
        <w:t>20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-4"/>
        </w:rPr>
        <w:tab/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22"/>
          <w:szCs w:val="22"/>
          <w:color w:val="600089"/>
          <w:spacing w:val="0"/>
          <w:w w:val="65"/>
          <w:i/>
          <w:position w:val="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color w:val="600089"/>
          <w:spacing w:val="0"/>
          <w:w w:val="65"/>
          <w:i/>
          <w:position w:val="2"/>
        </w:rPr>
        <w:t>&lt;</w:t>
      </w:r>
      <w:r>
        <w:rPr>
          <w:rFonts w:ascii="Times New Roman" w:hAnsi="Times New Roman" w:cs="Times New Roman" w:eastAsia="Times New Roman"/>
          <w:sz w:val="22"/>
          <w:szCs w:val="22"/>
          <w:color w:val="600089"/>
          <w:spacing w:val="-35"/>
          <w:w w:val="65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600089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600089"/>
          <w:spacing w:val="0"/>
          <w:w w:val="100"/>
          <w:i/>
          <w:position w:val="2"/>
        </w:rPr>
      </w:r>
      <w:r>
        <w:rPr>
          <w:rFonts w:ascii="Times New Roman" w:hAnsi="Times New Roman" w:cs="Times New Roman" w:eastAsia="Times New Roman"/>
          <w:sz w:val="22"/>
          <w:szCs w:val="22"/>
          <w:color w:val="0000FF"/>
          <w:spacing w:val="0"/>
          <w:w w:val="125"/>
          <w:position w:val="2"/>
        </w:rPr>
        <w:t>',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0" w:lineRule="exact"/>
        <w:ind w:left="5500" w:right="-20"/>
        <w:jc w:val="left"/>
        <w:tabs>
          <w:tab w:pos="668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000FF"/>
          <w:spacing w:val="0"/>
          <w:w w:val="600"/>
          <w:position w:val="-6"/>
        </w:rPr>
        <w:t>,</w:t>
      </w:r>
      <w:r>
        <w:rPr>
          <w:rFonts w:ascii="Arial" w:hAnsi="Arial" w:cs="Arial" w:eastAsia="Arial"/>
          <w:sz w:val="12"/>
          <w:szCs w:val="12"/>
          <w:color w:val="0000FF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12"/>
          <w:szCs w:val="12"/>
          <w:color w:val="0000FF"/>
          <w:spacing w:val="0"/>
          <w:w w:val="100"/>
          <w:position w:val="-6"/>
        </w:rPr>
      </w:r>
      <w:r>
        <w:rPr>
          <w:rFonts w:ascii="Arial" w:hAnsi="Arial" w:cs="Arial" w:eastAsia="Arial"/>
          <w:sz w:val="12"/>
          <w:szCs w:val="12"/>
          <w:color w:val="0000FF"/>
          <w:spacing w:val="0"/>
          <w:w w:val="348"/>
          <w:b/>
          <w:bCs/>
          <w:position w:val="-6"/>
        </w:rPr>
        <w:t>l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1407" w:footer="0" w:top="1700" w:bottom="280" w:left="1340" w:right="1280"/>
          <w:headerReference w:type="odd" r:id="rId15"/>
          <w:headerReference w:type="even" r:id="rId16"/>
          <w:pgSz w:w="12240" w:h="15840"/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2" w:lineRule="exact"/>
        <w:ind w:right="-20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27"/>
          <w:szCs w:val="27"/>
          <w:color w:val="080808"/>
          <w:spacing w:val="0"/>
          <w:w w:val="149"/>
          <w:position w:val="-5"/>
        </w:rPr>
        <w:t>s</w:t>
      </w:r>
      <w:r>
        <w:rPr>
          <w:rFonts w:ascii="Times New Roman" w:hAnsi="Times New Roman" w:cs="Times New Roman" w:eastAsia="Times New Roman"/>
          <w:sz w:val="27"/>
          <w:szCs w:val="27"/>
          <w:color w:val="080808"/>
          <w:spacing w:val="2"/>
          <w:w w:val="149"/>
          <w:position w:val="-5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18"/>
          <w:position w:val="-5"/>
        </w:rPr>
        <w:t>10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0" w:after="0" w:line="325" w:lineRule="exact"/>
        <w:ind w:right="-20"/>
        <w:jc w:val="left"/>
        <w:tabs>
          <w:tab w:pos="144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6"/>
          <w:szCs w:val="36"/>
          <w:color w:val="4D00A7"/>
          <w:spacing w:val="0"/>
          <w:w w:val="62"/>
          <w:b/>
          <w:bCs/>
          <w:i/>
        </w:rPr>
        <w:t>;t</w:t>
      </w:r>
      <w:r>
        <w:rPr>
          <w:rFonts w:ascii="Courier New" w:hAnsi="Courier New" w:cs="Courier New" w:eastAsia="Courier New"/>
          <w:sz w:val="36"/>
          <w:szCs w:val="36"/>
          <w:color w:val="4D00A7"/>
          <w:spacing w:val="0"/>
          <w:w w:val="100"/>
          <w:b/>
          <w:bCs/>
          <w:i/>
        </w:rPr>
        <w:tab/>
      </w:r>
      <w:r>
        <w:rPr>
          <w:rFonts w:ascii="Courier New" w:hAnsi="Courier New" w:cs="Courier New" w:eastAsia="Courier New"/>
          <w:sz w:val="36"/>
          <w:szCs w:val="36"/>
          <w:color w:val="4D00A7"/>
          <w:spacing w:val="0"/>
          <w:w w:val="100"/>
          <w:b/>
          <w:bCs/>
          <w:i/>
        </w:rPr>
      </w:r>
      <w:r>
        <w:rPr>
          <w:rFonts w:ascii="Times New Roman" w:hAnsi="Times New Roman" w:cs="Times New Roman" w:eastAsia="Times New Roman"/>
          <w:sz w:val="12"/>
          <w:szCs w:val="12"/>
          <w:color w:val="0000FF"/>
          <w:spacing w:val="0"/>
          <w:w w:val="117"/>
          <w:b/>
          <w:bCs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98" w:lineRule="exact"/>
        <w:ind w:left="1438" w:right="2707"/>
        <w:jc w:val="center"/>
        <w:rPr>
          <w:rFonts w:ascii="Arial" w:hAnsi="Arial" w:cs="Arial" w:eastAsia="Arial"/>
          <w:sz w:val="33"/>
          <w:szCs w:val="3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5.839981pt;margin-top:16.712303pt;width:196.506858pt;height:16.5pt;mso-position-horizontal-relative:page;mso-position-vertical-relative:paragraph;z-index:-2206" type="#_x0000_t202" filled="f" stroked="f">
            <v:textbox inset="0,0,0,0">
              <w:txbxContent>
                <w:p>
                  <w:pPr>
                    <w:spacing w:before="0" w:after="0" w:line="330" w:lineRule="exact"/>
                    <w:ind w:right="-90"/>
                    <w:jc w:val="left"/>
                    <w:tabs>
                      <w:tab w:pos="3440" w:val="left"/>
                    </w:tabs>
                    <w:rPr>
                      <w:rFonts w:ascii="Arial" w:hAnsi="Arial" w:cs="Arial" w:eastAsia="Arial"/>
                      <w:sz w:val="33"/>
                      <w:szCs w:val="33"/>
                    </w:rPr>
                  </w:pPr>
                  <w:rPr/>
                  <w:r>
                    <w:rPr>
                      <w:rFonts w:ascii="Arial" w:hAnsi="Arial" w:cs="Arial" w:eastAsia="Arial"/>
                      <w:sz w:val="33"/>
                      <w:szCs w:val="33"/>
                      <w:color w:val="0000FF"/>
                      <w:spacing w:val="0"/>
                      <w:w w:val="205"/>
                    </w:rPr>
                    <w:t>,</w:t>
                  </w:r>
                  <w:r>
                    <w:rPr>
                      <w:rFonts w:ascii="Arial" w:hAnsi="Arial" w:cs="Arial" w:eastAsia="Arial"/>
                      <w:sz w:val="33"/>
                      <w:szCs w:val="33"/>
                      <w:color w:val="0000FF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33"/>
                      <w:szCs w:val="33"/>
                      <w:color w:val="0000FF"/>
                      <w:spacing w:val="0"/>
                      <w:w w:val="100"/>
                    </w:rPr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color w:val="0000FF"/>
                      <w:spacing w:val="-89"/>
                      <w:w w:val="440"/>
                      <w:position w:val="15"/>
                    </w:rPr>
                    <w:t>I</w:t>
                  </w:r>
                  <w:r>
                    <w:rPr>
                      <w:rFonts w:ascii="Arial" w:hAnsi="Arial" w:cs="Arial" w:eastAsia="Arial"/>
                      <w:sz w:val="33"/>
                      <w:szCs w:val="33"/>
                      <w:color w:val="0000FF"/>
                      <w:spacing w:val="0"/>
                      <w:w w:val="130"/>
                      <w:position w:val="0"/>
                    </w:rPr>
                    <w:t>'</w:t>
                  </w:r>
                  <w:r>
                    <w:rPr>
                      <w:rFonts w:ascii="Arial" w:hAnsi="Arial" w:cs="Arial" w:eastAsia="Arial"/>
                      <w:sz w:val="33"/>
                      <w:szCs w:val="3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3"/>
          <w:szCs w:val="33"/>
          <w:color w:val="0000FF"/>
          <w:spacing w:val="0"/>
          <w:w w:val="152"/>
          <w:position w:val="-14"/>
        </w:rPr>
        <w:t>'</w:t>
      </w:r>
      <w:r>
        <w:rPr>
          <w:rFonts w:ascii="Arial" w:hAnsi="Arial" w:cs="Arial" w:eastAsia="Arial"/>
          <w:sz w:val="33"/>
          <w:szCs w:val="33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20" w:bottom="280" w:left="1340" w:right="1280"/>
          <w:cols w:num="2" w:equalWidth="0">
            <w:col w:w="2126" w:space="3144"/>
            <w:col w:w="4350"/>
          </w:cols>
        </w:sectPr>
      </w:pPr>
      <w:rPr/>
    </w:p>
    <w:p>
      <w:pPr>
        <w:spacing w:before="14" w:after="0" w:line="252" w:lineRule="exact"/>
        <w:ind w:right="247"/>
        <w:jc w:val="right"/>
        <w:rPr>
          <w:rFonts w:ascii="Arial" w:hAnsi="Arial" w:cs="Arial" w:eastAsia="Arial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080808"/>
          <w:spacing w:val="-85"/>
          <w:w w:val="115"/>
          <w:position w:val="3"/>
        </w:rPr>
        <w:t>E</w:t>
      </w:r>
      <w:r>
        <w:rPr>
          <w:rFonts w:ascii="Arial" w:hAnsi="Arial" w:cs="Arial" w:eastAsia="Arial"/>
          <w:sz w:val="23"/>
          <w:szCs w:val="23"/>
          <w:color w:val="080808"/>
          <w:spacing w:val="0"/>
          <w:w w:val="91"/>
          <w:position w:val="-1"/>
        </w:rPr>
        <w:t>.,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  <w:position w:val="0"/>
        </w:rPr>
      </w:r>
    </w:p>
    <w:p>
      <w:pPr>
        <w:spacing w:before="0" w:after="0" w:line="190" w:lineRule="exact"/>
        <w:ind w:right="-20"/>
        <w:jc w:val="right"/>
        <w:tabs>
          <w:tab w:pos="32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Arial" w:hAnsi="Arial" w:cs="Arial" w:eastAsia="Arial"/>
          <w:sz w:val="22"/>
          <w:szCs w:val="22"/>
          <w:color w:val="080808"/>
          <w:spacing w:val="-62"/>
          <w:w w:val="93"/>
          <w:position w:val="-1"/>
        </w:rPr>
        <w:t>"</w:t>
      </w:r>
      <w:r>
        <w:rPr>
          <w:rFonts w:ascii="Arial" w:hAnsi="Arial" w:cs="Arial" w:eastAsia="Arial"/>
          <w:sz w:val="6"/>
          <w:szCs w:val="6"/>
          <w:color w:val="080808"/>
          <w:spacing w:val="0"/>
          <w:w w:val="111"/>
          <w:position w:val="-1"/>
        </w:rPr>
        <w:t>C</w:t>
      </w:r>
      <w:r>
        <w:rPr>
          <w:rFonts w:ascii="Arial" w:hAnsi="Arial" w:cs="Arial" w:eastAsia="Arial"/>
          <w:sz w:val="6"/>
          <w:szCs w:val="6"/>
          <w:color w:val="080808"/>
          <w:spacing w:val="-4"/>
          <w:w w:val="111"/>
          <w:position w:val="-1"/>
        </w:rPr>
        <w:t>l</w:t>
      </w:r>
      <w:r>
        <w:rPr>
          <w:rFonts w:ascii="Arial" w:hAnsi="Arial" w:cs="Arial" w:eastAsia="Arial"/>
          <w:sz w:val="22"/>
          <w:szCs w:val="22"/>
          <w:color w:val="080808"/>
          <w:spacing w:val="-37"/>
          <w:w w:val="93"/>
          <w:position w:val="-1"/>
        </w:rPr>
        <w:t>'</w:t>
      </w:r>
      <w:r>
        <w:rPr>
          <w:rFonts w:ascii="Arial" w:hAnsi="Arial" w:cs="Arial" w:eastAsia="Arial"/>
          <w:sz w:val="6"/>
          <w:szCs w:val="6"/>
          <w:color w:val="080808"/>
          <w:spacing w:val="0"/>
          <w:w w:val="111"/>
          <w:position w:val="-1"/>
        </w:rPr>
        <w:t>)</w:t>
      </w:r>
      <w:r>
        <w:rPr>
          <w:rFonts w:ascii="Arial" w:hAnsi="Arial" w:cs="Arial" w:eastAsia="Arial"/>
          <w:sz w:val="6"/>
          <w:szCs w:val="6"/>
          <w:color w:val="080808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6"/>
          <w:szCs w:val="6"/>
          <w:color w:val="080808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4"/>
          <w:position w:val="0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0" w:after="0" w:line="121" w:lineRule="exact"/>
        <w:ind w:right="262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080808"/>
          <w:spacing w:val="0"/>
          <w:w w:val="106"/>
          <w:position w:val="1"/>
        </w:rPr>
        <w:t>:5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38" w:after="0" w:line="240" w:lineRule="auto"/>
        <w:ind w:right="270"/>
        <w:jc w:val="righ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color w:val="080808"/>
          <w:spacing w:val="0"/>
          <w:w w:val="212"/>
        </w:rPr>
        <w:t>0</w:t>
      </w:r>
      <w:r>
        <w:rPr>
          <w:rFonts w:ascii="Arial" w:hAnsi="Arial" w:cs="Arial" w:eastAsia="Arial"/>
          <w:sz w:val="8"/>
          <w:szCs w:val="8"/>
          <w:color w:val="000000"/>
          <w:spacing w:val="0"/>
          <w:w w:val="100"/>
        </w:rPr>
      </w:r>
    </w:p>
    <w:p>
      <w:pPr>
        <w:spacing w:before="27" w:after="0" w:line="240" w:lineRule="auto"/>
        <w:ind w:right="166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23"/>
        </w:rPr>
        <w:t>-10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48" w:after="0" w:line="87" w:lineRule="exact"/>
        <w:ind w:right="242"/>
        <w:jc w:val="righ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color w:val="080808"/>
          <w:spacing w:val="0"/>
          <w:w w:val="152"/>
          <w:position w:val="-1"/>
        </w:rPr>
        <w:t>Ol</w:t>
      </w:r>
      <w:r>
        <w:rPr>
          <w:rFonts w:ascii="Arial" w:hAnsi="Arial" w:cs="Arial" w:eastAsia="Arial"/>
          <w:sz w:val="8"/>
          <w:szCs w:val="8"/>
          <w:color w:val="000000"/>
          <w:spacing w:val="0"/>
          <w:w w:val="100"/>
          <w:position w:val="0"/>
        </w:rPr>
      </w:r>
    </w:p>
    <w:p>
      <w:pPr>
        <w:spacing w:before="0" w:after="0" w:line="56" w:lineRule="exact"/>
        <w:ind w:right="272"/>
        <w:jc w:val="righ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color w:val="080808"/>
          <w:spacing w:val="0"/>
          <w:w w:val="103"/>
          <w:position w:val="-2"/>
        </w:rPr>
        <w:t>.!;;</w:t>
      </w:r>
      <w:r>
        <w:rPr>
          <w:rFonts w:ascii="Times New Roman" w:hAnsi="Times New Roman" w:cs="Times New Roman" w:eastAsia="Times New Roman"/>
          <w:sz w:val="9"/>
          <w:szCs w:val="9"/>
          <w:color w:val="000000"/>
          <w:spacing w:val="0"/>
          <w:w w:val="100"/>
          <w:position w:val="0"/>
        </w:rPr>
      </w:r>
    </w:p>
    <w:p>
      <w:pPr>
        <w:spacing w:before="0" w:after="0" w:line="429" w:lineRule="exact"/>
        <w:ind w:left="203" w:right="2685"/>
        <w:jc w:val="center"/>
        <w:tabs>
          <w:tab w:pos="1880" w:val="left"/>
          <w:tab w:pos="386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39"/>
          <w:szCs w:val="39"/>
          <w:color w:val="0000FF"/>
          <w:spacing w:val="0"/>
          <w:w w:val="100"/>
        </w:rPr>
        <w:t>--</w:t>
      </w:r>
      <w:r>
        <w:rPr>
          <w:rFonts w:ascii="Times New Roman" w:hAnsi="Times New Roman" w:cs="Times New Roman" w:eastAsia="Times New Roman"/>
          <w:sz w:val="39"/>
          <w:szCs w:val="39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9"/>
          <w:szCs w:val="39"/>
          <w:color w:val="870064"/>
          <w:spacing w:val="0"/>
          <w:w w:val="59"/>
        </w:rPr>
        <w:t>¥</w:t>
      </w:r>
      <w:r>
        <w:rPr>
          <w:rFonts w:ascii="Times New Roman" w:hAnsi="Times New Roman" w:cs="Times New Roman" w:eastAsia="Times New Roman"/>
          <w:sz w:val="39"/>
          <w:szCs w:val="39"/>
          <w:color w:val="87006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9"/>
          <w:szCs w:val="39"/>
          <w:color w:val="87006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color w:val="600089"/>
          <w:spacing w:val="0"/>
          <w:w w:val="100"/>
          <w:b/>
          <w:bCs/>
          <w:i/>
          <w:position w:val="15"/>
        </w:rPr>
        <w:t>At'</w:t>
      </w:r>
      <w:r>
        <w:rPr>
          <w:rFonts w:ascii="Arial" w:hAnsi="Arial" w:cs="Arial" w:eastAsia="Arial"/>
          <w:sz w:val="24"/>
          <w:szCs w:val="24"/>
          <w:color w:val="600089"/>
          <w:spacing w:val="0"/>
          <w:w w:val="100"/>
          <w:b/>
          <w:bCs/>
          <w:i/>
          <w:position w:val="15"/>
        </w:rPr>
        <w:t>)(</w:t>
      </w:r>
      <w:r>
        <w:rPr>
          <w:rFonts w:ascii="Arial" w:hAnsi="Arial" w:cs="Arial" w:eastAsia="Arial"/>
          <w:sz w:val="24"/>
          <w:szCs w:val="24"/>
          <w:color w:val="600089"/>
          <w:spacing w:val="0"/>
          <w:w w:val="100"/>
          <w:b/>
          <w:bCs/>
          <w:i/>
          <w:position w:val="15"/>
        </w:rPr>
        <w:tab/>
      </w:r>
      <w:r>
        <w:rPr>
          <w:rFonts w:ascii="Arial" w:hAnsi="Arial" w:cs="Arial" w:eastAsia="Arial"/>
          <w:sz w:val="24"/>
          <w:szCs w:val="24"/>
          <w:color w:val="600089"/>
          <w:spacing w:val="0"/>
          <w:w w:val="100"/>
          <w:b/>
          <w:bCs/>
          <w:i/>
          <w:position w:val="15"/>
        </w:rPr>
      </w:r>
      <w:r>
        <w:rPr>
          <w:rFonts w:ascii="Arial" w:hAnsi="Arial" w:cs="Arial" w:eastAsia="Arial"/>
          <w:sz w:val="24"/>
          <w:szCs w:val="24"/>
          <w:color w:val="0000FF"/>
          <w:spacing w:val="0"/>
          <w:w w:val="179"/>
          <w:position w:val="15"/>
        </w:rPr>
        <w:t>'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9" w:after="0" w:line="240" w:lineRule="auto"/>
        <w:ind w:left="101" w:right="2644"/>
        <w:jc w:val="center"/>
        <w:tabs>
          <w:tab w:pos="394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000FF"/>
          <w:spacing w:val="0"/>
          <w:w w:val="181"/>
          <w:b/>
          <w:bCs/>
          <w:i/>
        </w:rPr>
        <w:t>I</w:t>
      </w:r>
      <w:r>
        <w:rPr>
          <w:rFonts w:ascii="Arial" w:hAnsi="Arial" w:cs="Arial" w:eastAsia="Arial"/>
          <w:sz w:val="12"/>
          <w:szCs w:val="12"/>
          <w:color w:val="0000FF"/>
          <w:spacing w:val="0"/>
          <w:w w:val="100"/>
          <w:b/>
          <w:bCs/>
          <w:i/>
        </w:rPr>
        <w:tab/>
      </w:r>
      <w:r>
        <w:rPr>
          <w:rFonts w:ascii="Arial" w:hAnsi="Arial" w:cs="Arial" w:eastAsia="Arial"/>
          <w:sz w:val="12"/>
          <w:szCs w:val="12"/>
          <w:color w:val="0000FF"/>
          <w:spacing w:val="0"/>
          <w:w w:val="100"/>
          <w:b/>
          <w:bCs/>
          <w:i/>
        </w:rPr>
      </w:r>
      <w:r>
        <w:rPr>
          <w:rFonts w:ascii="Arial" w:hAnsi="Arial" w:cs="Arial" w:eastAsia="Arial"/>
          <w:sz w:val="12"/>
          <w:szCs w:val="12"/>
          <w:color w:val="0000FF"/>
          <w:spacing w:val="0"/>
          <w:w w:val="262"/>
          <w:b/>
          <w:bCs/>
        </w:rPr>
        <w:t>l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77" w:after="0" w:line="383" w:lineRule="exact"/>
        <w:ind w:left="-57" w:right="2591"/>
        <w:jc w:val="center"/>
        <w:tabs>
          <w:tab w:pos="39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3.839996pt;margin-top:4.313918pt;width:3.25752pt;height:6pt;mso-position-horizontal-relative:page;mso-position-vertical-relative:paragraph;z-index:-2205" type="#_x0000_t202" filled="f" stroked="f">
            <v:textbox inset="0,0,0,0">
              <w:txbxContent>
                <w:p>
                  <w:pPr>
                    <w:spacing w:before="0" w:after="0" w:line="120" w:lineRule="exact"/>
                    <w:ind w:right="-58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Pr/>
                  <w:r>
                    <w:rPr>
                      <w:rFonts w:ascii="Arial" w:hAnsi="Arial" w:cs="Arial" w:eastAsia="Arial"/>
                      <w:sz w:val="12"/>
                      <w:szCs w:val="12"/>
                      <w:color w:val="0000FF"/>
                      <w:spacing w:val="0"/>
                      <w:w w:val="195"/>
                      <w:i/>
                    </w:rPr>
                    <w:t>I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4"/>
          <w:szCs w:val="34"/>
          <w:color w:val="0000FF"/>
          <w:spacing w:val="-67"/>
          <w:w w:val="119"/>
          <w:position w:val="-17"/>
        </w:rPr>
        <w:t>,</w:t>
      </w:r>
      <w:r>
        <w:rPr>
          <w:rFonts w:ascii="Arial" w:hAnsi="Arial" w:cs="Arial" w:eastAsia="Arial"/>
          <w:sz w:val="34"/>
          <w:szCs w:val="34"/>
          <w:color w:val="0000FF"/>
          <w:spacing w:val="-67"/>
          <w:w w:val="119"/>
          <w:position w:val="-2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FF"/>
          <w:spacing w:val="0"/>
          <w:w w:val="288"/>
          <w:position w:val="8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FF"/>
          <w:spacing w:val="0"/>
          <w:w w:val="100"/>
          <w:position w:val="8"/>
        </w:rPr>
        <w:tab/>
      </w:r>
      <w:r>
        <w:rPr>
          <w:rFonts w:ascii="Times New Roman" w:hAnsi="Times New Roman" w:cs="Times New Roman" w:eastAsia="Times New Roman"/>
          <w:sz w:val="12"/>
          <w:szCs w:val="12"/>
          <w:color w:val="0000FF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12"/>
          <w:szCs w:val="12"/>
          <w:color w:val="0000FF"/>
          <w:spacing w:val="0"/>
          <w:w w:val="117"/>
          <w:b/>
          <w:bCs/>
          <w:position w:val="8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20" w:bottom="280" w:left="1340" w:right="1280"/>
          <w:cols w:num="2" w:equalWidth="0">
            <w:col w:w="2112" w:space="738"/>
            <w:col w:w="6770"/>
          </w:cols>
        </w:sectPr>
      </w:pPr>
      <w:rPr/>
    </w:p>
    <w:p>
      <w:pPr>
        <w:spacing w:before="0" w:after="0" w:line="225" w:lineRule="exact"/>
        <w:ind w:left="1713" w:right="-20"/>
        <w:jc w:val="left"/>
        <w:tabs>
          <w:tab w:pos="6900" w:val="left"/>
        </w:tabs>
        <w:rPr>
          <w:rFonts w:ascii="Arial" w:hAnsi="Arial" w:cs="Arial" w:eastAsia="Arial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26"/>
          <w:w w:val="73"/>
          <w:position w:val="-3"/>
        </w:rPr>
        <w:t>,</w:t>
      </w:r>
      <w:r>
        <w:rPr>
          <w:rFonts w:ascii="Arial" w:hAnsi="Arial" w:cs="Arial" w:eastAsia="Arial"/>
          <w:sz w:val="13"/>
          <w:szCs w:val="13"/>
          <w:color w:val="080808"/>
          <w:spacing w:val="-14"/>
          <w:w w:val="91"/>
          <w:position w:val="8"/>
        </w:rPr>
        <w:t>;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72"/>
          <w:w w:val="73"/>
          <w:position w:val="-3"/>
        </w:rPr>
        <w:t>g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91"/>
          <w:position w:val="8"/>
        </w:rPr>
        <w:t>;: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  <w:position w:val="8"/>
        </w:rPr>
        <w:t> </w:t>
      </w:r>
      <w:r>
        <w:rPr>
          <w:rFonts w:ascii="Arial" w:hAnsi="Arial" w:cs="Arial" w:eastAsia="Arial"/>
          <w:sz w:val="13"/>
          <w:szCs w:val="13"/>
          <w:color w:val="080808"/>
          <w:spacing w:val="1"/>
          <w:w w:val="100"/>
          <w:position w:val="8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-3"/>
        </w:rPr>
        <w:t>-20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-3"/>
        </w:rPr>
        <w:tab/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-3"/>
        </w:rPr>
      </w:r>
      <w:r>
        <w:rPr>
          <w:rFonts w:ascii="Arial" w:hAnsi="Arial" w:cs="Arial" w:eastAsia="Arial"/>
          <w:sz w:val="10"/>
          <w:szCs w:val="10"/>
          <w:color w:val="0000FF"/>
          <w:spacing w:val="0"/>
          <w:w w:val="529"/>
          <w:position w:val="-3"/>
        </w:rPr>
        <w:t>I</w:t>
      </w:r>
      <w:r>
        <w:rPr>
          <w:rFonts w:ascii="Arial" w:hAnsi="Arial" w:cs="Arial" w:eastAsia="Arial"/>
          <w:sz w:val="10"/>
          <w:szCs w:val="10"/>
          <w:color w:val="000000"/>
          <w:spacing w:val="0"/>
          <w:w w:val="100"/>
          <w:position w:val="0"/>
        </w:rPr>
      </w:r>
    </w:p>
    <w:p>
      <w:pPr>
        <w:spacing w:before="0" w:after="0" w:line="67" w:lineRule="exact"/>
        <w:ind w:left="2822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6.639999pt;margin-top:2.184587pt;width:.720002pt;height:17.0pt;mso-position-horizontal-relative:page;mso-position-vertical-relative:paragraph;z-index:-2202" type="#_x0000_t202" filled="f" stroked="f">
            <v:textbox inset="0,0,0,0">
              <w:txbxContent>
                <w:p>
                  <w:pPr>
                    <w:spacing w:before="0" w:after="0" w:line="340" w:lineRule="exact"/>
                    <w:ind w:right="-91"/>
                    <w:jc w:val="left"/>
                    <w:rPr>
                      <w:rFonts w:ascii="Arial" w:hAnsi="Arial" w:cs="Arial" w:eastAsia="Arial"/>
                      <w:sz w:val="34"/>
                      <w:szCs w:val="34"/>
                    </w:rPr>
                  </w:pPr>
                  <w:rPr/>
                  <w:r>
                    <w:rPr>
                      <w:rFonts w:ascii="Arial" w:hAnsi="Arial" w:cs="Arial" w:eastAsia="Arial"/>
                      <w:sz w:val="34"/>
                      <w:szCs w:val="34"/>
                      <w:color w:val="0000FF"/>
                      <w:spacing w:val="-80"/>
                      <w:w w:val="100"/>
                    </w:rPr>
                    <w:t>,</w:t>
                  </w:r>
                  <w:r>
                    <w:rPr>
                      <w:rFonts w:ascii="Arial" w:hAnsi="Arial" w:cs="Arial" w:eastAsia="Arial"/>
                      <w:sz w:val="34"/>
                      <w:szCs w:val="3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color w:val="0000FF"/>
          <w:spacing w:val="0"/>
          <w:w w:val="440"/>
          <w:position w:val="-1"/>
        </w:rPr>
        <w:t>I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69" w:lineRule="exact"/>
        <w:ind w:left="1713" w:right="-20"/>
        <w:jc w:val="left"/>
        <w:tabs>
          <w:tab w:pos="2800" w:val="left"/>
          <w:tab w:pos="692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80808"/>
          <w:spacing w:val="0"/>
          <w:w w:val="100"/>
          <w:position w:val="-1"/>
        </w:rPr>
        <w:t>.l!!</w:t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2"/>
          <w:szCs w:val="12"/>
          <w:color w:val="080808"/>
          <w:spacing w:val="0"/>
          <w:w w:val="100"/>
          <w:position w:val="-1"/>
        </w:rPr>
      </w:r>
      <w:r>
        <w:rPr>
          <w:rFonts w:ascii="Arial" w:hAnsi="Arial" w:cs="Arial" w:eastAsia="Arial"/>
          <w:sz w:val="12"/>
          <w:szCs w:val="12"/>
          <w:color w:val="0000FF"/>
          <w:spacing w:val="0"/>
          <w:w w:val="440"/>
          <w:position w:val="-1"/>
        </w:rPr>
        <w:t>I</w:t>
      </w:r>
      <w:r>
        <w:rPr>
          <w:rFonts w:ascii="Arial" w:hAnsi="Arial" w:cs="Arial" w:eastAsia="Arial"/>
          <w:sz w:val="12"/>
          <w:szCs w:val="12"/>
          <w:color w:val="0000FF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2"/>
          <w:szCs w:val="12"/>
          <w:color w:val="0000FF"/>
          <w:spacing w:val="0"/>
          <w:w w:val="440"/>
          <w:position w:val="6"/>
        </w:rPr>
        <w:t>I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62" w:after="0" w:line="240" w:lineRule="auto"/>
        <w:ind w:left="1713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5.199997pt;margin-top:7.675666pt;width:4.79465pt;height:24.5pt;mso-position-horizontal-relative:page;mso-position-vertical-relative:paragraph;z-index:-2201" type="#_x0000_t202" filled="f" stroked="f">
            <v:textbox inset="0,0,0,0">
              <w:txbxContent>
                <w:p>
                  <w:pPr>
                    <w:spacing w:before="0" w:after="0" w:line="490" w:lineRule="exact"/>
                    <w:ind w:right="-114"/>
                    <w:jc w:val="left"/>
                    <w:rPr>
                      <w:rFonts w:ascii="Arial" w:hAnsi="Arial" w:cs="Arial" w:eastAsia="Arial"/>
                      <w:sz w:val="49"/>
                      <w:szCs w:val="49"/>
                    </w:rPr>
                  </w:pPr>
                  <w:rPr/>
                  <w:r>
                    <w:rPr>
                      <w:rFonts w:ascii="Arial" w:hAnsi="Arial" w:cs="Arial" w:eastAsia="Arial"/>
                      <w:sz w:val="49"/>
                      <w:szCs w:val="49"/>
                      <w:color w:val="0000FF"/>
                      <w:spacing w:val="0"/>
                      <w:w w:val="102"/>
                      <w:position w:val="-1"/>
                    </w:rPr>
                    <w:t>'</w:t>
                  </w:r>
                  <w:r>
                    <w:rPr>
                      <w:rFonts w:ascii="Arial" w:hAnsi="Arial" w:cs="Arial" w:eastAsia="Arial"/>
                      <w:sz w:val="49"/>
                      <w:szCs w:val="49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23"/>
        </w:rPr>
        <w:t>-30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900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3.759995pt;margin-top:-3.387014pt;width:2.221306pt;height:17pt;mso-position-horizontal-relative:page;mso-position-vertical-relative:paragraph;z-index:-2204" type="#_x0000_t202" filled="f" stroked="f">
            <v:textbox inset="0,0,0,0">
              <w:txbxContent>
                <w:p>
                  <w:pPr>
                    <w:spacing w:before="0" w:after="0" w:line="340" w:lineRule="exact"/>
                    <w:ind w:right="-91"/>
                    <w:jc w:val="left"/>
                    <w:rPr>
                      <w:rFonts w:ascii="Arial" w:hAnsi="Arial" w:cs="Arial" w:eastAsia="Arial"/>
                      <w:sz w:val="34"/>
                      <w:szCs w:val="34"/>
                    </w:rPr>
                  </w:pPr>
                  <w:rPr/>
                  <w:r>
                    <w:rPr>
                      <w:rFonts w:ascii="Arial" w:hAnsi="Arial" w:cs="Arial" w:eastAsia="Arial"/>
                      <w:sz w:val="34"/>
                      <w:szCs w:val="34"/>
                      <w:color w:val="0000FF"/>
                      <w:spacing w:val="-32"/>
                      <w:w w:val="51"/>
                    </w:rPr>
                    <w:t>•</w:t>
                  </w:r>
                  <w:r>
                    <w:rPr>
                      <w:rFonts w:ascii="Arial" w:hAnsi="Arial" w:cs="Arial" w:eastAsia="Arial"/>
                      <w:sz w:val="34"/>
                      <w:szCs w:val="34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23"/>
        </w:rPr>
        <w:t>-40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17" w:after="0" w:line="240" w:lineRule="auto"/>
        <w:ind w:left="2721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000FF"/>
          <w:spacing w:val="0"/>
          <w:w w:val="377"/>
        </w:rPr>
        <w:t>I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54" w:lineRule="exact"/>
        <w:ind w:left="1900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1"/>
        </w:rPr>
        <w:t>-50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40" w:right="1280"/>
        </w:sectPr>
      </w:pPr>
      <w:rPr/>
    </w:p>
    <w:p>
      <w:pPr>
        <w:spacing w:before="43" w:after="0" w:line="147" w:lineRule="exact"/>
        <w:ind w:left="1900" w:right="-60"/>
        <w:jc w:val="left"/>
        <w:tabs>
          <w:tab w:pos="2820" w:val="left"/>
          <w:tab w:pos="3500" w:val="left"/>
          <w:tab w:pos="4200" w:val="left"/>
          <w:tab w:pos="4880" w:val="left"/>
          <w:tab w:pos="5580" w:val="left"/>
          <w:tab w:pos="6040" w:val="left"/>
        </w:tabs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080808"/>
          <w:w w:val="142"/>
        </w:rPr>
        <w:t>-60L</w:t>
      </w:r>
      <w:r>
        <w:rPr>
          <w:rFonts w:ascii="Arial" w:hAnsi="Arial" w:cs="Arial" w:eastAsia="Arial"/>
          <w:sz w:val="13"/>
          <w:szCs w:val="13"/>
          <w:color w:val="080808"/>
          <w:w w:val="99"/>
        </w:rPr>
      </w:r>
      <w:r>
        <w:rPr>
          <w:rFonts w:ascii="Arial" w:hAnsi="Arial" w:cs="Arial" w:eastAsia="Arial"/>
          <w:sz w:val="13"/>
          <w:szCs w:val="13"/>
          <w:color w:val="080808"/>
          <w:w w:val="99"/>
          <w:u w:val="single" w:color="070707"/>
        </w:rPr>
        <w:t> </w:t>
      </w:r>
      <w:r>
        <w:rPr>
          <w:rFonts w:ascii="Arial" w:hAnsi="Arial" w:cs="Arial" w:eastAsia="Arial"/>
          <w:sz w:val="13"/>
          <w:szCs w:val="13"/>
          <w:color w:val="080808"/>
          <w:w w:val="100"/>
          <w:u w:val="single" w:color="070707"/>
        </w:rPr>
        <w:tab/>
      </w:r>
      <w:r>
        <w:rPr>
          <w:rFonts w:ascii="Arial" w:hAnsi="Arial" w:cs="Arial" w:eastAsia="Arial"/>
          <w:sz w:val="13"/>
          <w:szCs w:val="13"/>
          <w:color w:val="080808"/>
          <w:w w:val="100"/>
          <w:u w:val="single" w:color="070707"/>
        </w:rPr>
      </w:r>
      <w:r>
        <w:rPr>
          <w:rFonts w:ascii="Arial" w:hAnsi="Arial" w:cs="Arial" w:eastAsia="Arial"/>
          <w:sz w:val="13"/>
          <w:szCs w:val="13"/>
          <w:color w:val="080808"/>
          <w:w w:val="100"/>
        </w:rPr>
      </w:r>
      <w:r>
        <w:rPr>
          <w:rFonts w:ascii="Arial" w:hAnsi="Arial" w:cs="Arial" w:eastAsia="Arial"/>
          <w:sz w:val="13"/>
          <w:szCs w:val="13"/>
          <w:color w:val="080808"/>
          <w:w w:val="174"/>
        </w:rPr>
        <w:t>L</w:t>
      </w:r>
      <w:r>
        <w:rPr>
          <w:rFonts w:ascii="Arial" w:hAnsi="Arial" w:cs="Arial" w:eastAsia="Arial"/>
          <w:sz w:val="13"/>
          <w:szCs w:val="13"/>
          <w:color w:val="080808"/>
          <w:w w:val="99"/>
        </w:rPr>
      </w:r>
      <w:r>
        <w:rPr>
          <w:rFonts w:ascii="Arial" w:hAnsi="Arial" w:cs="Arial" w:eastAsia="Arial"/>
          <w:sz w:val="13"/>
          <w:szCs w:val="13"/>
          <w:color w:val="080808"/>
          <w:w w:val="99"/>
          <w:u w:val="single" w:color="070707"/>
        </w:rPr>
        <w:t> </w:t>
      </w:r>
      <w:r>
        <w:rPr>
          <w:rFonts w:ascii="Arial" w:hAnsi="Arial" w:cs="Arial" w:eastAsia="Arial"/>
          <w:sz w:val="13"/>
          <w:szCs w:val="13"/>
          <w:color w:val="080808"/>
          <w:w w:val="100"/>
          <w:u w:val="single" w:color="070707"/>
        </w:rPr>
        <w:tab/>
      </w:r>
      <w:r>
        <w:rPr>
          <w:rFonts w:ascii="Arial" w:hAnsi="Arial" w:cs="Arial" w:eastAsia="Arial"/>
          <w:sz w:val="13"/>
          <w:szCs w:val="13"/>
          <w:color w:val="080808"/>
          <w:w w:val="100"/>
          <w:u w:val="single" w:color="070707"/>
        </w:rPr>
      </w:r>
      <w:r>
        <w:rPr>
          <w:rFonts w:ascii="Arial" w:hAnsi="Arial" w:cs="Arial" w:eastAsia="Arial"/>
          <w:sz w:val="13"/>
          <w:szCs w:val="13"/>
          <w:color w:val="080808"/>
          <w:w w:val="100"/>
        </w:rPr>
      </w:r>
      <w:r>
        <w:rPr>
          <w:rFonts w:ascii="Arial" w:hAnsi="Arial" w:cs="Arial" w:eastAsia="Arial"/>
          <w:sz w:val="13"/>
          <w:szCs w:val="13"/>
          <w:color w:val="080808"/>
          <w:w w:val="174"/>
        </w:rPr>
        <w:t>L</w:t>
      </w:r>
      <w:r>
        <w:rPr>
          <w:rFonts w:ascii="Arial" w:hAnsi="Arial" w:cs="Arial" w:eastAsia="Arial"/>
          <w:sz w:val="13"/>
          <w:szCs w:val="13"/>
          <w:color w:val="080808"/>
          <w:w w:val="99"/>
        </w:rPr>
      </w:r>
      <w:r>
        <w:rPr>
          <w:rFonts w:ascii="Arial" w:hAnsi="Arial" w:cs="Arial" w:eastAsia="Arial"/>
          <w:sz w:val="13"/>
          <w:szCs w:val="13"/>
          <w:color w:val="080808"/>
          <w:w w:val="99"/>
          <w:u w:val="single" w:color="070707"/>
        </w:rPr>
        <w:t> </w:t>
      </w:r>
      <w:r>
        <w:rPr>
          <w:rFonts w:ascii="Arial" w:hAnsi="Arial" w:cs="Arial" w:eastAsia="Arial"/>
          <w:sz w:val="13"/>
          <w:szCs w:val="13"/>
          <w:color w:val="080808"/>
          <w:w w:val="100"/>
          <w:u w:val="single" w:color="070707"/>
        </w:rPr>
        <w:tab/>
      </w:r>
      <w:r>
        <w:rPr>
          <w:rFonts w:ascii="Arial" w:hAnsi="Arial" w:cs="Arial" w:eastAsia="Arial"/>
          <w:sz w:val="13"/>
          <w:szCs w:val="13"/>
          <w:color w:val="080808"/>
          <w:w w:val="100"/>
          <w:u w:val="single" w:color="070707"/>
        </w:rPr>
      </w:r>
      <w:r>
        <w:rPr>
          <w:rFonts w:ascii="Arial" w:hAnsi="Arial" w:cs="Arial" w:eastAsia="Arial"/>
          <w:sz w:val="13"/>
          <w:szCs w:val="13"/>
          <w:color w:val="080808"/>
          <w:w w:val="100"/>
        </w:rPr>
      </w:r>
      <w:r>
        <w:rPr>
          <w:rFonts w:ascii="Arial" w:hAnsi="Arial" w:cs="Arial" w:eastAsia="Arial"/>
          <w:sz w:val="13"/>
          <w:szCs w:val="13"/>
          <w:color w:val="080808"/>
          <w:w w:val="174"/>
        </w:rPr>
        <w:t>L</w:t>
      </w:r>
      <w:r>
        <w:rPr>
          <w:rFonts w:ascii="Arial" w:hAnsi="Arial" w:cs="Arial" w:eastAsia="Arial"/>
          <w:sz w:val="13"/>
          <w:szCs w:val="13"/>
          <w:color w:val="080808"/>
          <w:w w:val="99"/>
        </w:rPr>
      </w:r>
      <w:r>
        <w:rPr>
          <w:rFonts w:ascii="Arial" w:hAnsi="Arial" w:cs="Arial" w:eastAsia="Arial"/>
          <w:sz w:val="13"/>
          <w:szCs w:val="13"/>
          <w:color w:val="080808"/>
          <w:w w:val="99"/>
          <w:u w:val="single" w:color="070707"/>
        </w:rPr>
        <w:t> </w:t>
      </w:r>
      <w:r>
        <w:rPr>
          <w:rFonts w:ascii="Arial" w:hAnsi="Arial" w:cs="Arial" w:eastAsia="Arial"/>
          <w:sz w:val="13"/>
          <w:szCs w:val="13"/>
          <w:color w:val="080808"/>
          <w:w w:val="100"/>
          <w:u w:val="single" w:color="070707"/>
        </w:rPr>
        <w:tab/>
      </w:r>
      <w:r>
        <w:rPr>
          <w:rFonts w:ascii="Arial" w:hAnsi="Arial" w:cs="Arial" w:eastAsia="Arial"/>
          <w:sz w:val="13"/>
          <w:szCs w:val="13"/>
          <w:color w:val="080808"/>
          <w:w w:val="100"/>
          <w:u w:val="single" w:color="070707"/>
        </w:rPr>
      </w:r>
      <w:r>
        <w:rPr>
          <w:rFonts w:ascii="Arial" w:hAnsi="Arial" w:cs="Arial" w:eastAsia="Arial"/>
          <w:sz w:val="13"/>
          <w:szCs w:val="13"/>
          <w:color w:val="080808"/>
          <w:w w:val="100"/>
        </w:rPr>
      </w:r>
      <w:r>
        <w:rPr>
          <w:rFonts w:ascii="Arial" w:hAnsi="Arial" w:cs="Arial" w:eastAsia="Arial"/>
          <w:sz w:val="13"/>
          <w:szCs w:val="13"/>
          <w:color w:val="080808"/>
          <w:w w:val="174"/>
        </w:rPr>
        <w:t>L</w:t>
      </w:r>
      <w:r>
        <w:rPr>
          <w:rFonts w:ascii="Arial" w:hAnsi="Arial" w:cs="Arial" w:eastAsia="Arial"/>
          <w:sz w:val="13"/>
          <w:szCs w:val="13"/>
          <w:color w:val="080808"/>
          <w:w w:val="99"/>
        </w:rPr>
      </w:r>
      <w:r>
        <w:rPr>
          <w:rFonts w:ascii="Arial" w:hAnsi="Arial" w:cs="Arial" w:eastAsia="Arial"/>
          <w:sz w:val="13"/>
          <w:szCs w:val="13"/>
          <w:color w:val="080808"/>
          <w:w w:val="99"/>
          <w:u w:val="single" w:color="070707"/>
        </w:rPr>
        <w:t> </w:t>
      </w:r>
      <w:r>
        <w:rPr>
          <w:rFonts w:ascii="Arial" w:hAnsi="Arial" w:cs="Arial" w:eastAsia="Arial"/>
          <w:sz w:val="13"/>
          <w:szCs w:val="13"/>
          <w:color w:val="080808"/>
          <w:w w:val="100"/>
          <w:u w:val="single" w:color="070707"/>
        </w:rPr>
        <w:tab/>
      </w:r>
      <w:r>
        <w:rPr>
          <w:rFonts w:ascii="Arial" w:hAnsi="Arial" w:cs="Arial" w:eastAsia="Arial"/>
          <w:sz w:val="13"/>
          <w:szCs w:val="13"/>
          <w:color w:val="080808"/>
          <w:w w:val="100"/>
          <w:u w:val="single" w:color="070707"/>
        </w:rPr>
      </w:r>
      <w:r>
        <w:rPr>
          <w:rFonts w:ascii="Arial" w:hAnsi="Arial" w:cs="Arial" w:eastAsia="Arial"/>
          <w:sz w:val="13"/>
          <w:szCs w:val="13"/>
          <w:color w:val="080808"/>
          <w:w w:val="100"/>
        </w:rPr>
      </w:r>
      <w:r>
        <w:rPr>
          <w:rFonts w:ascii="Arial" w:hAnsi="Arial" w:cs="Arial" w:eastAsia="Arial"/>
          <w:sz w:val="13"/>
          <w:szCs w:val="13"/>
          <w:color w:val="080808"/>
          <w:w w:val="174"/>
        </w:rPr>
        <w:t>L</w:t>
      </w:r>
      <w:r>
        <w:rPr>
          <w:rFonts w:ascii="Arial" w:hAnsi="Arial" w:cs="Arial" w:eastAsia="Arial"/>
          <w:sz w:val="13"/>
          <w:szCs w:val="13"/>
          <w:color w:val="080808"/>
          <w:w w:val="99"/>
        </w:rPr>
      </w:r>
      <w:r>
        <w:rPr>
          <w:rFonts w:ascii="Arial" w:hAnsi="Arial" w:cs="Arial" w:eastAsia="Arial"/>
          <w:sz w:val="13"/>
          <w:szCs w:val="13"/>
          <w:color w:val="080808"/>
          <w:w w:val="99"/>
          <w:u w:val="single" w:color="070707"/>
        </w:rPr>
        <w:t> </w:t>
      </w:r>
      <w:r>
        <w:rPr>
          <w:rFonts w:ascii="Arial" w:hAnsi="Arial" w:cs="Arial" w:eastAsia="Arial"/>
          <w:sz w:val="13"/>
          <w:szCs w:val="13"/>
          <w:color w:val="080808"/>
          <w:w w:val="100"/>
          <w:u w:val="single" w:color="070707"/>
        </w:rPr>
        <w:tab/>
      </w:r>
      <w:r>
        <w:rPr>
          <w:rFonts w:ascii="Arial" w:hAnsi="Arial" w:cs="Arial" w:eastAsia="Arial"/>
          <w:sz w:val="13"/>
          <w:szCs w:val="13"/>
          <w:color w:val="080808"/>
          <w:w w:val="100"/>
          <w:u w:val="single" w:color="070707"/>
        </w:rPr>
      </w:r>
      <w:r>
        <w:rPr>
          <w:rFonts w:ascii="Arial" w:hAnsi="Arial" w:cs="Arial" w:eastAsia="Arial"/>
          <w:sz w:val="13"/>
          <w:szCs w:val="13"/>
          <w:color w:val="080808"/>
          <w:w w:val="100"/>
        </w:rPr>
      </w:r>
      <w:r>
        <w:rPr>
          <w:rFonts w:ascii="Arial" w:hAnsi="Arial" w:cs="Arial" w:eastAsia="Arial"/>
          <w:sz w:val="13"/>
          <w:szCs w:val="13"/>
          <w:color w:val="000000"/>
          <w:w w:val="100"/>
        </w:rPr>
      </w:r>
    </w:p>
    <w:p>
      <w:pPr>
        <w:spacing w:before="43" w:after="0" w:line="147" w:lineRule="exact"/>
        <w:ind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br w:type="column"/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389"/>
        </w:rPr>
        <w:t>----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389"/>
        </w:rPr>
        <w:t> 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389"/>
        </w:rPr>
        <w:t>----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40" w:right="1280"/>
          <w:cols w:num="2" w:equalWidth="0">
            <w:col w:w="6049" w:space="108"/>
            <w:col w:w="3463"/>
          </w:cols>
        </w:sectPr>
      </w:pPr>
      <w:rPr/>
    </w:p>
    <w:p>
      <w:pPr>
        <w:spacing w:before="16" w:after="0" w:line="169" w:lineRule="exact"/>
        <w:ind w:left="2001" w:right="-62"/>
        <w:jc w:val="left"/>
        <w:tabs>
          <w:tab w:pos="2680" w:val="left"/>
          <w:tab w:pos="3380" w:val="left"/>
          <w:tab w:pos="4060" w:val="left"/>
        </w:tabs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</w:rPr>
        <w:t>-80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</w:rPr>
        <w:tab/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</w:rPr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  <w:position w:val="1"/>
        </w:rPr>
        <w:t>-60</w:t>
      </w:r>
      <w:r>
        <w:rPr>
          <w:rFonts w:ascii="Arial" w:hAnsi="Arial" w:cs="Arial" w:eastAsia="Arial"/>
          <w:sz w:val="13"/>
          <w:szCs w:val="13"/>
          <w:color w:val="080808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0"/>
        </w:rPr>
        <w:t>-40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0"/>
        </w:rPr>
        <w:tab/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0"/>
        </w:rPr>
        <w:t>-20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26" w:after="0" w:line="159" w:lineRule="exact"/>
        <w:ind w:right="-20"/>
        <w:jc w:val="left"/>
        <w:tabs>
          <w:tab w:pos="660" w:val="left"/>
          <w:tab w:pos="1320" w:val="left"/>
          <w:tab w:pos="2040" w:val="left"/>
          <w:tab w:pos="2720" w:val="left"/>
        </w:tabs>
        <w:rPr>
          <w:rFonts w:ascii="Courier New" w:hAnsi="Courier New" w:cs="Courier New" w:eastAsia="Courier New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  <w:position w:val="1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-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3"/>
          <w:szCs w:val="13"/>
          <w:color w:val="080808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1"/>
        </w:rPr>
        <w:t>20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1"/>
        </w:rPr>
        <w:t>40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-76"/>
          <w:w w:val="100"/>
          <w:position w:val="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1"/>
        </w:rPr>
        <w:tab/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1"/>
        </w:rPr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  <w:position w:val="1"/>
        </w:rPr>
        <w:t>60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  <w:position w:val="1"/>
        </w:rPr>
      </w:r>
      <w:r>
        <w:rPr>
          <w:rFonts w:ascii="Courier New" w:hAnsi="Courier New" w:cs="Courier New" w:eastAsia="Courier New"/>
          <w:sz w:val="14"/>
          <w:szCs w:val="14"/>
          <w:color w:val="080808"/>
          <w:spacing w:val="0"/>
          <w:w w:val="100"/>
          <w:position w:val="1"/>
        </w:rPr>
        <w:t>80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40" w:right="1280"/>
          <w:cols w:num="2" w:equalWidth="0">
            <w:col w:w="4309" w:space="557"/>
            <w:col w:w="4754"/>
          </w:cols>
        </w:sectPr>
      </w:pPr>
      <w:rPr/>
    </w:p>
    <w:p>
      <w:pPr>
        <w:spacing w:before="0" w:after="0" w:line="149" w:lineRule="exact"/>
        <w:ind w:left="4174" w:right="3977"/>
        <w:jc w:val="center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</w:rPr>
        <w:t>Change</w:t>
      </w:r>
      <w:r>
        <w:rPr>
          <w:rFonts w:ascii="Arial" w:hAnsi="Arial" w:cs="Arial" w:eastAsia="Arial"/>
          <w:sz w:val="13"/>
          <w:szCs w:val="13"/>
          <w:color w:val="080808"/>
          <w:spacing w:val="-5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</w:rPr>
        <w:t>in</w:t>
      </w:r>
      <w:r>
        <w:rPr>
          <w:rFonts w:ascii="Arial" w:hAnsi="Arial" w:cs="Arial" w:eastAsia="Arial"/>
          <w:sz w:val="13"/>
          <w:szCs w:val="13"/>
          <w:color w:val="080808"/>
          <w:spacing w:val="-14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</w:rPr>
        <w:t>wate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0"/>
        </w:rPr>
        <w:t>r</w:t>
      </w:r>
      <w:r>
        <w:rPr>
          <w:rFonts w:ascii="Arial" w:hAnsi="Arial" w:cs="Arial" w:eastAsia="Arial"/>
          <w:sz w:val="13"/>
          <w:szCs w:val="13"/>
          <w:color w:val="080808"/>
          <w:spacing w:val="-6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080808"/>
          <w:spacing w:val="0"/>
          <w:w w:val="101"/>
        </w:rPr>
        <w:t>level</w:t>
      </w:r>
      <w:r>
        <w:rPr>
          <w:rFonts w:ascii="Arial" w:hAnsi="Arial" w:cs="Arial" w:eastAsia="Arial"/>
          <w:sz w:val="13"/>
          <w:szCs w:val="13"/>
          <w:color w:val="080808"/>
          <w:spacing w:val="-18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1A1A1A"/>
          <w:spacing w:val="0"/>
          <w:w w:val="93"/>
        </w:rPr>
        <w:t>(x)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836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4"/>
        </w:rPr>
        <w:t>Figure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8"/>
        </w:rPr>
        <w:t>Polynomial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29"/>
        </w:rPr>
        <w:t>lambda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2"/>
          <w:w w:val="129"/>
        </w:rPr>
        <w:t> </w:t>
      </w:r>
      <w:r>
        <w:rPr>
          <w:rFonts w:ascii="Arial" w:hAnsi="Arial" w:cs="Arial" w:eastAsia="Arial"/>
          <w:sz w:val="19"/>
          <w:szCs w:val="19"/>
          <w:color w:val="080808"/>
          <w:spacing w:val="0"/>
          <w:w w:val="129"/>
        </w:rPr>
        <w:t>=</w:t>
      </w:r>
      <w:r>
        <w:rPr>
          <w:rFonts w:ascii="Arial" w:hAnsi="Arial" w:cs="Arial" w:eastAsia="Arial"/>
          <w:sz w:val="19"/>
          <w:szCs w:val="19"/>
          <w:color w:val="080808"/>
          <w:spacing w:val="21"/>
          <w:w w:val="12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9"/>
        </w:rPr>
        <w:t>0.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4010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30"/>
        </w:rPr>
        <w:t>Adjustin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3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0"/>
          <w:w w:val="13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3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6"/>
          <w:w w:val="13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30"/>
        </w:rPr>
        <w:t>regularizatio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3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0"/>
          <w:w w:val="13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30"/>
        </w:rPr>
        <w:t>paramete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3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0"/>
          <w:w w:val="13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30"/>
        </w:rPr>
        <w:t>(5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"/>
          <w:w w:val="13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8"/>
        </w:rPr>
        <w:t>points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9"/>
        </w:rPr>
        <w:t>)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8" w:lineRule="auto"/>
        <w:ind w:left="100" w:right="78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explore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regularizatio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paramete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6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affect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0"/>
        </w:rPr>
        <w:t>bias-variance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8"/>
        </w:rPr>
        <w:t>regularized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7"/>
        </w:rPr>
        <w:t>poly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"/>
          <w:w w:val="107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2D2D2D"/>
          <w:spacing w:val="4"/>
          <w:w w:val="107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7"/>
        </w:rPr>
        <w:t>mial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5"/>
          <w:w w:val="10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7"/>
        </w:rPr>
        <w:t>regression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7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1"/>
          <w:w w:val="10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23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2D2D2D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2"/>
        </w:rPr>
        <w:t>shoul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modif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18"/>
        </w:rPr>
        <w:t>lambda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49"/>
          <w:w w:val="11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8"/>
        </w:rPr>
        <w:t>paramete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30"/>
          <w:w w:val="11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6"/>
        </w:rPr>
        <w:t>script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18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1"/>
        </w:rPr>
        <w:t>try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080808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5"/>
          <w:szCs w:val="25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10,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100.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values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7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script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generate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9"/>
        </w:rPr>
        <w:t>polynomial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8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8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3"/>
          <w:w w:val="11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8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als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learnin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curve.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Submit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1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plot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22"/>
        </w:rPr>
        <w:t>lambda: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"/>
          <w:w w:val="12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learning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curve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Comment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4"/>
        </w:rPr>
        <w:t>impact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9"/>
          <w:w w:val="114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21"/>
        </w:rPr>
        <w:t>lambda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5"/>
          <w:w w:val="12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3"/>
        </w:rPr>
        <w:t>qualit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3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learne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8"/>
        </w:rPr>
        <w:t>model.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4" w:right="4704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Selectin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5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0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9"/>
        </w:rPr>
        <w:t>usin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9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5"/>
          <w:w w:val="12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9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9"/>
          <w:w w:val="12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9"/>
        </w:rPr>
        <w:t>validatio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9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0"/>
          <w:w w:val="12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9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1"/>
          <w:w w:val="12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(5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7"/>
        </w:rPr>
        <w:t>points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8"/>
        </w:rPr>
        <w:t>)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0" w:lineRule="auto"/>
        <w:ind w:left="100" w:right="98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observe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3"/>
        </w:rPr>
        <w:t>that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0"/>
          <w:w w:val="12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7"/>
        </w:rPr>
        <w:t>significantl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7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2"/>
          <w:w w:val="10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affect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6"/>
        </w:rPr>
        <w:t>regularize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6"/>
        </w:rPr>
        <w:t>poly­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nomial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regressio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trainin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7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validatio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3"/>
        </w:rPr>
        <w:t>particular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5"/>
          <w:w w:val="11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without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9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regularization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trainin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7"/>
          <w:w w:val="11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doe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8"/>
        </w:rPr>
        <w:t>generalize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6"/>
          <w:w w:val="10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Conversely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muc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regularization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doe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trainin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6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testin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"/>
          <w:w w:val="11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080808"/>
          <w:spacing w:val="0"/>
          <w:w w:val="80"/>
          <w:i/>
        </w:rPr>
        <w:t>A</w:t>
      </w:r>
      <w:r>
        <w:rPr>
          <w:rFonts w:ascii="Arial" w:hAnsi="Arial" w:cs="Arial" w:eastAsia="Arial"/>
          <w:sz w:val="21"/>
          <w:szCs w:val="21"/>
          <w:color w:val="080808"/>
          <w:spacing w:val="16"/>
          <w:w w:val="8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34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8"/>
          <w:w w:val="134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1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2"/>
        </w:rPr>
        <w:t>data.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95" w:after="0" w:line="266" w:lineRule="auto"/>
        <w:ind w:left="100" w:right="90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9"/>
        </w:rPr>
        <w:t>implement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automate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0"/>
          <w:w w:val="11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metho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4"/>
          <w:w w:val="11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7"/>
          <w:w w:val="11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080808"/>
          <w:spacing w:val="0"/>
          <w:w w:val="80"/>
          <w:i/>
        </w:rPr>
        <w:t>A</w:t>
      </w:r>
      <w:r>
        <w:rPr>
          <w:rFonts w:ascii="Arial" w:hAnsi="Arial" w:cs="Arial" w:eastAsia="Arial"/>
          <w:sz w:val="21"/>
          <w:szCs w:val="21"/>
          <w:color w:val="080808"/>
          <w:spacing w:val="38"/>
          <w:w w:val="8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parameter.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 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1"/>
        </w:rPr>
        <w:t>Concretely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validatio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2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3"/>
        </w:rPr>
        <w:t>evaluate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3"/>
          <w:w w:val="11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080808"/>
          <w:spacing w:val="0"/>
          <w:w w:val="80"/>
          <w:i/>
        </w:rPr>
        <w:t>A</w:t>
      </w:r>
      <w:r>
        <w:rPr>
          <w:rFonts w:ascii="Arial" w:hAnsi="Arial" w:cs="Arial" w:eastAsia="Arial"/>
          <w:sz w:val="21"/>
          <w:szCs w:val="21"/>
          <w:color w:val="080808"/>
          <w:spacing w:val="36"/>
          <w:w w:val="8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is.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9"/>
        </w:rPr>
        <w:t>selectin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080808"/>
          <w:spacing w:val="0"/>
          <w:w w:val="80"/>
          <w:i/>
        </w:rPr>
        <w:t>A</w:t>
      </w:r>
      <w:r>
        <w:rPr>
          <w:rFonts w:ascii="Arial" w:hAnsi="Arial" w:cs="Arial" w:eastAsia="Arial"/>
          <w:sz w:val="21"/>
          <w:szCs w:val="21"/>
          <w:color w:val="080808"/>
          <w:spacing w:val="36"/>
          <w:w w:val="8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21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2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validatio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2"/>
          <w:w w:val="11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5"/>
        </w:rPr>
        <w:t>evaluate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2"/>
          <w:w w:val="11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2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20"/>
        </w:rPr>
        <w:t>estimate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22"/>
          <w:w w:val="12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4"/>
        </w:rPr>
        <w:t>will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4"/>
        </w:rPr>
        <w:t>actual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unsee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Complete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-19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11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38"/>
        </w:rPr>
        <w:t>validationCurve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-37"/>
          <w:w w:val="138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.m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8080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Specifically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08080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0"/>
        </w:rPr>
        <w:t>should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20" w:bottom="280" w:left="1340" w:right="1280"/>
        </w:sectPr>
      </w:pPr>
      <w:rPr/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407" w:footer="0" w:top="1700" w:bottom="280" w:left="1340" w:right="1280"/>
          <w:pgSz w:w="12240" w:h="15840"/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-19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50505"/>
          <w:spacing w:val="0"/>
          <w:w w:val="111"/>
        </w:rPr>
        <w:t>100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11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50505"/>
          <w:spacing w:val="0"/>
          <w:w w:val="106"/>
        </w:rPr>
        <w:t>90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11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50505"/>
          <w:spacing w:val="0"/>
          <w:w w:val="106"/>
        </w:rPr>
        <w:t>80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11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50505"/>
          <w:spacing w:val="0"/>
          <w:w w:val="106"/>
        </w:rPr>
        <w:t>70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9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50505"/>
          <w:spacing w:val="0"/>
          <w:w w:val="105"/>
        </w:rPr>
        <w:t>60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19" w:lineRule="exact"/>
        <w:ind w:right="-11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50505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50505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50505"/>
          <w:spacing w:val="45"/>
          <w:w w:val="100"/>
          <w:position w:val="-1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6"/>
          <w:position w:val="-4"/>
        </w:rPr>
        <w:t>50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0" w:lineRule="exact"/>
        <w:ind w:right="295"/>
        <w:jc w:val="righ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050505"/>
          <w:spacing w:val="0"/>
          <w:w w:val="88"/>
          <w:position w:val="1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7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50505"/>
          <w:spacing w:val="0"/>
          <w:w w:val="114"/>
        </w:rPr>
        <w:t>40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11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50505"/>
          <w:spacing w:val="0"/>
          <w:w w:val="106"/>
        </w:rPr>
        <w:t>30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8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50505"/>
          <w:spacing w:val="0"/>
          <w:w w:val="104"/>
        </w:rPr>
        <w:t>20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35" w:lineRule="exact"/>
        <w:ind w:right="-20"/>
        <w:jc w:val="right"/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342.540009pt;margin-top:7.067939pt;width:66.06pt;height:2.16pt;mso-position-horizontal-relative:page;mso-position-vertical-relative:paragraph;z-index:-2198" coordorigin="6851,141" coordsize="1321,43">
            <v:group style="position:absolute;left:6854;top:181;width:655;height:2" coordorigin="6854,181" coordsize="655,2">
              <v:shape style="position:absolute;left:6854;top:181;width:655;height:2" coordorigin="6854,181" coordsize="655,0" path="m6854,181l7510,181e" filled="f" stroked="t" strokeweight=".36pt" strokecolor="#008000">
                <v:path arrowok="t"/>
              </v:shape>
            </v:group>
            <v:group style="position:absolute;left:7286;top:149;width:878;height:2" coordorigin="7286,149" coordsize="878,2">
              <v:shape style="position:absolute;left:7286;top:149;width:878;height:2" coordorigin="7286,149" coordsize="878,0" path="m7286,149l8165,149e" filled="f" stroked="t" strokeweight=".72pt" strokecolor="#008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13"/>
        </w:rPr>
        <w:t>10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44" w:after="0" w:line="240" w:lineRule="auto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color w:val="050505"/>
          <w:w w:val="108"/>
        </w:rPr>
        <w:t>Polynomia</w:t>
      </w:r>
      <w:r>
        <w:rPr>
          <w:rFonts w:ascii="Arial" w:hAnsi="Arial" w:cs="Arial" w:eastAsia="Arial"/>
          <w:sz w:val="12"/>
          <w:szCs w:val="12"/>
          <w:color w:val="050505"/>
          <w:w w:val="109"/>
        </w:rPr>
        <w:t>l</w:t>
      </w:r>
      <w:r>
        <w:rPr>
          <w:rFonts w:ascii="Arial" w:hAnsi="Arial" w:cs="Arial" w:eastAsia="Arial"/>
          <w:sz w:val="12"/>
          <w:szCs w:val="12"/>
          <w:color w:val="050505"/>
          <w:spacing w:val="-14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8"/>
        </w:rPr>
        <w:t>Regression</w:t>
      </w:r>
      <w:r>
        <w:rPr>
          <w:rFonts w:ascii="Arial" w:hAnsi="Arial" w:cs="Arial" w:eastAsia="Arial"/>
          <w:sz w:val="12"/>
          <w:szCs w:val="12"/>
          <w:color w:val="050505"/>
          <w:spacing w:val="-12"/>
          <w:w w:val="108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8"/>
        </w:rPr>
        <w:t>Learning</w:t>
      </w:r>
      <w:r>
        <w:rPr>
          <w:rFonts w:ascii="Arial" w:hAnsi="Arial" w:cs="Arial" w:eastAsia="Arial"/>
          <w:sz w:val="12"/>
          <w:szCs w:val="12"/>
          <w:color w:val="050505"/>
          <w:spacing w:val="-3"/>
          <w:w w:val="108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Curve</w:t>
      </w:r>
      <w:r>
        <w:rPr>
          <w:rFonts w:ascii="Arial" w:hAnsi="Arial" w:cs="Arial" w:eastAsia="Arial"/>
          <w:sz w:val="12"/>
          <w:szCs w:val="12"/>
          <w:color w:val="050505"/>
          <w:spacing w:val="19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14"/>
        </w:rPr>
        <w:t>(lambda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14"/>
        </w:rPr>
        <w:t>=</w:t>
      </w:r>
      <w:r>
        <w:rPr>
          <w:rFonts w:ascii="Arial" w:hAnsi="Arial" w:cs="Arial" w:eastAsia="Arial"/>
          <w:sz w:val="12"/>
          <w:szCs w:val="12"/>
          <w:color w:val="050505"/>
          <w:spacing w:val="-5"/>
          <w:w w:val="114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5"/>
        </w:rPr>
        <w:t>0.000000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6"/>
        </w:rPr>
        <w:t>)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40" w:right="1280"/>
          <w:cols w:num="2" w:equalWidth="0">
            <w:col w:w="2123" w:space="1073"/>
            <w:col w:w="6424"/>
          </w:cols>
        </w:sectPr>
      </w:pPr>
      <w:rPr/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4" w:after="0" w:line="127" w:lineRule="exact"/>
        <w:ind w:left="2044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173.699997pt;margin-top:-215.01207pt;width:278.459992pt;height:220.86pt;mso-position-horizontal-relative:page;mso-position-vertical-relative:paragraph;z-index:-2200" coordorigin="3474,-4300" coordsize="5569,4417">
            <v:shape style="position:absolute;left:7848;top:-4293;width:1195;height:504" type="#_x0000_t75">
              <v:imagedata r:id="rId17" o:title=""/>
            </v:shape>
            <v:group style="position:absolute;left:3478;top:-4246;width:4399;height:2" coordorigin="3478,-4246" coordsize="4399,2">
              <v:shape style="position:absolute;left:3478;top:-4246;width:4399;height:2" coordorigin="3478,-4246" coordsize="4399,0" path="m3478,-4246l7877,-4246e" filled="f" stroked="t" strokeweight=".36pt" strokecolor="#000000">
                <v:path arrowok="t"/>
              </v:shape>
            </v:group>
            <v:group style="position:absolute;left:9004;top:-3818;width:2;height:3931" coordorigin="9004,-3818" coordsize="2,3931">
              <v:shape style="position:absolute;left:9004;top:-3818;width:2;height:3931" coordorigin="9004,-3818" coordsize="0,3931" path="m9004,113l9004,-3818e" filled="f" stroked="t" strokeweight=".36pt" strokecolor="#000000">
                <v:path arrowok="t"/>
              </v:shape>
            </v:group>
            <v:group style="position:absolute;left:3478;top:110;width:5530;height:2" coordorigin="3478,110" coordsize="5530,2">
              <v:shape style="position:absolute;left:3478;top:110;width:5530;height:2" coordorigin="3478,110" coordsize="5530,0" path="m3478,110l9007,110e" filled="f" stroked="t" strokeweight=".36pt" strokecolor="#0000A8">
                <v:path arrowok="t"/>
              </v:shape>
            </v:group>
            <v:group style="position:absolute;left:3481;top:-4250;width:2;height:4363" coordorigin="3481,-4250" coordsize="2,4363">
              <v:shape style="position:absolute;left:3481;top:-4250;width:2;height:4363" coordorigin="3481,-4250" coordsize="0,4363" path="m3481,113l3481,-4250e" filled="f" stroked="t" strokeweight=".36pt" strokecolor="#000000">
                <v:path arrowok="t"/>
              </v:shape>
            </v:group>
            <v:group style="position:absolute;left:4658;top:-4293;width:2;height:259" coordorigin="4658,-4293" coordsize="2,259">
              <v:shape style="position:absolute;left:4658;top:-4293;width:2;height:259" coordorigin="4658,-4293" coordsize="0,259" path="m4658,-4034l4658,-4293e" filled="f" stroked="t" strokeweight=".72pt" strokecolor="#000000">
                <v:path arrowok="t"/>
              </v:shape>
            </v:group>
            <v:group style="position:absolute;left:4658;top:-4034;width:2;height:878" coordorigin="4658,-4034" coordsize="2,878">
              <v:shape style="position:absolute;left:4658;top:-4034;width:2;height:878" coordorigin="4658,-4034" coordsize="0,878" path="m4658,-3155l4658,-4034e" filled="f" stroked="t" strokeweight=".72pt" strokecolor="#008000">
                <v:path arrowok="t"/>
              </v:shape>
            </v:group>
            <v:group style="position:absolute;left:4658;top:-3163;width:2;height:439" coordorigin="4658,-3163" coordsize="2,439">
              <v:shape style="position:absolute;left:4658;top:-3163;width:2;height:439" coordorigin="4658,-3163" coordsize="0,439" path="m4658,-2723l4658,-3163e" filled="f" stroked="t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9.200012pt;margin-top:-128.25206pt;width:72pt;height:119.160004pt;mso-position-horizontal-relative:page;mso-position-vertical-relative:paragraph;z-index:-2199" coordorigin="5184,-2565" coordsize="1440,2383">
            <v:shape style="position:absolute;left:5184;top:-2565;width:1440;height:2383" type="#_x0000_t75">
              <v:imagedata r:id="rId18" o:title=""/>
            </v:shape>
            <v:group style="position:absolute;left:5602;top:-333;width:857;height:2" coordorigin="5602,-333" coordsize="857,2">
              <v:shape style="position:absolute;left:5602;top:-333;width:857;height:2" coordorigin="5602,-333" coordsize="857,0" path="m5602,-333l6458,-333e" filled="f" stroked="t" strokeweight=".72pt" strokecolor="#008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3"/>
          <w:position w:val="-1"/>
        </w:rPr>
        <w:t>0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12" w:lineRule="exact"/>
        <w:ind w:left="2116" w:right="-20"/>
        <w:jc w:val="left"/>
        <w:tabs>
          <w:tab w:pos="2960" w:val="left"/>
          <w:tab w:pos="3800" w:val="left"/>
          <w:tab w:pos="4660" w:val="left"/>
          <w:tab w:pos="5500" w:val="left"/>
          <w:tab w:pos="6320" w:val="left"/>
          <w:tab w:pos="718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0</w:t>
      </w:r>
      <w:r>
        <w:rPr>
          <w:rFonts w:ascii="Arial" w:hAnsi="Arial" w:cs="Arial" w:eastAsia="Arial"/>
          <w:sz w:val="12"/>
          <w:szCs w:val="12"/>
          <w:color w:val="050505"/>
          <w:spacing w:val="-31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2</w:t>
      </w:r>
      <w:r>
        <w:rPr>
          <w:rFonts w:ascii="Arial" w:hAnsi="Arial" w:cs="Arial" w:eastAsia="Arial"/>
          <w:sz w:val="12"/>
          <w:szCs w:val="12"/>
          <w:color w:val="050505"/>
          <w:spacing w:val="-33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4</w:t>
      </w:r>
      <w:r>
        <w:rPr>
          <w:rFonts w:ascii="Arial" w:hAnsi="Arial" w:cs="Arial" w:eastAsia="Arial"/>
          <w:sz w:val="12"/>
          <w:szCs w:val="12"/>
          <w:color w:val="050505"/>
          <w:spacing w:val="-19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6</w:t>
      </w:r>
      <w:r>
        <w:rPr>
          <w:rFonts w:ascii="Arial" w:hAnsi="Arial" w:cs="Arial" w:eastAsia="Arial"/>
          <w:sz w:val="12"/>
          <w:szCs w:val="12"/>
          <w:color w:val="050505"/>
          <w:spacing w:val="-33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8</w:t>
      </w:r>
      <w:r>
        <w:rPr>
          <w:rFonts w:ascii="Arial" w:hAnsi="Arial" w:cs="Arial" w:eastAsia="Arial"/>
          <w:sz w:val="12"/>
          <w:szCs w:val="12"/>
          <w:color w:val="050505"/>
          <w:spacing w:val="-32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10</w:t>
      </w:r>
      <w:r>
        <w:rPr>
          <w:rFonts w:ascii="Arial" w:hAnsi="Arial" w:cs="Arial" w:eastAsia="Arial"/>
          <w:sz w:val="12"/>
          <w:szCs w:val="12"/>
          <w:color w:val="050505"/>
          <w:spacing w:val="-24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7"/>
        </w:rPr>
        <w:t>12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20" w:after="0" w:line="240" w:lineRule="auto"/>
        <w:ind w:left="4060" w:right="3851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Number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1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o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f</w:t>
      </w:r>
      <w:r>
        <w:rPr>
          <w:rFonts w:ascii="Arial" w:hAnsi="Arial" w:cs="Arial" w:eastAsia="Arial"/>
          <w:sz w:val="12"/>
          <w:szCs w:val="12"/>
          <w:color w:val="050505"/>
          <w:spacing w:val="13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trainin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0"/>
        </w:rPr>
        <w:t>g</w:t>
      </w:r>
      <w:r>
        <w:rPr>
          <w:rFonts w:ascii="Arial" w:hAnsi="Arial" w:cs="Arial" w:eastAsia="Arial"/>
          <w:sz w:val="12"/>
          <w:szCs w:val="12"/>
          <w:color w:val="050505"/>
          <w:spacing w:val="26"/>
          <w:w w:val="100"/>
        </w:rPr>
        <w:t> </w:t>
      </w:r>
      <w:r>
        <w:rPr>
          <w:rFonts w:ascii="Arial" w:hAnsi="Arial" w:cs="Arial" w:eastAsia="Arial"/>
          <w:sz w:val="12"/>
          <w:szCs w:val="12"/>
          <w:color w:val="050505"/>
          <w:spacing w:val="0"/>
          <w:w w:val="104"/>
        </w:rPr>
        <w:t>examples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7" w:lineRule="exact"/>
        <w:ind w:left="2771" w:right="2801"/>
        <w:jc w:val="center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  <w:position w:val="-1"/>
        </w:rPr>
        <w:t>Figure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  <w:position w:val="-1"/>
        </w:rPr>
        <w:t>9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0"/>
          <w:position w:val="-1"/>
        </w:rPr>
        <w:t>Learnin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0"/>
          <w:position w:val="-1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8"/>
          <w:w w:val="11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  <w:position w:val="-1"/>
        </w:rPr>
        <w:t>curve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4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  <w:position w:val="-1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5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0"/>
          <w:w w:val="120"/>
          <w:position w:val="-1"/>
        </w:rPr>
        <w:t>lambda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48"/>
          <w:w w:val="12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50505"/>
          <w:spacing w:val="0"/>
          <w:w w:val="190"/>
          <w:position w:val="-1"/>
        </w:rPr>
        <w:t>=</w:t>
      </w:r>
      <w:r>
        <w:rPr>
          <w:rFonts w:ascii="Arial" w:hAnsi="Arial" w:cs="Arial" w:eastAsia="Arial"/>
          <w:sz w:val="16"/>
          <w:szCs w:val="16"/>
          <w:color w:val="050505"/>
          <w:spacing w:val="-32"/>
          <w:w w:val="19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7"/>
          <w:position w:val="-1"/>
        </w:rPr>
        <w:t>0.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71" w:lineRule="auto"/>
        <w:ind w:left="100" w:right="86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shoul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0"/>
          <w:w w:val="138"/>
        </w:rPr>
        <w:t>trainLinearRe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0"/>
          <w:w w:val="138"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-14"/>
          <w:w w:val="13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functio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8"/>
        </w:rPr>
        <w:t>trai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8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"/>
          <w:w w:val="11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different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85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"/>
          <w:w w:val="85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3"/>
        </w:rPr>
        <w:t>compute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6"/>
        </w:rPr>
        <w:t>trainin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6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7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validatio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error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55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shoul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50505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color w:val="050505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followin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range: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{0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0.001,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5"/>
        </w:rPr>
        <w:t>0.003,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1" w:after="0" w:line="240" w:lineRule="auto"/>
        <w:ind w:left="100" w:right="6712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0.01,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0.03,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0.1,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0.3,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3,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6"/>
        </w:rPr>
        <w:t>10}.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69" w:lineRule="auto"/>
        <w:ind w:left="100" w:right="91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6"/>
        </w:rPr>
        <w:t>complete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-28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6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7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color w:val="050505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5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5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plot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validatio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curve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7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"/>
          <w:w w:val="12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3"/>
        </w:rPr>
        <w:t>that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allow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1"/>
        </w:rPr>
        <w:t>randomnes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6"/>
        </w:rPr>
        <w:t>trainin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6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7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validatio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split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8"/>
        </w:rPr>
        <w:t>dataset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8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8"/>
          <w:w w:val="11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cros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2"/>
        </w:rPr>
        <w:t>validatio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0"/>
        </w:rPr>
        <w:t>sometime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lowe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2"/>
        </w:rPr>
        <w:t>tha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8"/>
          <w:w w:val="12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6"/>
        </w:rPr>
        <w:t>trainin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6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0"/>
          <w:w w:val="116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7"/>
        </w:rPr>
        <w:t>Submit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7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pdf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versio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2"/>
        </w:rPr>
        <w:t>thi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2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4"/>
          <w:w w:val="12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plot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3"/>
        </w:rPr>
        <w:t>report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59"/>
          <w:w w:val="11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3"/>
        </w:rPr>
        <w:t>Comment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050505"/>
          <w:spacing w:val="0"/>
          <w:w w:val="80"/>
          <w:i/>
        </w:rPr>
        <w:t>A</w:t>
      </w:r>
      <w:r>
        <w:rPr>
          <w:rFonts w:ascii="Arial" w:hAnsi="Arial" w:cs="Arial" w:eastAsia="Arial"/>
          <w:sz w:val="21"/>
          <w:szCs w:val="21"/>
          <w:color w:val="050505"/>
          <w:spacing w:val="15"/>
          <w:w w:val="8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9"/>
        </w:rPr>
        <w:t>problem.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4" w:right="5562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31"/>
        </w:rPr>
        <w:t>Computin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31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9"/>
          <w:w w:val="13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31"/>
        </w:rPr>
        <w:t>test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8"/>
          <w:w w:val="13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31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1"/>
          <w:w w:val="13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31"/>
        </w:rPr>
        <w:t>erro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31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4"/>
          <w:w w:val="13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31"/>
        </w:rPr>
        <w:t>(5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2"/>
          <w:w w:val="13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8"/>
        </w:rPr>
        <w:t>points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9"/>
        </w:rPr>
        <w:t>)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0" w:lineRule="auto"/>
        <w:ind w:left="100" w:right="98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4"/>
        </w:rPr>
        <w:t>bette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4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2"/>
          <w:w w:val="114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4"/>
        </w:rPr>
        <w:t>indicatio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1"/>
        </w:rPr>
        <w:t>model'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1"/>
        </w:rPr>
        <w:t>performance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world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8"/>
        </w:rPr>
        <w:t>important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9"/>
          <w:w w:val="11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8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8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8"/>
          <w:w w:val="11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8"/>
        </w:rPr>
        <w:t>evaluate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3"/>
        </w:rPr>
        <w:t>that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6"/>
          <w:w w:val="12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8"/>
        </w:rPr>
        <w:t>trainin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8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7"/>
          <w:w w:val="11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8"/>
        </w:rPr>
        <w:t>(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18"/>
        </w:rPr>
        <w:t>that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0"/>
          <w:w w:val="11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9"/>
        </w:rPr>
        <w:t>it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"/>
          <w:w w:val="12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9"/>
        </w:rPr>
        <w:t>neithe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55"/>
          <w:w w:val="10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9"/>
        </w:rPr>
        <w:t>used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regularizatio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parameter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8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nor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lear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3"/>
        </w:rPr>
        <w:t>parameters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3"/>
        </w:rPr>
        <w:t>).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51"/>
          <w:w w:val="11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3"/>
        </w:rPr>
        <w:t>Calculate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erro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8"/>
        </w:rPr>
        <w:t>that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9"/>
          <w:w w:val="128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previou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analysi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2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0"/>
        </w:rPr>
        <w:t>report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-13"/>
          <w:w w:val="12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0"/>
        </w:rPr>
        <w:t>it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52"/>
          <w:w w:val="12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5"/>
        </w:rPr>
        <w:t>at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5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5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color w:val="1A1A1A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18"/>
        </w:rPr>
        <w:t>ex2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2"/>
          <w:w w:val="11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50505"/>
          <w:spacing w:val="0"/>
          <w:w w:val="7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5050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5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25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7"/>
          <w:w w:val="12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50505"/>
          <w:spacing w:val="0"/>
          <w:w w:val="109"/>
        </w:rPr>
        <w:t>value.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20" w:bottom="280" w:left="1340" w:right="1280"/>
        </w:sectPr>
      </w:pPr>
      <w:rPr/>
    </w:p>
    <w:p>
      <w:pPr>
        <w:spacing w:before="53" w:after="0" w:line="240" w:lineRule="auto"/>
        <w:ind w:left="100" w:right="-20"/>
        <w:jc w:val="left"/>
        <w:tabs>
          <w:tab w:pos="92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Plotting</w:t>
      </w:r>
      <w:r>
        <w:rPr>
          <w:rFonts w:ascii="Arial" w:hAnsi="Arial" w:cs="Arial" w:eastAsia="Arial"/>
          <w:sz w:val="22"/>
          <w:szCs w:val="22"/>
          <w:spacing w:val="17"/>
          <w:w w:val="10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learn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22"/>
          <w:szCs w:val="22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cur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randomly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selected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examples</w:t>
      </w:r>
      <w:r>
        <w:rPr>
          <w:rFonts w:ascii="Arial" w:hAnsi="Arial" w:cs="Arial" w:eastAsia="Arial"/>
          <w:sz w:val="22"/>
          <w:szCs w:val="22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(5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oi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ts)</w:t>
      </w:r>
      <w:r>
        <w:rPr>
          <w:rFonts w:ascii="Arial" w:hAnsi="Arial" w:cs="Arial" w:eastAsia="Arial"/>
          <w:sz w:val="22"/>
          <w:szCs w:val="22"/>
          <w:spacing w:val="-3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8"/>
        </w:rPr>
        <w:t>15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7" w:after="0" w:line="257" w:lineRule="auto"/>
        <w:ind w:left="10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02.191986pt;margin-top:146.460876pt;width:3.436pt;height:.1pt;mso-position-horizontal-relative:page;mso-position-vertical-relative:paragraph;z-index:-2197" coordorigin="8044,2929" coordsize="69,2">
            <v:shape style="position:absolute;left:8044;top:2929;width:69;height:2" coordorigin="8044,2929" coordsize="69,0" path="m8044,2929l8113,292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ecially</w:t>
      </w:r>
      <w:r>
        <w:rPr>
          <w:rFonts w:ascii="Arial" w:hAnsi="Arial" w:cs="Arial" w:eastAsia="Arial"/>
          <w:sz w:val="22"/>
          <w:szCs w:val="22"/>
          <w:spacing w:val="3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sets,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cur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debug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algo-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rithms,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2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often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helpful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erage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across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sets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randomly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sele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ted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examples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determine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Concretel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determine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cross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ali-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dation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ror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-18"/>
          <w:w w:val="15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examples,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randomly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select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-18"/>
          <w:w w:val="15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examples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-18"/>
          <w:w w:val="15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examples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alidation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parameters</w:t>
      </w:r>
      <w:r>
        <w:rPr>
          <w:rFonts w:ascii="Arial" w:hAnsi="Arial" w:cs="Arial" w:eastAsia="Arial"/>
          <w:sz w:val="22"/>
          <w:szCs w:val="22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randomly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hosen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aluate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parameters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domly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steps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eated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50)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eraged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should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determine</w:t>
      </w:r>
      <w:r>
        <w:rPr>
          <w:rFonts w:ascii="Arial" w:hAnsi="Arial" w:cs="Arial" w:eastAsia="Arial"/>
          <w:sz w:val="22"/>
          <w:szCs w:val="22"/>
          <w:spacing w:val="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cross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alidation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-33"/>
          <w:w w:val="15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examples.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strategy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es.</w:t>
      </w:r>
      <w:r>
        <w:rPr>
          <w:rFonts w:ascii="Arial" w:hAnsi="Arial" w:cs="Arial" w:eastAsia="Arial"/>
          <w:sz w:val="22"/>
          <w:szCs w:val="22"/>
          <w:spacing w:val="5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reference,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obtained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olynomial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ssion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figur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random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selection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examples.</w:t>
      </w:r>
      <w:r>
        <w:rPr>
          <w:rFonts w:ascii="Arial" w:hAnsi="Arial" w:cs="Arial" w:eastAsia="Arial"/>
          <w:sz w:val="22"/>
          <w:szCs w:val="22"/>
          <w:spacing w:val="5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rite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learningCurve</w:t>
      </w:r>
      <w:r>
        <w:rPr>
          <w:rFonts w:ascii="Arial" w:hAnsi="Arial" w:cs="Arial" w:eastAsia="Arial"/>
          <w:sz w:val="22"/>
          <w:szCs w:val="22"/>
          <w:spacing w:val="16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Averaged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Matlab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erate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comput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generate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nction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ex2.m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eraged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1408" w:footer="268593672" w:top="1320" w:bottom="280" w:left="1340" w:right="1320"/>
          <w:headerReference w:type="odd" r:id="rId19"/>
          <w:pgSz w:w="12240" w:h="1584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-19"/>
        <w:jc w:val="right"/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173.956665pt;margin-top:3.177852pt;width:276.532708pt;height:218.189259pt;mso-position-horizontal-relative:page;mso-position-vertical-relative:paragraph;z-index:-2196" coordorigin="3479,64" coordsize="5531,4364">
            <v:group style="position:absolute;left:3482;top:4424;width:5524;height:2" coordorigin="3482,4424" coordsize="5524,2">
              <v:shape style="position:absolute;left:3482;top:4424;width:5524;height:2" coordorigin="3482,4424" coordsize="5524,0" path="m3482,4424l9007,4424e" filled="f" stroked="t" strokeweight=".318191pt" strokecolor="#000000">
                <v:path arrowok="t"/>
              </v:shape>
            </v:group>
            <v:group style="position:absolute;left:3482;top:67;width:5524;height:2" coordorigin="3482,67" coordsize="5524,2">
              <v:shape style="position:absolute;left:3482;top:67;width:5524;height:2" coordorigin="3482,67" coordsize="5524,0" path="m3482,67l9007,67e" filled="f" stroked="t" strokeweight=".318191pt" strokecolor="#000000">
                <v:path arrowok="t"/>
              </v:shape>
            </v:group>
            <v:group style="position:absolute;left:3482;top:67;width:2;height:4357" coordorigin="3482,67" coordsize="2,4357">
              <v:shape style="position:absolute;left:3482;top:67;width:2;height:4357" coordorigin="3482,67" coordsize="0,4357" path="m3482,67l3482,4424e" filled="f" stroked="t" strokeweight=".318196pt" strokecolor="#000000">
                <v:path arrowok="t"/>
              </v:shape>
            </v:group>
            <v:group style="position:absolute;left:9007;top:67;width:2;height:4357" coordorigin="9007,67" coordsize="2,4357">
              <v:shape style="position:absolute;left:9007;top:67;width:2;height:4357" coordorigin="9007,67" coordsize="0,4357" path="m9007,67l9007,4424e" filled="f" stroked="t" strokeweight=".318191pt" strokecolor="#000000">
                <v:path arrowok="t"/>
              </v:shape>
            </v:group>
            <v:group style="position:absolute;left:4332;top:4368;width:2;height:57" coordorigin="4332,4368" coordsize="2,57">
              <v:shape style="position:absolute;left:4332;top:4368;width:2;height:57" coordorigin="4332,4368" coordsize="0,57" path="m4332,4424l4332,4368e" filled="f" stroked="t" strokeweight=".318191pt" strokecolor="#000000">
                <v:path arrowok="t"/>
              </v:shape>
            </v:group>
            <v:group style="position:absolute;left:4332;top:67;width:2;height:55" coordorigin="4332,67" coordsize="2,55">
              <v:shape style="position:absolute;left:4332;top:67;width:2;height:55" coordorigin="4332,67" coordsize="0,55" path="m4332,67l4332,122e" filled="f" stroked="t" strokeweight=".318191pt" strokecolor="#000000">
                <v:path arrowok="t"/>
              </v:shape>
            </v:group>
            <v:group style="position:absolute;left:5181;top:4368;width:2;height:57" coordorigin="5181,4368" coordsize="2,57">
              <v:shape style="position:absolute;left:5181;top:4368;width:2;height:57" coordorigin="5181,4368" coordsize="0,57" path="m5181,4424l5181,4368e" filled="f" stroked="t" strokeweight=".318191pt" strokecolor="#000000">
                <v:path arrowok="t"/>
              </v:shape>
            </v:group>
            <v:group style="position:absolute;left:5181;top:67;width:2;height:55" coordorigin="5181,67" coordsize="2,55">
              <v:shape style="position:absolute;left:5181;top:67;width:2;height:55" coordorigin="5181,67" coordsize="0,55" path="m5181,67l5181,122e" filled="f" stroked="t" strokeweight=".318191pt" strokecolor="#000000">
                <v:path arrowok="t"/>
              </v:shape>
            </v:group>
            <v:group style="position:absolute;left:6031;top:4368;width:2;height:57" coordorigin="6031,4368" coordsize="2,57">
              <v:shape style="position:absolute;left:6031;top:4368;width:2;height:57" coordorigin="6031,4368" coordsize="0,57" path="m6031,4424l6031,4368e" filled="f" stroked="t" strokeweight=".318191pt" strokecolor="#000000">
                <v:path arrowok="t"/>
              </v:shape>
            </v:group>
            <v:group style="position:absolute;left:6031;top:67;width:2;height:55" coordorigin="6031,67" coordsize="2,55">
              <v:shape style="position:absolute;left:6031;top:67;width:2;height:55" coordorigin="6031,67" coordsize="0,55" path="m6031,67l6031,122e" filled="f" stroked="t" strokeweight=".318191pt" strokecolor="#000000">
                <v:path arrowok="t"/>
              </v:shape>
            </v:group>
            <v:group style="position:absolute;left:6881;top:4368;width:2;height:57" coordorigin="6881,4368" coordsize="2,57">
              <v:shape style="position:absolute;left:6881;top:4368;width:2;height:57" coordorigin="6881,4368" coordsize="0,57" path="m6881,4424l6881,4368e" filled="f" stroked="t" strokeweight=".318191pt" strokecolor="#000000">
                <v:path arrowok="t"/>
              </v:shape>
            </v:group>
            <v:group style="position:absolute;left:6881;top:67;width:2;height:55" coordorigin="6881,67" coordsize="2,55">
              <v:shape style="position:absolute;left:6881;top:67;width:2;height:55" coordorigin="6881,67" coordsize="0,55" path="m6881,67l6881,122e" filled="f" stroked="t" strokeweight=".318191pt" strokecolor="#000000">
                <v:path arrowok="t"/>
              </v:shape>
            </v:group>
            <v:group style="position:absolute;left:7731;top:4368;width:2;height:57" coordorigin="7731,4368" coordsize="2,57">
              <v:shape style="position:absolute;left:7731;top:4368;width:2;height:57" coordorigin="7731,4368" coordsize="0,57" path="m7731,4424l7731,4368e" filled="f" stroked="t" strokeweight=".318191pt" strokecolor="#000000">
                <v:path arrowok="t"/>
              </v:shape>
            </v:group>
            <v:group style="position:absolute;left:7731;top:67;width:2;height:55" coordorigin="7731,67" coordsize="2,55">
              <v:shape style="position:absolute;left:7731;top:67;width:2;height:55" coordorigin="7731,67" coordsize="0,55" path="m7731,67l7731,122e" filled="f" stroked="t" strokeweight=".318191pt" strokecolor="#000000">
                <v:path arrowok="t"/>
              </v:shape>
            </v:group>
            <v:group style="position:absolute;left:8580;top:4368;width:2;height:57" coordorigin="8580,4368" coordsize="2,57">
              <v:shape style="position:absolute;left:8580;top:4368;width:2;height:57" coordorigin="8580,4368" coordsize="0,57" path="m8580,4424l8580,4368e" filled="f" stroked="t" strokeweight=".318191pt" strokecolor="#000000">
                <v:path arrowok="t"/>
              </v:shape>
            </v:group>
            <v:group style="position:absolute;left:8580;top:67;width:2;height:55" coordorigin="8580,67" coordsize="2,55">
              <v:shape style="position:absolute;left:8580;top:67;width:2;height:55" coordorigin="8580,67" coordsize="0,55" path="m8580,67l8580,122e" filled="f" stroked="t" strokeweight=".318191pt" strokecolor="#000000">
                <v:path arrowok="t"/>
              </v:shape>
            </v:group>
            <v:group style="position:absolute;left:3482;top:3987;width:55;height:2" coordorigin="3482,3987" coordsize="55,2">
              <v:shape style="position:absolute;left:3482;top:3987;width:55;height:2" coordorigin="3482,3987" coordsize="55,0" path="m3482,3987l3537,3987e" filled="f" stroked="t" strokeweight=".318191pt" strokecolor="#000000">
                <v:path arrowok="t"/>
              </v:shape>
            </v:group>
            <v:group style="position:absolute;left:8950;top:3987;width:57;height:2" coordorigin="8950,3987" coordsize="57,2">
              <v:shape style="position:absolute;left:8950;top:3987;width:57;height:2" coordorigin="8950,3987" coordsize="57,0" path="m9007,3987l8950,3987e" filled="f" stroked="t" strokeweight=".318191pt" strokecolor="#000000">
                <v:path arrowok="t"/>
              </v:shape>
            </v:group>
            <v:group style="position:absolute;left:3482;top:3552;width:55;height:2" coordorigin="3482,3552" coordsize="55,2">
              <v:shape style="position:absolute;left:3482;top:3552;width:55;height:2" coordorigin="3482,3552" coordsize="55,0" path="m3482,3552l3537,3552e" filled="f" stroked="t" strokeweight=".318191pt" strokecolor="#000000">
                <v:path arrowok="t"/>
              </v:shape>
            </v:group>
            <v:group style="position:absolute;left:8950;top:3552;width:57;height:2" coordorigin="8950,3552" coordsize="57,2">
              <v:shape style="position:absolute;left:8950;top:3552;width:57;height:2" coordorigin="8950,3552" coordsize="57,0" path="m9007,3552l8950,3552e" filled="f" stroked="t" strokeweight=".318191pt" strokecolor="#000000">
                <v:path arrowok="t"/>
              </v:shape>
            </v:group>
            <v:group style="position:absolute;left:3482;top:3117;width:55;height:2" coordorigin="3482,3117" coordsize="55,2">
              <v:shape style="position:absolute;left:3482;top:3117;width:55;height:2" coordorigin="3482,3117" coordsize="55,0" path="m3482,3117l3537,3117e" filled="f" stroked="t" strokeweight=".318191pt" strokecolor="#000000">
                <v:path arrowok="t"/>
              </v:shape>
            </v:group>
            <v:group style="position:absolute;left:8950;top:3117;width:57;height:2" coordorigin="8950,3117" coordsize="57,2">
              <v:shape style="position:absolute;left:8950;top:3117;width:57;height:2" coordorigin="8950,3117" coordsize="57,0" path="m9007,3117l8950,3117e" filled="f" stroked="t" strokeweight=".318191pt" strokecolor="#000000">
                <v:path arrowok="t"/>
              </v:shape>
            </v:group>
            <v:group style="position:absolute;left:3482;top:2680;width:55;height:2" coordorigin="3482,2680" coordsize="55,2">
              <v:shape style="position:absolute;left:3482;top:2680;width:55;height:2" coordorigin="3482,2680" coordsize="55,0" path="m3482,2680l3537,2680e" filled="f" stroked="t" strokeweight=".318191pt" strokecolor="#000000">
                <v:path arrowok="t"/>
              </v:shape>
            </v:group>
            <v:group style="position:absolute;left:8950;top:2680;width:57;height:2" coordorigin="8950,2680" coordsize="57,2">
              <v:shape style="position:absolute;left:8950;top:2680;width:57;height:2" coordorigin="8950,2680" coordsize="57,0" path="m9007,2680l8950,2680e" filled="f" stroked="t" strokeweight=".318191pt" strokecolor="#000000">
                <v:path arrowok="t"/>
              </v:shape>
            </v:group>
            <v:group style="position:absolute;left:3482;top:2245;width:55;height:2" coordorigin="3482,2245" coordsize="55,2">
              <v:shape style="position:absolute;left:3482;top:2245;width:55;height:2" coordorigin="3482,2245" coordsize="55,0" path="m3482,2245l3537,2245e" filled="f" stroked="t" strokeweight=".318191pt" strokecolor="#000000">
                <v:path arrowok="t"/>
              </v:shape>
            </v:group>
            <v:group style="position:absolute;left:8950;top:2245;width:57;height:2" coordorigin="8950,2245" coordsize="57,2">
              <v:shape style="position:absolute;left:8950;top:2245;width:57;height:2" coordorigin="8950,2245" coordsize="57,0" path="m9007,2245l8950,2245e" filled="f" stroked="t" strokeweight=".318191pt" strokecolor="#000000">
                <v:path arrowok="t"/>
              </v:shape>
            </v:group>
            <v:group style="position:absolute;left:3482;top:1809;width:55;height:2" coordorigin="3482,1809" coordsize="55,2">
              <v:shape style="position:absolute;left:3482;top:1809;width:55;height:2" coordorigin="3482,1809" coordsize="55,0" path="m3482,1809l3537,1809e" filled="f" stroked="t" strokeweight=".318191pt" strokecolor="#000000">
                <v:path arrowok="t"/>
              </v:shape>
            </v:group>
            <v:group style="position:absolute;left:8950;top:1809;width:57;height:2" coordorigin="8950,1809" coordsize="57,2">
              <v:shape style="position:absolute;left:8950;top:1809;width:57;height:2" coordorigin="8950,1809" coordsize="57,0" path="m9007,1809l8950,1809e" filled="f" stroked="t" strokeweight=".318191pt" strokecolor="#000000">
                <v:path arrowok="t"/>
              </v:shape>
            </v:group>
            <v:group style="position:absolute;left:3482;top:1373;width:55;height:2" coordorigin="3482,1373" coordsize="55,2">
              <v:shape style="position:absolute;left:3482;top:1373;width:55;height:2" coordorigin="3482,1373" coordsize="55,0" path="m3482,1373l3537,1373e" filled="f" stroked="t" strokeweight=".318191pt" strokecolor="#000000">
                <v:path arrowok="t"/>
              </v:shape>
            </v:group>
            <v:group style="position:absolute;left:8950;top:1373;width:57;height:2" coordorigin="8950,1373" coordsize="57,2">
              <v:shape style="position:absolute;left:8950;top:1373;width:57;height:2" coordorigin="8950,1373" coordsize="57,0" path="m9007,1373l8950,1373e" filled="f" stroked="t" strokeweight=".318191pt" strokecolor="#000000">
                <v:path arrowok="t"/>
              </v:shape>
            </v:group>
            <v:group style="position:absolute;left:3482;top:937;width:55;height:2" coordorigin="3482,937" coordsize="55,2">
              <v:shape style="position:absolute;left:3482;top:937;width:55;height:2" coordorigin="3482,937" coordsize="55,0" path="m3482,937l3537,937e" filled="f" stroked="t" strokeweight=".318191pt" strokecolor="#000000">
                <v:path arrowok="t"/>
              </v:shape>
            </v:group>
            <v:group style="position:absolute;left:8950;top:937;width:57;height:2" coordorigin="8950,937" coordsize="57,2">
              <v:shape style="position:absolute;left:8950;top:937;width:57;height:2" coordorigin="8950,937" coordsize="57,0" path="m9007,937l8950,937e" filled="f" stroked="t" strokeweight=".318191pt" strokecolor="#000000">
                <v:path arrowok="t"/>
              </v:shape>
            </v:group>
            <v:group style="position:absolute;left:3482;top:502;width:55;height:2" coordorigin="3482,502" coordsize="55,2">
              <v:shape style="position:absolute;left:3482;top:502;width:55;height:2" coordorigin="3482,502" coordsize="55,0" path="m3482,502l3537,502e" filled="f" stroked="t" strokeweight=".318191pt" strokecolor="#000000">
                <v:path arrowok="t"/>
              </v:shape>
            </v:group>
            <v:group style="position:absolute;left:8950;top:502;width:57;height:2" coordorigin="8950,502" coordsize="57,2">
              <v:shape style="position:absolute;left:8950;top:502;width:57;height:2" coordorigin="8950,502" coordsize="57,0" path="m9007,502l8950,502e" filled="f" stroked="t" strokeweight=".318191pt" strokecolor="#000000">
                <v:path arrowok="t"/>
              </v:shape>
            </v:group>
            <v:group style="position:absolute;left:3907;top:4235;width:4674;height:189" coordorigin="3907,4235" coordsize="4674,189">
              <v:shape style="position:absolute;left:3907;top:4235;width:4674;height:189" coordorigin="3907,4235" coordsize="4674,189" path="m3907,4424l4332,4346,4756,4235,5181,4270,5607,4255,6031,4290,6456,4296,6881,4297,7307,4317,7731,4319,8156,4333,8580,4333e" filled="f" stroked="t" strokeweight=".318191pt" strokecolor="#0000FF">
                <v:path arrowok="t"/>
              </v:shape>
            </v:group>
            <v:group style="position:absolute;left:4370;top:67;width:4211;height:4171" coordorigin="4370,67" coordsize="4211,4171">
              <v:shape style="position:absolute;left:4370;top:67;width:4211;height:4171" coordorigin="4370,67" coordsize="4211,4171" path="m4370,67l4756,2283,5181,3048,5607,3812,6031,3926,6456,4131,6881,4050,7307,4212,7731,4226,8156,4226,8580,4238e" filled="f" stroked="t" strokeweight=".318191pt" strokecolor="#007F00">
                <v:path arrowok="t"/>
              </v:shape>
            </v:group>
            <v:group style="position:absolute;left:7857;top:131;width:1087;height:354" coordorigin="7857,131" coordsize="1087,354">
              <v:shape style="position:absolute;left:7857;top:131;width:1087;height:354" coordorigin="7857,131" coordsize="1087,354" path="m7857,485l8944,485,8944,131,7857,131,7857,485e" filled="t" fillcolor="#FFFFFF" stroked="f">
                <v:path arrowok="t"/>
                <v:fill/>
              </v:shape>
            </v:group>
            <v:group style="position:absolute;left:7857;top:131;width:1087;height:354" coordorigin="7857,131" coordsize="1087,354">
              <v:shape style="position:absolute;left:7857;top:131;width:1087;height:354" coordorigin="7857,131" coordsize="1087,354" path="m7857,485l7857,131,8944,131,8944,485,7857,485e" filled="f" stroked="t" strokeweight=".318191pt" strokecolor="#FFFFFF">
                <v:path arrowok="t"/>
              </v:shape>
            </v:group>
            <v:group style="position:absolute;left:7857;top:485;width:1087;height:2" coordorigin="7857,485" coordsize="1087,2">
              <v:shape style="position:absolute;left:7857;top:485;width:1087;height:2" coordorigin="7857,485" coordsize="1087,0" path="m7857,485l8944,485e" filled="f" stroked="t" strokeweight=".318191pt" strokecolor="#000000">
                <v:path arrowok="t"/>
              </v:shape>
            </v:group>
            <v:group style="position:absolute;left:7857;top:131;width:1087;height:2" coordorigin="7857,131" coordsize="1087,2">
              <v:shape style="position:absolute;left:7857;top:131;width:1087;height:2" coordorigin="7857,131" coordsize="1087,0" path="m7857,131l8944,131e" filled="f" stroked="t" strokeweight=".318191pt" strokecolor="#000000">
                <v:path arrowok="t"/>
              </v:shape>
            </v:group>
            <v:group style="position:absolute;left:7857;top:131;width:2;height:354" coordorigin="7857,131" coordsize="2,354">
              <v:shape style="position:absolute;left:7857;top:131;width:2;height:354" coordorigin="7857,131" coordsize="0,354" path="m7857,131l7857,485e" filled="f" stroked="t" strokeweight=".318192pt" strokecolor="#000000">
                <v:path arrowok="t"/>
              </v:shape>
            </v:group>
            <v:group style="position:absolute;left:8944;top:131;width:2;height:354" coordorigin="8944,131" coordsize="2,354">
              <v:shape style="position:absolute;left:8944;top:131;width:2;height:354" coordorigin="8944,131" coordsize="0,354" path="m8944,131l8944,485e" filled="f" stroked="t" strokeweight=".318191pt" strokecolor="#000000">
                <v:path arrowok="t"/>
              </v:shape>
            </v:group>
            <v:group style="position:absolute;left:7927;top:229;width:359;height:2" coordorigin="7927,229" coordsize="359,2">
              <v:shape style="position:absolute;left:7927;top:229;width:359;height:2" coordorigin="7927,229" coordsize="359,0" path="m7927,229l8286,229e" filled="f" stroked="t" strokeweight=".318191pt" strokecolor="#0000FF">
                <v:path arrowok="t"/>
              </v:shape>
            </v:group>
            <v:group style="position:absolute;left:7927;top:386;width:359;height:2" coordorigin="7927,386" coordsize="359,2">
              <v:shape style="position:absolute;left:7927;top:386;width:359;height:2" coordorigin="7927,386" coordsize="359,0" path="m7927,386l8286,386e" filled="f" stroked="t" strokeweight=".318191pt" strokecolor="#007F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100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37" w:lineRule="exact"/>
        <w:ind w:right="-20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90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50" w:after="0" w:line="240" w:lineRule="auto"/>
        <w:ind w:right="-59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Polynomial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4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Regression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5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Learning</w:t>
      </w:r>
      <w:r>
        <w:rPr>
          <w:rFonts w:ascii="Arial" w:hAnsi="Arial" w:cs="Arial" w:eastAsia="Arial"/>
          <w:sz w:val="12"/>
          <w:szCs w:val="12"/>
          <w:spacing w:val="3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Curve</w:t>
      </w:r>
      <w:r>
        <w:rPr>
          <w:rFonts w:ascii="Arial" w:hAnsi="Arial" w:cs="Arial" w:eastAsia="Arial"/>
          <w:sz w:val="12"/>
          <w:szCs w:val="12"/>
          <w:spacing w:val="2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(lambda</w:t>
      </w:r>
      <w:r>
        <w:rPr>
          <w:rFonts w:ascii="Arial" w:hAnsi="Arial" w:cs="Arial" w:eastAsia="Arial"/>
          <w:sz w:val="12"/>
          <w:szCs w:val="12"/>
          <w:spacing w:val="28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=</w:t>
      </w:r>
      <w:r>
        <w:rPr>
          <w:rFonts w:ascii="Arial" w:hAnsi="Arial" w:cs="Arial" w:eastAsia="Arial"/>
          <w:sz w:val="12"/>
          <w:szCs w:val="12"/>
          <w:spacing w:val="6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1.000000)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Train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9" w:after="0" w:line="240" w:lineRule="auto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Validation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40" w:right="1320"/>
          <w:cols w:num="3" w:equalWidth="0">
            <w:col w:w="2107" w:space="1089"/>
            <w:col w:w="3421" w:space="367"/>
            <w:col w:w="2596"/>
          </w:cols>
        </w:sectPr>
      </w:pPr>
      <w:rPr/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0" w:after="0" w:line="137" w:lineRule="exact"/>
        <w:ind w:left="196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80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0" w:after="0" w:line="137" w:lineRule="exact"/>
        <w:ind w:left="196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70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0" w:after="0" w:line="137" w:lineRule="exact"/>
        <w:ind w:left="196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60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0" w:after="0" w:line="137" w:lineRule="exact"/>
        <w:ind w:left="196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1.158646pt;margin-top:-2.125032pt;width:8.3638pt;height:16.140365pt;mso-position-horizontal-relative:page;mso-position-vertical-relative:paragraph;z-index:-2195" type="#_x0000_t202" filled="f" stroked="f">
            <v:textbox style="layout-flow:vertical;mso-layout-flow-alt:bottom-to-top" inset="0,0,0,0">
              <w:txbxContent>
                <w:p>
                  <w:pPr>
                    <w:spacing w:before="10" w:after="0" w:line="240" w:lineRule="auto"/>
                    <w:ind w:left="20" w:right="-2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Pr/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6"/>
                    </w:rPr>
                    <w:t>Error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50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0" w:after="0" w:line="137" w:lineRule="exact"/>
        <w:ind w:left="196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40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0" w:after="0" w:line="137" w:lineRule="exact"/>
        <w:ind w:left="196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30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0" w:after="0" w:line="137" w:lineRule="exact"/>
        <w:ind w:left="196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20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0" w:after="0" w:line="137" w:lineRule="exact"/>
        <w:ind w:left="196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</w:rPr>
        <w:t>10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0" w:after="0" w:line="128" w:lineRule="exact"/>
        <w:ind w:left="2035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6"/>
          <w:position w:val="-1"/>
        </w:rPr>
        <w:t>0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119" w:lineRule="exact"/>
        <w:ind w:left="2107" w:right="-20"/>
        <w:jc w:val="left"/>
        <w:tabs>
          <w:tab w:pos="2940" w:val="left"/>
          <w:tab w:pos="3800" w:val="left"/>
          <w:tab w:pos="4640" w:val="left"/>
          <w:tab w:pos="5500" w:val="left"/>
          <w:tab w:pos="6320" w:val="left"/>
          <w:tab w:pos="716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</w:rPr>
        <w:t>0</w:t>
      </w:r>
      <w:r>
        <w:rPr>
          <w:rFonts w:ascii="Arial" w:hAnsi="Arial" w:cs="Arial" w:eastAsia="Arial"/>
          <w:sz w:val="12"/>
          <w:szCs w:val="12"/>
          <w:spacing w:val="-29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2</w:t>
      </w:r>
      <w:r>
        <w:rPr>
          <w:rFonts w:ascii="Arial" w:hAnsi="Arial" w:cs="Arial" w:eastAsia="Arial"/>
          <w:sz w:val="12"/>
          <w:szCs w:val="12"/>
          <w:spacing w:val="-29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4</w:t>
      </w:r>
      <w:r>
        <w:rPr>
          <w:rFonts w:ascii="Arial" w:hAnsi="Arial" w:cs="Arial" w:eastAsia="Arial"/>
          <w:sz w:val="12"/>
          <w:szCs w:val="12"/>
          <w:spacing w:val="-29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6</w:t>
      </w:r>
      <w:r>
        <w:rPr>
          <w:rFonts w:ascii="Arial" w:hAnsi="Arial" w:cs="Arial" w:eastAsia="Arial"/>
          <w:sz w:val="12"/>
          <w:szCs w:val="12"/>
          <w:spacing w:val="-29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8</w:t>
      </w:r>
      <w:r>
        <w:rPr>
          <w:rFonts w:ascii="Arial" w:hAnsi="Arial" w:cs="Arial" w:eastAsia="Arial"/>
          <w:sz w:val="12"/>
          <w:szCs w:val="12"/>
          <w:spacing w:val="-29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10</w:t>
      </w:r>
      <w:r>
        <w:rPr>
          <w:rFonts w:ascii="Arial" w:hAnsi="Arial" w:cs="Arial" w:eastAsia="Arial"/>
          <w:sz w:val="12"/>
          <w:szCs w:val="12"/>
          <w:spacing w:val="-25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12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4" w:after="0" w:line="137" w:lineRule="exact"/>
        <w:ind w:left="4062" w:right="3812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</w:rPr>
        <w:t>Number</w:t>
      </w:r>
      <w:r>
        <w:rPr>
          <w:rFonts w:ascii="Arial" w:hAnsi="Arial" w:cs="Arial" w:eastAsia="Arial"/>
          <w:sz w:val="12"/>
          <w:szCs w:val="12"/>
          <w:spacing w:val="28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of</w:t>
      </w:r>
      <w:r>
        <w:rPr>
          <w:rFonts w:ascii="Arial" w:hAnsi="Arial" w:cs="Arial" w:eastAsia="Arial"/>
          <w:sz w:val="12"/>
          <w:szCs w:val="12"/>
          <w:spacing w:val="8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training</w:t>
      </w:r>
      <w:r>
        <w:rPr>
          <w:rFonts w:ascii="Arial" w:hAnsi="Arial" w:cs="Arial" w:eastAsia="Arial"/>
          <w:sz w:val="12"/>
          <w:szCs w:val="12"/>
          <w:spacing w:val="26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examples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7" w:after="0" w:line="240" w:lineRule="auto"/>
        <w:ind w:left="226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10: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eraged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lambda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20" w:bottom="280" w:left="1340" w:right="1320"/>
        </w:sectPr>
      </w:pPr>
      <w:rPr/>
    </w:p>
    <w:p>
      <w:pPr>
        <w:spacing w:before="53" w:after="0" w:line="240" w:lineRule="auto"/>
        <w:ind w:left="120" w:right="5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Problem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Building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regularized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dels</w:t>
      </w:r>
      <w:r>
        <w:rPr>
          <w:rFonts w:ascii="Arial" w:hAnsi="Arial" w:cs="Arial" w:eastAsia="Arial"/>
          <w:sz w:val="24"/>
          <w:szCs w:val="24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for</w:t>
      </w:r>
      <w:r>
        <w:rPr>
          <w:rFonts w:ascii="Arial" w:hAnsi="Arial" w:cs="Arial" w:eastAsia="Arial"/>
          <w:sz w:val="24"/>
          <w:szCs w:val="24"/>
          <w:spacing w:val="5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Boston</w:t>
      </w:r>
      <w:r>
        <w:rPr>
          <w:rFonts w:ascii="Arial" w:hAnsi="Arial" w:cs="Arial" w:eastAsia="Arial"/>
          <w:sz w:val="24"/>
          <w:szCs w:val="24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housing</w:t>
      </w:r>
      <w:r>
        <w:rPr>
          <w:rFonts w:ascii="Arial" w:hAnsi="Arial" w:cs="Arial" w:eastAsia="Arial"/>
          <w:sz w:val="24"/>
          <w:szCs w:val="24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set</w:t>
      </w:r>
      <w:r>
        <w:rPr>
          <w:rFonts w:ascii="Arial" w:hAnsi="Arial" w:cs="Arial" w:eastAsia="Arial"/>
          <w:sz w:val="24"/>
          <w:szCs w:val="24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(</w:t>
      </w:r>
      <w:r>
        <w:rPr>
          <w:rFonts w:ascii="Arial" w:hAnsi="Arial" w:cs="Arial" w:eastAsia="Arial"/>
          <w:sz w:val="24"/>
          <w:szCs w:val="24"/>
          <w:spacing w:val="-84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spacing w:val="-25"/>
          <w:w w:val="89"/>
          <w:position w:val="8"/>
        </w:rPr>
        <w:t>1</w:t>
      </w:r>
      <w:r>
        <w:rPr>
          <w:rFonts w:ascii="Arial" w:hAnsi="Arial" w:cs="Arial" w:eastAsia="Arial"/>
          <w:sz w:val="24"/>
          <w:szCs w:val="24"/>
          <w:spacing w:val="-109"/>
          <w:w w:val="100"/>
          <w:b/>
          <w:bCs/>
          <w:position w:val="0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8"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240" w:lineRule="auto"/>
        <w:ind w:left="120" w:right="860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7"/>
          <w:w w:val="101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oi</w:t>
      </w:r>
      <w:r>
        <w:rPr>
          <w:rFonts w:ascii="Arial" w:hAnsi="Arial" w:cs="Arial" w:eastAsia="Arial"/>
          <w:sz w:val="24"/>
          <w:szCs w:val="24"/>
          <w:spacing w:val="-7"/>
          <w:w w:val="99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7"/>
          <w:b/>
          <w:bCs/>
        </w:rPr>
        <w:t>ts)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erform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bias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ariance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analysis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Boston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housing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thirteen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predi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tor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steps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oblem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Matlab’s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dividerand</w:t>
      </w:r>
      <w:r>
        <w:rPr>
          <w:rFonts w:ascii="Arial" w:hAnsi="Arial" w:cs="Arial" w:eastAsia="Arial"/>
          <w:sz w:val="22"/>
          <w:szCs w:val="22"/>
          <w:spacing w:val="-7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training,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alidation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hie</w:t>
      </w:r>
      <w:r>
        <w:rPr>
          <w:rFonts w:ascii="Arial" w:hAnsi="Arial" w:cs="Arial" w:eastAsia="Arial"/>
          <w:sz w:val="22"/>
          <w:szCs w:val="22"/>
          <w:spacing w:val="-10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able</w:t>
      </w:r>
      <w:r>
        <w:rPr>
          <w:rFonts w:ascii="Arial" w:hAnsi="Arial" w:cs="Arial" w:eastAsia="Arial"/>
          <w:sz w:val="22"/>
          <w:szCs w:val="22"/>
          <w:spacing w:val="3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0?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4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hnique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features</w:t>
      </w:r>
      <w:r>
        <w:rPr>
          <w:rFonts w:ascii="Arial" w:hAnsi="Arial" w:cs="Arial" w:eastAsia="Arial"/>
          <w:sz w:val="22"/>
          <w:szCs w:val="22"/>
          <w:spacing w:val="3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extend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Boston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column.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eat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bias-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ariance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analysis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quadratic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cubic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set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quadratic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features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hosen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alidation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set?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cubic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features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hosen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alidation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set?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analysis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par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ate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Matlab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sc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ipt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called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bostonexpt.m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analytically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findings.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Discuss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impact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regularization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building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dels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Boston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housing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12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6"/>
          <w:b/>
          <w:bCs/>
        </w:rPr>
        <w:t>What</w:t>
      </w:r>
      <w:r>
        <w:rPr>
          <w:rFonts w:ascii="Arial" w:hAnsi="Arial" w:cs="Arial" w:eastAsia="Arial"/>
          <w:sz w:val="28"/>
          <w:szCs w:val="28"/>
          <w:spacing w:val="18"/>
          <w:w w:val="116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8"/>
          <w:szCs w:val="28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turn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in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2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89.869003pt;margin-top:23.667858pt;width:3.436pt;height:.1pt;mso-position-horizontal-relative:page;mso-position-vertical-relative:paragraph;z-index:-2194" coordorigin="1797,473" coordsize="69,2">
            <v:shape style="position:absolute;left:1797;top:473;width:69;height:2" coordorigin="1797,473" coordsize="69,0" path="m1797,473l1866,47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Please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zip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hi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(including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dify)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submit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pa1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netid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.zip</w:t>
      </w:r>
      <w:r>
        <w:rPr>
          <w:rFonts w:ascii="Arial" w:hAnsi="Arial" w:cs="Arial" w:eastAsia="Arial"/>
          <w:sz w:val="22"/>
          <w:szCs w:val="22"/>
          <w:spacing w:val="27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Owlspace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efore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deadline.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PDF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hi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discussion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42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05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5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kn</w:t>
      </w:r>
      <w:r>
        <w:rPr>
          <w:rFonts w:ascii="Arial" w:hAnsi="Arial" w:cs="Arial" w:eastAsia="Arial"/>
          <w:sz w:val="24"/>
          <w:szCs w:val="24"/>
          <w:spacing w:val="-7"/>
          <w:w w:val="99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wledgme</w:t>
      </w:r>
      <w:r>
        <w:rPr>
          <w:rFonts w:ascii="Arial" w:hAnsi="Arial" w:cs="Arial" w:eastAsia="Arial"/>
          <w:sz w:val="24"/>
          <w:szCs w:val="24"/>
          <w:spacing w:val="-7"/>
          <w:w w:val="99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220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assignme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adapted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rom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Andrew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Ng’s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ssion.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Mar w:header="0" w:footer="0" w:top="1320" w:bottom="280" w:left="1320" w:right="1320"/>
      <w:headerReference w:type="even" r:id="rId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ourier New"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544983pt;margin-top:69.848175pt;width:7.45455pt;height:12.9091pt;mso-position-horizontal-relative:page;mso-position-vertical-relative:page;z-index:-2296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9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091003pt;margin-top:69.848175pt;width:12.909101pt;height:12.9091pt;mso-position-horizontal-relative:page;mso-position-vertical-relative:page;z-index:-2295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11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3.777176pt;width:147.027765pt;height:12.9091pt;mso-position-horizontal-relative:page;mso-position-vertical-relative:page;z-index:-2294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</w:rPr>
                  <w:t>Learning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5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</w:rPr>
                  <w:t>cur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6"/>
                    <w:w w:val="100"/>
                    <w:b/>
                    <w:bCs/>
                  </w:rPr>
                  <w:t>v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</w:rPr>
                  <w:t>es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b/>
                    <w:bCs/>
                  </w:rPr>
                  <w:t>(5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7"/>
                    <w:w w:val="103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1"/>
                    <w:b/>
                    <w:bCs/>
                  </w:rPr>
                  <w:t>oi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7"/>
                    <w:w w:val="101"/>
                    <w:b/>
                    <w:bCs/>
                  </w:rPr>
                  <w:t>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9"/>
                    <w:b/>
                    <w:bCs/>
                  </w:rPr>
                  <w:t>ts)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69.848175pt;width:470.000101pt;height:16.8381pt;mso-position-horizontal-relative:page;mso-position-vertical-relative:page;z-index:-2293" type="#_x0000_t202" filled="f" stroked="f">
          <v:textbox inset="0,0,0,0">
            <w:txbxContent>
              <w:p>
                <w:pPr>
                  <w:spacing w:before="0" w:after="0" w:line="309" w:lineRule="exact"/>
                  <w:ind w:left="20" w:right="-65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In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3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Figure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6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7,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7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6"/>
                    <w:w w:val="100"/>
                    <w:position w:val="-2"/>
                  </w:rPr>
                  <w:t>y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ou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8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can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  <w:position w:val="-2"/>
                  </w:rPr>
                  <w:t>obser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4"/>
                    <w:w w:val="89"/>
                    <w:position w:val="-2"/>
                  </w:rPr>
                  <w:t>v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  <w:position w:val="-2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2"/>
                    <w:w w:val="89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that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57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6"/>
                    <w:w w:val="100"/>
                    <w:position w:val="-2"/>
                  </w:rPr>
                  <w:t>b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oth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2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2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train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59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error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3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and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0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8"/>
                    <w:position w:val="-2"/>
                  </w:rPr>
                  <w:t>cross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5"/>
                    <w:w w:val="88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2"/>
                    <w:w w:val="100"/>
                    <w:position w:val="-2"/>
                  </w:rPr>
                  <w:t>v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alidation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2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error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3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are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-2"/>
                  </w:rPr>
                  <w:t>high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4"/>
                    <w:w w:val="100"/>
                    <w:position w:val="-2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9"/>
                    <w:position w:val="-2"/>
                  </w:rPr>
                  <w:t>wh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97"/>
                    <w:w w:val="79"/>
                    <w:position w:val="-2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2"/>
                    <w:w w:val="89"/>
                    <w:position w:val="6"/>
                  </w:rPr>
                  <w:t>1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09"/>
                    <w:w w:val="98"/>
                    <w:position w:val="-2"/>
                  </w:rPr>
                  <w:t>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  <w:position w:val="6"/>
                  </w:rPr>
                  <w:t>2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919983pt;margin-top:69.348602pt;width:14.100001pt;height:13pt;mso-position-horizontal-relative:page;mso-position-vertical-relative:page;z-index:-2292" type="#_x0000_t202" filled="f" stroked="f">
          <v:textbox inset="0,0,0,0">
            <w:txbxContent>
              <w:p>
                <w:pPr>
                  <w:spacing w:before="0" w:after="0" w:line="245" w:lineRule="exact"/>
                  <w:ind w:left="20" w:right="-53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color w:val="080808"/>
                    <w:spacing w:val="0"/>
                    <w:w w:val="110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919983pt;margin-top:69.38105pt;width:14.096001pt;height:14pt;mso-position-horizontal-relative:page;mso-position-vertical-relative:page;z-index:-2291" type="#_x0000_t202" filled="f" stroked="f">
          <v:textbox inset="0,0,0,0">
            <w:txbxContent>
              <w:p>
                <w:pPr>
                  <w:spacing w:before="0" w:after="0" w:line="268" w:lineRule="exact"/>
                  <w:ind w:left="20" w:right="-56"/>
                  <w:jc w:val="left"/>
                  <w:rPr>
                    <w:rFonts w:ascii="Courier New" w:hAnsi="Courier New" w:cs="Courier New" w:eastAsia="Courier New"/>
                    <w:sz w:val="24"/>
                    <w:szCs w:val="24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4"/>
                    <w:szCs w:val="24"/>
                    <w:color w:val="050505"/>
                    <w:spacing w:val="0"/>
                    <w:w w:val="100"/>
                    <w:position w:val="2"/>
                  </w:rPr>
                  <w:t>14</w:t>
                </w:r>
                <w:r>
                  <w:rPr>
                    <w:rFonts w:ascii="Courier New" w:hAnsi="Courier New" w:cs="Courier New" w:eastAsia="Courier New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image" Target="media/image4.png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eader" Target="header7.xml"/><Relationship Id="rId20" Type="http://schemas.openxmlformats.org/officeDocument/2006/relationships/header" Target="header8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2015-01-22T22:08:41Z</dcterms:created>
  <dcterms:modified xsi:type="dcterms:W3CDTF">2015-01-22T22:08:41Z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2015-01-14T00:00:00Z</vt:filetime>
  </property>
  <property fmtid="{D5CDD505-2E9C-101B-9397-08002B2CF9AE}" pid="3" name="LastSaved">
    <vt:filetime>2015-01-23T00:00:00Z</vt:filetime>
  </property>
</Properties>
</file>